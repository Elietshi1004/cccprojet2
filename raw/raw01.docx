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FAE06" w14:textId="77777777" w:rsidR="00E92B4C" w:rsidRPr="007F5C4F" w:rsidRDefault="00E92B4C" w:rsidP="00E92B4C">
      <w:pPr>
        <w:rPr>
          <w:b/>
          <w:sz w:val="28"/>
          <w:szCs w:val="28"/>
          <w:lang w:val="en-GB"/>
        </w:rPr>
      </w:pPr>
      <w:bookmarkStart w:id="0" w:name="_Toc511701228"/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3D33F352" w14:textId="77777777" w:rsidR="00E92B4C" w:rsidRPr="007F5C4F" w:rsidRDefault="00E92B4C" w:rsidP="00E92B4C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E92B4C" w14:paraId="2BC8AA66" w14:textId="77777777" w:rsidTr="00E96099">
        <w:tc>
          <w:tcPr>
            <w:tcW w:w="934" w:type="dxa"/>
            <w:gridSpan w:val="3"/>
            <w:hideMark/>
          </w:tcPr>
          <w:p w14:paraId="0D0A7426" w14:textId="77777777" w:rsidR="00E92B4C" w:rsidRPr="002F0C6A" w:rsidRDefault="00E92B4C" w:rsidP="00E96099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651683BC" w14:textId="77777777" w:rsidR="00E92B4C" w:rsidRDefault="00E92B4C" w:rsidP="00E9609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E92B4C" w14:paraId="5B78192C" w14:textId="77777777" w:rsidTr="00E96099">
        <w:tc>
          <w:tcPr>
            <w:tcW w:w="766" w:type="dxa"/>
            <w:hideMark/>
          </w:tcPr>
          <w:p w14:paraId="4C3DE27F" w14:textId="77777777" w:rsidR="00E92B4C" w:rsidRPr="002F0C6A" w:rsidRDefault="00E92B4C" w:rsidP="00E96099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7D26FB00" w14:textId="77777777" w:rsidR="00E92B4C" w:rsidRDefault="00E92B4C" w:rsidP="00E96099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E92B4C" w:rsidRPr="005D1757" w14:paraId="00E515E6" w14:textId="77777777" w:rsidTr="00E96099">
        <w:tc>
          <w:tcPr>
            <w:tcW w:w="920" w:type="dxa"/>
            <w:gridSpan w:val="2"/>
            <w:hideMark/>
          </w:tcPr>
          <w:p w14:paraId="296A95A9" w14:textId="77777777" w:rsidR="00E92B4C" w:rsidRPr="002F0C6A" w:rsidRDefault="00E92B4C" w:rsidP="00E96099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78FC44B7" w14:textId="77777777" w:rsidR="00E92B4C" w:rsidRDefault="00E92B4C" w:rsidP="00E92B4C">
            <w:pPr>
              <w:rPr>
                <w:lang w:val="en-GB"/>
              </w:rPr>
            </w:pPr>
            <w:r>
              <w:rPr>
                <w:lang w:val="en-GB"/>
              </w:rPr>
              <w:t>VA/FK, 17/02/2025 17:31:53</w:t>
            </w:r>
          </w:p>
        </w:tc>
      </w:tr>
      <w:tr w:rsidR="00E92B4C" w:rsidRPr="00CC2150" w14:paraId="13C5EF41" w14:textId="77777777" w:rsidTr="00E96099">
        <w:tc>
          <w:tcPr>
            <w:tcW w:w="1733" w:type="dxa"/>
            <w:gridSpan w:val="5"/>
            <w:hideMark/>
          </w:tcPr>
          <w:p w14:paraId="6F85BDF1" w14:textId="77777777" w:rsidR="00E92B4C" w:rsidRPr="002F0C6A" w:rsidRDefault="00E92B4C" w:rsidP="00E96099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78D4B8E4" w14:textId="77777777" w:rsidR="00E92B4C" w:rsidRPr="005D792F" w:rsidRDefault="00E92B4C" w:rsidP="00E92B4C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E92B4C" w14:paraId="52953F1E" w14:textId="77777777" w:rsidTr="00E96099">
        <w:tc>
          <w:tcPr>
            <w:tcW w:w="1495" w:type="dxa"/>
            <w:gridSpan w:val="4"/>
            <w:hideMark/>
          </w:tcPr>
          <w:p w14:paraId="2B783DCC" w14:textId="77777777" w:rsidR="00E92B4C" w:rsidRPr="002F0C6A" w:rsidRDefault="00E92B4C" w:rsidP="00E96099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3EE782E4" w14:textId="77777777" w:rsidR="00E92B4C" w:rsidRPr="005D1757" w:rsidRDefault="00E92B4C" w:rsidP="00E92B4C">
            <w:r>
              <w:t>Mode 3, Conclusion : comply</w:t>
            </w:r>
          </w:p>
        </w:tc>
      </w:tr>
    </w:tbl>
    <w:p w14:paraId="42A33704" w14:textId="3D74935A" w:rsidR="00E92B4C" w:rsidRPr="005C7D4E" w:rsidRDefault="00E92B4C" w:rsidP="00E92B4C">
      <w:r w:rsidRPr="007F5C4F">
        <w:rPr>
          <w:lang w:val="en-GB"/>
        </w:rPr>
        <w:t>GraphiqueEMIRE</w:t>
      </w:r>
      <w:r w:rsidR="00CC2150">
        <w:rPr>
          <w:noProof/>
          <w:lang w:val="en-GB"/>
        </w:rPr>
        <w:drawing>
          <wp:inline distT="0" distB="0" distL="0" distR="0" wp14:anchorId="5FA14092" wp14:editId="1F2DDC99">
            <wp:extent cx="6114415" cy="4094480"/>
            <wp:effectExtent l="0" t="0" r="0" b="0"/>
            <wp:docPr id="1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0A827B7C" w14:textId="77777777" w:rsidR="00E92B4C" w:rsidRPr="00E92B4C" w:rsidRDefault="00E92B4C" w:rsidP="00E92B4C">
      <w:pPr>
        <w:rPr>
          <w:sz w:val="16"/>
          <w:szCs w:val="16"/>
          <w:lang w:val="en-GB"/>
        </w:rPr>
      </w:pPr>
      <w:r w:rsidRPr="00E92B4C">
        <w:rPr>
          <w:sz w:val="16"/>
          <w:szCs w:val="16"/>
          <w:lang w:val="en-GB"/>
        </w:rPr>
        <w:t>CISPR.AVG/Lim.Avg (2)</w:t>
      </w:r>
    </w:p>
    <w:tbl>
      <w:tblPr>
        <w:tblW w:w="9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9"/>
        <w:gridCol w:w="419"/>
        <w:gridCol w:w="1873"/>
        <w:gridCol w:w="1626"/>
        <w:gridCol w:w="2010"/>
        <w:gridCol w:w="997"/>
        <w:gridCol w:w="1244"/>
      </w:tblGrid>
      <w:tr w:rsidR="00E92B4C" w:rsidRPr="00E92B4C" w14:paraId="44126603" w14:textId="77777777" w:rsidTr="00E92B4C">
        <w:tc>
          <w:tcPr>
            <w:tcW w:w="1369" w:type="dxa"/>
          </w:tcPr>
          <w:p w14:paraId="4AC7EE28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Frequency (MHz)</w:t>
            </w:r>
          </w:p>
        </w:tc>
        <w:tc>
          <w:tcPr>
            <w:tcW w:w="419" w:type="dxa"/>
          </w:tcPr>
          <w:p w14:paraId="73085184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SR</w:t>
            </w:r>
          </w:p>
        </w:tc>
        <w:tc>
          <w:tcPr>
            <w:tcW w:w="1873" w:type="dxa"/>
          </w:tcPr>
          <w:p w14:paraId="212C1EC1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CISPR.AVG (dBÂµV/m)</w:t>
            </w:r>
          </w:p>
        </w:tc>
        <w:tc>
          <w:tcPr>
            <w:tcW w:w="1626" w:type="dxa"/>
          </w:tcPr>
          <w:p w14:paraId="34A497DF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Lim.Avg (dBÂµV/m)</w:t>
            </w:r>
          </w:p>
        </w:tc>
        <w:tc>
          <w:tcPr>
            <w:tcW w:w="2010" w:type="dxa"/>
          </w:tcPr>
          <w:p w14:paraId="296323F9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CISPR.AVG-Lim.Avg (dB)</w:t>
            </w:r>
          </w:p>
        </w:tc>
        <w:tc>
          <w:tcPr>
            <w:tcW w:w="997" w:type="dxa"/>
          </w:tcPr>
          <w:p w14:paraId="5B67D8C1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Polarization</w:t>
            </w:r>
          </w:p>
        </w:tc>
        <w:tc>
          <w:tcPr>
            <w:tcW w:w="1244" w:type="dxa"/>
          </w:tcPr>
          <w:p w14:paraId="39F34106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Correction (dB)</w:t>
            </w:r>
          </w:p>
        </w:tc>
      </w:tr>
      <w:tr w:rsidR="00E92B4C" w:rsidRPr="00E92B4C" w14:paraId="1CA88483" w14:textId="77777777" w:rsidTr="00E92B4C">
        <w:tc>
          <w:tcPr>
            <w:tcW w:w="1369" w:type="dxa"/>
          </w:tcPr>
          <w:p w14:paraId="10E04AF9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1.25425</w:t>
            </w:r>
          </w:p>
        </w:tc>
        <w:tc>
          <w:tcPr>
            <w:tcW w:w="419" w:type="dxa"/>
          </w:tcPr>
          <w:p w14:paraId="07A8E9AF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873" w:type="dxa"/>
          </w:tcPr>
          <w:p w14:paraId="76198D07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18.35</w:t>
            </w:r>
          </w:p>
        </w:tc>
        <w:tc>
          <w:tcPr>
            <w:tcW w:w="1626" w:type="dxa"/>
          </w:tcPr>
          <w:p w14:paraId="4D44370F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44.00</w:t>
            </w:r>
          </w:p>
        </w:tc>
        <w:tc>
          <w:tcPr>
            <w:tcW w:w="2010" w:type="dxa"/>
          </w:tcPr>
          <w:p w14:paraId="4D011B7B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-25.65</w:t>
            </w:r>
          </w:p>
        </w:tc>
        <w:tc>
          <w:tcPr>
            <w:tcW w:w="997" w:type="dxa"/>
          </w:tcPr>
          <w:p w14:paraId="3E882024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0745D27C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9.92</w:t>
            </w:r>
          </w:p>
        </w:tc>
      </w:tr>
      <w:tr w:rsidR="00E92B4C" w14:paraId="0E6FDE53" w14:textId="77777777" w:rsidTr="00E92B4C">
        <w:tc>
          <w:tcPr>
            <w:tcW w:w="1369" w:type="dxa"/>
          </w:tcPr>
          <w:p w14:paraId="07F0688A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27.25975</w:t>
            </w:r>
          </w:p>
        </w:tc>
        <w:tc>
          <w:tcPr>
            <w:tcW w:w="419" w:type="dxa"/>
          </w:tcPr>
          <w:p w14:paraId="2CE72C88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873" w:type="dxa"/>
          </w:tcPr>
          <w:p w14:paraId="3BA4324D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4.57</w:t>
            </w:r>
          </w:p>
        </w:tc>
        <w:tc>
          <w:tcPr>
            <w:tcW w:w="1626" w:type="dxa"/>
          </w:tcPr>
          <w:p w14:paraId="252A8619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28.00</w:t>
            </w:r>
          </w:p>
        </w:tc>
        <w:tc>
          <w:tcPr>
            <w:tcW w:w="2010" w:type="dxa"/>
          </w:tcPr>
          <w:p w14:paraId="6B67238D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-23.43</w:t>
            </w:r>
          </w:p>
        </w:tc>
        <w:tc>
          <w:tcPr>
            <w:tcW w:w="997" w:type="dxa"/>
          </w:tcPr>
          <w:p w14:paraId="6ECBDA72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1D883BEE" w14:textId="77777777" w:rsid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10.29</w:t>
            </w:r>
          </w:p>
        </w:tc>
      </w:tr>
    </w:tbl>
    <w:p w14:paraId="74B0C6DA" w14:textId="77777777" w:rsidR="00E92B4C" w:rsidRDefault="00E92B4C" w:rsidP="00E92B4C">
      <w:pPr>
        <w:rPr>
          <w:sz w:val="16"/>
          <w:szCs w:val="16"/>
          <w:lang w:val="en-GB"/>
        </w:rPr>
      </w:pPr>
    </w:p>
    <w:p w14:paraId="3CC99BF2" w14:textId="77777777" w:rsidR="00E92B4C" w:rsidRPr="00E92B4C" w:rsidRDefault="00E92B4C" w:rsidP="00E92B4C">
      <w:pPr>
        <w:rPr>
          <w:sz w:val="16"/>
          <w:szCs w:val="16"/>
          <w:lang w:val="en-GB"/>
        </w:rPr>
      </w:pPr>
      <w:r w:rsidRPr="00E92B4C">
        <w:rPr>
          <w:sz w:val="16"/>
          <w:szCs w:val="16"/>
          <w:lang w:val="en-GB"/>
        </w:rPr>
        <w:t>Peak/Lim.Q-Peak (2)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9"/>
        <w:gridCol w:w="419"/>
        <w:gridCol w:w="1362"/>
        <w:gridCol w:w="1835"/>
        <w:gridCol w:w="1708"/>
        <w:gridCol w:w="997"/>
        <w:gridCol w:w="1244"/>
      </w:tblGrid>
      <w:tr w:rsidR="00E92B4C" w:rsidRPr="00E92B4C" w14:paraId="7EC236EF" w14:textId="77777777" w:rsidTr="00E92B4C">
        <w:tc>
          <w:tcPr>
            <w:tcW w:w="1369" w:type="dxa"/>
          </w:tcPr>
          <w:p w14:paraId="1D706B68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Frequency (MHz)</w:t>
            </w:r>
          </w:p>
        </w:tc>
        <w:tc>
          <w:tcPr>
            <w:tcW w:w="419" w:type="dxa"/>
          </w:tcPr>
          <w:p w14:paraId="7CD53C1C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SR</w:t>
            </w:r>
          </w:p>
        </w:tc>
        <w:tc>
          <w:tcPr>
            <w:tcW w:w="1362" w:type="dxa"/>
          </w:tcPr>
          <w:p w14:paraId="1B6FFB61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Peak (dBÂµV/m)</w:t>
            </w:r>
          </w:p>
        </w:tc>
        <w:tc>
          <w:tcPr>
            <w:tcW w:w="1835" w:type="dxa"/>
          </w:tcPr>
          <w:p w14:paraId="320B7FCC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Lim.Q-Peak (dBÂµV/m)</w:t>
            </w:r>
          </w:p>
        </w:tc>
        <w:tc>
          <w:tcPr>
            <w:tcW w:w="1708" w:type="dxa"/>
          </w:tcPr>
          <w:p w14:paraId="7E327A7D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Peak-Lim.Q-Peak (dB)</w:t>
            </w:r>
          </w:p>
        </w:tc>
        <w:tc>
          <w:tcPr>
            <w:tcW w:w="997" w:type="dxa"/>
          </w:tcPr>
          <w:p w14:paraId="71921541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Polarization</w:t>
            </w:r>
          </w:p>
        </w:tc>
        <w:tc>
          <w:tcPr>
            <w:tcW w:w="1244" w:type="dxa"/>
          </w:tcPr>
          <w:p w14:paraId="0C464498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Correction (dB)</w:t>
            </w:r>
          </w:p>
        </w:tc>
      </w:tr>
      <w:tr w:rsidR="00E92B4C" w:rsidRPr="00E92B4C" w14:paraId="6AF0FE2F" w14:textId="77777777" w:rsidTr="00E92B4C">
        <w:tc>
          <w:tcPr>
            <w:tcW w:w="1369" w:type="dxa"/>
          </w:tcPr>
          <w:p w14:paraId="7BC2661B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1.25875</w:t>
            </w:r>
          </w:p>
        </w:tc>
        <w:tc>
          <w:tcPr>
            <w:tcW w:w="419" w:type="dxa"/>
          </w:tcPr>
          <w:p w14:paraId="6BD4209A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362" w:type="dxa"/>
          </w:tcPr>
          <w:p w14:paraId="43F3AB75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33.25</w:t>
            </w:r>
          </w:p>
        </w:tc>
        <w:tc>
          <w:tcPr>
            <w:tcW w:w="1835" w:type="dxa"/>
          </w:tcPr>
          <w:p w14:paraId="7605768D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51.00</w:t>
            </w:r>
          </w:p>
        </w:tc>
        <w:tc>
          <w:tcPr>
            <w:tcW w:w="1708" w:type="dxa"/>
          </w:tcPr>
          <w:p w14:paraId="4AA1F143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-17.75</w:t>
            </w:r>
          </w:p>
        </w:tc>
        <w:tc>
          <w:tcPr>
            <w:tcW w:w="997" w:type="dxa"/>
          </w:tcPr>
          <w:p w14:paraId="41B182DD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51F624DC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9.92</w:t>
            </w:r>
          </w:p>
        </w:tc>
      </w:tr>
      <w:tr w:rsidR="00E92B4C" w14:paraId="757F6E26" w14:textId="77777777" w:rsidTr="00E92B4C">
        <w:tc>
          <w:tcPr>
            <w:tcW w:w="1369" w:type="dxa"/>
          </w:tcPr>
          <w:p w14:paraId="3A54515A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27.26875</w:t>
            </w:r>
          </w:p>
        </w:tc>
        <w:tc>
          <w:tcPr>
            <w:tcW w:w="419" w:type="dxa"/>
          </w:tcPr>
          <w:p w14:paraId="4FC1C256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362" w:type="dxa"/>
          </w:tcPr>
          <w:p w14:paraId="57493282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22.15</w:t>
            </w:r>
          </w:p>
        </w:tc>
        <w:tc>
          <w:tcPr>
            <w:tcW w:w="1835" w:type="dxa"/>
          </w:tcPr>
          <w:p w14:paraId="2E239A31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45.00</w:t>
            </w:r>
          </w:p>
        </w:tc>
        <w:tc>
          <w:tcPr>
            <w:tcW w:w="1708" w:type="dxa"/>
          </w:tcPr>
          <w:p w14:paraId="26DF1209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-22.85</w:t>
            </w:r>
          </w:p>
        </w:tc>
        <w:tc>
          <w:tcPr>
            <w:tcW w:w="997" w:type="dxa"/>
          </w:tcPr>
          <w:p w14:paraId="56C39AA4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29106856" w14:textId="77777777" w:rsid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10.29</w:t>
            </w:r>
          </w:p>
        </w:tc>
      </w:tr>
    </w:tbl>
    <w:p w14:paraId="34B1AFE0" w14:textId="77777777" w:rsidR="00E92B4C" w:rsidRDefault="00E92B4C" w:rsidP="00E92B4C">
      <w:pPr>
        <w:rPr>
          <w:sz w:val="16"/>
          <w:szCs w:val="16"/>
          <w:lang w:val="en-GB"/>
        </w:rPr>
      </w:pPr>
    </w:p>
    <w:p w14:paraId="1FB4F8D2" w14:textId="77777777" w:rsidR="00E92B4C" w:rsidRPr="00E92B4C" w:rsidRDefault="00E92B4C" w:rsidP="00E92B4C">
      <w:pPr>
        <w:rPr>
          <w:sz w:val="16"/>
          <w:szCs w:val="16"/>
          <w:lang w:val="en-GB"/>
        </w:rPr>
      </w:pPr>
      <w:r w:rsidRPr="00E92B4C">
        <w:rPr>
          <w:sz w:val="16"/>
          <w:szCs w:val="16"/>
          <w:lang w:val="en-GB"/>
        </w:rPr>
        <w:t>Q-Peak/Lim.Q-Peak (2)</w:t>
      </w: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9"/>
        <w:gridCol w:w="419"/>
        <w:gridCol w:w="1530"/>
        <w:gridCol w:w="1835"/>
        <w:gridCol w:w="1876"/>
        <w:gridCol w:w="997"/>
        <w:gridCol w:w="1244"/>
      </w:tblGrid>
      <w:tr w:rsidR="00E92B4C" w:rsidRPr="00E92B4C" w14:paraId="113706A6" w14:textId="77777777" w:rsidTr="00E92B4C">
        <w:tc>
          <w:tcPr>
            <w:tcW w:w="1369" w:type="dxa"/>
          </w:tcPr>
          <w:p w14:paraId="7CBA5EF6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Frequency (MHz)</w:t>
            </w:r>
          </w:p>
        </w:tc>
        <w:tc>
          <w:tcPr>
            <w:tcW w:w="419" w:type="dxa"/>
          </w:tcPr>
          <w:p w14:paraId="14D9F8EF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SR</w:t>
            </w:r>
          </w:p>
        </w:tc>
        <w:tc>
          <w:tcPr>
            <w:tcW w:w="1530" w:type="dxa"/>
          </w:tcPr>
          <w:p w14:paraId="092F9C27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Q-Peak (dBÂµV/m)</w:t>
            </w:r>
          </w:p>
        </w:tc>
        <w:tc>
          <w:tcPr>
            <w:tcW w:w="1835" w:type="dxa"/>
          </w:tcPr>
          <w:p w14:paraId="028647E8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Lim.Q-Peak (dBÂµV/m)</w:t>
            </w:r>
          </w:p>
        </w:tc>
        <w:tc>
          <w:tcPr>
            <w:tcW w:w="1876" w:type="dxa"/>
          </w:tcPr>
          <w:p w14:paraId="74814A8C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Q-Peak-Lim.Q-Peak (dB)</w:t>
            </w:r>
          </w:p>
        </w:tc>
        <w:tc>
          <w:tcPr>
            <w:tcW w:w="997" w:type="dxa"/>
          </w:tcPr>
          <w:p w14:paraId="1F15D0B4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Polarization</w:t>
            </w:r>
          </w:p>
        </w:tc>
        <w:tc>
          <w:tcPr>
            <w:tcW w:w="1244" w:type="dxa"/>
          </w:tcPr>
          <w:p w14:paraId="22F44CE7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Correction (dB)</w:t>
            </w:r>
          </w:p>
        </w:tc>
      </w:tr>
      <w:tr w:rsidR="00E92B4C" w:rsidRPr="00E92B4C" w14:paraId="6F508A8D" w14:textId="77777777" w:rsidTr="00E92B4C">
        <w:tc>
          <w:tcPr>
            <w:tcW w:w="1369" w:type="dxa"/>
          </w:tcPr>
          <w:p w14:paraId="0706C1C9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1.2565</w:t>
            </w:r>
          </w:p>
        </w:tc>
        <w:tc>
          <w:tcPr>
            <w:tcW w:w="419" w:type="dxa"/>
          </w:tcPr>
          <w:p w14:paraId="2944E754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530" w:type="dxa"/>
          </w:tcPr>
          <w:p w14:paraId="536B5AE7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31.39</w:t>
            </w:r>
          </w:p>
        </w:tc>
        <w:tc>
          <w:tcPr>
            <w:tcW w:w="1835" w:type="dxa"/>
          </w:tcPr>
          <w:p w14:paraId="588B4481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51.00</w:t>
            </w:r>
          </w:p>
        </w:tc>
        <w:tc>
          <w:tcPr>
            <w:tcW w:w="1876" w:type="dxa"/>
          </w:tcPr>
          <w:p w14:paraId="71CFFAFA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-19.61</w:t>
            </w:r>
          </w:p>
        </w:tc>
        <w:tc>
          <w:tcPr>
            <w:tcW w:w="997" w:type="dxa"/>
          </w:tcPr>
          <w:p w14:paraId="52DC3B29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65D674ED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9.92</w:t>
            </w:r>
          </w:p>
        </w:tc>
      </w:tr>
      <w:tr w:rsidR="00E92B4C" w14:paraId="4EF53A2C" w14:textId="77777777" w:rsidTr="00E92B4C">
        <w:tc>
          <w:tcPr>
            <w:tcW w:w="1369" w:type="dxa"/>
          </w:tcPr>
          <w:p w14:paraId="7FE036FC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27.25975</w:t>
            </w:r>
          </w:p>
        </w:tc>
        <w:tc>
          <w:tcPr>
            <w:tcW w:w="419" w:type="dxa"/>
          </w:tcPr>
          <w:p w14:paraId="57AA53D0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530" w:type="dxa"/>
          </w:tcPr>
          <w:p w14:paraId="3C5E2C8D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16.05</w:t>
            </w:r>
          </w:p>
        </w:tc>
        <w:tc>
          <w:tcPr>
            <w:tcW w:w="1835" w:type="dxa"/>
          </w:tcPr>
          <w:p w14:paraId="03DFFCD6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45.00</w:t>
            </w:r>
          </w:p>
        </w:tc>
        <w:tc>
          <w:tcPr>
            <w:tcW w:w="1876" w:type="dxa"/>
          </w:tcPr>
          <w:p w14:paraId="42F34887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-28.95</w:t>
            </w:r>
          </w:p>
        </w:tc>
        <w:tc>
          <w:tcPr>
            <w:tcW w:w="997" w:type="dxa"/>
          </w:tcPr>
          <w:p w14:paraId="0A323205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42B5AE87" w14:textId="77777777" w:rsid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10.29</w:t>
            </w:r>
          </w:p>
        </w:tc>
      </w:tr>
    </w:tbl>
    <w:p w14:paraId="30C58E9D" w14:textId="77777777" w:rsidR="00E92B4C" w:rsidRDefault="00E92B4C" w:rsidP="00E92B4C">
      <w:pPr>
        <w:rPr>
          <w:sz w:val="16"/>
          <w:szCs w:val="16"/>
          <w:lang w:val="en-GB"/>
        </w:rPr>
      </w:pPr>
    </w:p>
    <w:p w14:paraId="25FCF4B4" w14:textId="77777777" w:rsidR="00E92B4C" w:rsidRPr="00E92B4C" w:rsidRDefault="00E92B4C" w:rsidP="00E92B4C">
      <w:pPr>
        <w:rPr>
          <w:sz w:val="16"/>
          <w:szCs w:val="16"/>
          <w:lang w:val="en-GB"/>
        </w:rPr>
      </w:pPr>
      <w:r w:rsidRPr="00E92B4C">
        <w:rPr>
          <w:sz w:val="16"/>
          <w:szCs w:val="16"/>
          <w:lang w:val="en-GB"/>
        </w:rPr>
        <w:t>Peak/Lim.Peak (2)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9"/>
        <w:gridCol w:w="419"/>
        <w:gridCol w:w="1362"/>
        <w:gridCol w:w="1667"/>
        <w:gridCol w:w="1540"/>
        <w:gridCol w:w="997"/>
        <w:gridCol w:w="1244"/>
      </w:tblGrid>
      <w:tr w:rsidR="00E92B4C" w:rsidRPr="00E92B4C" w14:paraId="56F6AA50" w14:textId="77777777" w:rsidTr="00E92B4C">
        <w:tc>
          <w:tcPr>
            <w:tcW w:w="1369" w:type="dxa"/>
          </w:tcPr>
          <w:p w14:paraId="744464CB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Frequency (MHz)</w:t>
            </w:r>
          </w:p>
        </w:tc>
        <w:tc>
          <w:tcPr>
            <w:tcW w:w="419" w:type="dxa"/>
          </w:tcPr>
          <w:p w14:paraId="7EDBC3EB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SR</w:t>
            </w:r>
          </w:p>
        </w:tc>
        <w:tc>
          <w:tcPr>
            <w:tcW w:w="1362" w:type="dxa"/>
          </w:tcPr>
          <w:p w14:paraId="4FF7F818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Peak (dBÂµV/m)</w:t>
            </w:r>
          </w:p>
        </w:tc>
        <w:tc>
          <w:tcPr>
            <w:tcW w:w="1667" w:type="dxa"/>
          </w:tcPr>
          <w:p w14:paraId="76F595F2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Lim.Peak (dBÂµV/m)</w:t>
            </w:r>
          </w:p>
        </w:tc>
        <w:tc>
          <w:tcPr>
            <w:tcW w:w="1540" w:type="dxa"/>
          </w:tcPr>
          <w:p w14:paraId="46864DF7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Peak-Lim.Peak (dB)</w:t>
            </w:r>
          </w:p>
        </w:tc>
        <w:tc>
          <w:tcPr>
            <w:tcW w:w="997" w:type="dxa"/>
          </w:tcPr>
          <w:p w14:paraId="2969C9AF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Polarization</w:t>
            </w:r>
          </w:p>
        </w:tc>
        <w:tc>
          <w:tcPr>
            <w:tcW w:w="1244" w:type="dxa"/>
          </w:tcPr>
          <w:p w14:paraId="5A6B06F4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Correction (dB)</w:t>
            </w:r>
          </w:p>
        </w:tc>
      </w:tr>
      <w:tr w:rsidR="00E92B4C" w:rsidRPr="00E92B4C" w14:paraId="3DE915AA" w14:textId="77777777" w:rsidTr="00E92B4C">
        <w:tc>
          <w:tcPr>
            <w:tcW w:w="1369" w:type="dxa"/>
          </w:tcPr>
          <w:p w14:paraId="4FF09993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1.25875</w:t>
            </w:r>
          </w:p>
        </w:tc>
        <w:tc>
          <w:tcPr>
            <w:tcW w:w="419" w:type="dxa"/>
          </w:tcPr>
          <w:p w14:paraId="5C40866D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362" w:type="dxa"/>
          </w:tcPr>
          <w:p w14:paraId="3271DE43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33.25</w:t>
            </w:r>
          </w:p>
        </w:tc>
        <w:tc>
          <w:tcPr>
            <w:tcW w:w="1667" w:type="dxa"/>
          </w:tcPr>
          <w:p w14:paraId="556881F0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64.00</w:t>
            </w:r>
          </w:p>
        </w:tc>
        <w:tc>
          <w:tcPr>
            <w:tcW w:w="1540" w:type="dxa"/>
          </w:tcPr>
          <w:p w14:paraId="254DA69C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-30.75</w:t>
            </w:r>
          </w:p>
        </w:tc>
        <w:tc>
          <w:tcPr>
            <w:tcW w:w="997" w:type="dxa"/>
          </w:tcPr>
          <w:p w14:paraId="2EFD8105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4E4B6832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9.92</w:t>
            </w:r>
          </w:p>
        </w:tc>
      </w:tr>
      <w:tr w:rsidR="00E92B4C" w:rsidRPr="00B665B4" w14:paraId="10B87519" w14:textId="77777777" w:rsidTr="00E92B4C">
        <w:tc>
          <w:tcPr>
            <w:tcW w:w="1369" w:type="dxa"/>
          </w:tcPr>
          <w:p w14:paraId="31F0E9E2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27.26875</w:t>
            </w:r>
          </w:p>
        </w:tc>
        <w:tc>
          <w:tcPr>
            <w:tcW w:w="419" w:type="dxa"/>
          </w:tcPr>
          <w:p w14:paraId="024955C0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362" w:type="dxa"/>
          </w:tcPr>
          <w:p w14:paraId="526B67A3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22.15</w:t>
            </w:r>
          </w:p>
        </w:tc>
        <w:tc>
          <w:tcPr>
            <w:tcW w:w="1667" w:type="dxa"/>
          </w:tcPr>
          <w:p w14:paraId="7D73BD97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58.00</w:t>
            </w:r>
          </w:p>
        </w:tc>
        <w:tc>
          <w:tcPr>
            <w:tcW w:w="1540" w:type="dxa"/>
          </w:tcPr>
          <w:p w14:paraId="5C3D57D8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-35.85</w:t>
            </w:r>
          </w:p>
        </w:tc>
        <w:tc>
          <w:tcPr>
            <w:tcW w:w="997" w:type="dxa"/>
          </w:tcPr>
          <w:p w14:paraId="385FDB67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5070C167" w14:textId="77777777" w:rsidR="00E92B4C" w:rsidRPr="00B665B4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10.29</w:t>
            </w:r>
          </w:p>
        </w:tc>
      </w:tr>
    </w:tbl>
    <w:p w14:paraId="0F70EA0C" w14:textId="77777777" w:rsidR="00E92B4C" w:rsidRPr="00B665B4" w:rsidRDefault="00E92B4C" w:rsidP="00E92B4C">
      <w:pPr>
        <w:rPr>
          <w:sz w:val="16"/>
          <w:szCs w:val="16"/>
          <w:lang w:val="en-GB"/>
        </w:rPr>
      </w:pPr>
    </w:p>
    <w:p w14:paraId="79CF770B" w14:textId="77777777" w:rsidR="00E92B4C" w:rsidRPr="00CF27E0" w:rsidRDefault="00E92B4C" w:rsidP="00E92B4C">
      <w:pPr>
        <w:rPr>
          <w:lang w:val="en-GB"/>
        </w:rPr>
      </w:pPr>
    </w:p>
    <w:p w14:paraId="2716D30A" w14:textId="77777777" w:rsidR="00E92B4C" w:rsidRPr="003D468A" w:rsidRDefault="00E92B4C" w:rsidP="00E92B4C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E92B4C" w:rsidRPr="00FC3D5C" w14:paraId="67CE170D" w14:textId="77777777" w:rsidTr="00E96099">
        <w:tc>
          <w:tcPr>
            <w:tcW w:w="2265" w:type="dxa"/>
            <w:shd w:val="clear" w:color="auto" w:fill="CCFFCC"/>
            <w:vAlign w:val="center"/>
          </w:tcPr>
          <w:p w14:paraId="31AAEBCB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05249754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</w:t>
            </w:r>
          </w:p>
        </w:tc>
      </w:tr>
    </w:tbl>
    <w:p w14:paraId="68574DFF" w14:textId="77777777" w:rsidR="00E92B4C" w:rsidRPr="007F5C4F" w:rsidRDefault="00E92B4C" w:rsidP="00E92B4C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E92B4C" w:rsidRPr="00FC3D5C" w14:paraId="257E54B2" w14:textId="77777777" w:rsidTr="00E96099">
        <w:tc>
          <w:tcPr>
            <w:tcW w:w="1418" w:type="dxa"/>
            <w:shd w:val="clear" w:color="auto" w:fill="CCFFCC"/>
            <w:vAlign w:val="center"/>
          </w:tcPr>
          <w:p w14:paraId="78582EA3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A021ED8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100kHz-10MHz</w:t>
            </w:r>
          </w:p>
        </w:tc>
        <w:tc>
          <w:tcPr>
            <w:tcW w:w="3118" w:type="dxa"/>
            <w:vAlign w:val="center"/>
          </w:tcPr>
          <w:p w14:paraId="6E663994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2BBDF4B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C723C40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</w:t>
            </w:r>
          </w:p>
        </w:tc>
      </w:tr>
      <w:tr w:rsidR="00E92B4C" w:rsidRPr="00AC2007" w14:paraId="3A8DBAD4" w14:textId="77777777" w:rsidTr="00E96099">
        <w:tc>
          <w:tcPr>
            <w:tcW w:w="1418" w:type="dxa"/>
            <w:shd w:val="clear" w:color="auto" w:fill="CCFFCC"/>
            <w:vAlign w:val="center"/>
          </w:tcPr>
          <w:p w14:paraId="7A83E449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0D9CA7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E3A14E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54170B6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E92B4C" w:rsidRPr="00AC2007" w14:paraId="044372F3" w14:textId="77777777" w:rsidTr="00E96099">
        <w:tc>
          <w:tcPr>
            <w:tcW w:w="1418" w:type="dxa"/>
            <w:shd w:val="clear" w:color="auto" w:fill="CCFFCC"/>
            <w:vAlign w:val="center"/>
          </w:tcPr>
          <w:p w14:paraId="6A45202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8EF101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9kHz-30MHz_rod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6485A3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20B96AD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E92B4C" w:rsidRPr="00AC2007" w14:paraId="614779C5" w14:textId="77777777" w:rsidTr="00E96099">
        <w:tc>
          <w:tcPr>
            <w:tcW w:w="1418" w:type="dxa"/>
            <w:shd w:val="clear" w:color="auto" w:fill="CCFFCC"/>
            <w:vAlign w:val="center"/>
          </w:tcPr>
          <w:p w14:paraId="2A9D8F6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992FB97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6CAD142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DCA9F2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E92B4C" w:rsidRPr="00AC2007" w14:paraId="76991D4C" w14:textId="77777777" w:rsidTr="00E96099">
        <w:tc>
          <w:tcPr>
            <w:tcW w:w="1418" w:type="dxa"/>
            <w:shd w:val="clear" w:color="auto" w:fill="CCFFCC"/>
            <w:vAlign w:val="center"/>
          </w:tcPr>
          <w:p w14:paraId="0E17712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345DB9CB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AAD708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AC36F7F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E92B4C" w:rsidRPr="00AC2007" w14:paraId="3EAA0C50" w14:textId="77777777" w:rsidTr="00E96099">
        <w:tc>
          <w:tcPr>
            <w:tcW w:w="1418" w:type="dxa"/>
            <w:shd w:val="clear" w:color="auto" w:fill="CCFFCC"/>
            <w:vAlign w:val="center"/>
          </w:tcPr>
          <w:p w14:paraId="6B05D55B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9D701DD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86F543A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1FEFFD9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E92B4C" w:rsidRPr="00AC2007" w14:paraId="319AEDF4" w14:textId="77777777" w:rsidTr="00E96099">
        <w:tc>
          <w:tcPr>
            <w:tcW w:w="1418" w:type="dxa"/>
            <w:shd w:val="clear" w:color="auto" w:fill="CCFFCC"/>
            <w:vAlign w:val="center"/>
          </w:tcPr>
          <w:p w14:paraId="1CA722CB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2EE956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5E620C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8835685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  <w:tr w:rsidR="00E92B4C" w:rsidRPr="00961F78" w14:paraId="20927D21" w14:textId="77777777" w:rsidTr="00E9609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FA787FA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4F98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4B268E4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B13E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ED71A27" w14:textId="77777777" w:rsidR="00E92B4C" w:rsidRDefault="00E92B4C" w:rsidP="00E92B4C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E92B4C" w:rsidRPr="00FC3D5C" w14:paraId="530C39F6" w14:textId="77777777" w:rsidTr="00E96099">
        <w:tc>
          <w:tcPr>
            <w:tcW w:w="1418" w:type="dxa"/>
            <w:shd w:val="clear" w:color="auto" w:fill="CCFFCC"/>
            <w:vAlign w:val="center"/>
          </w:tcPr>
          <w:p w14:paraId="0D1328BB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30E4A41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10MHz-30MHz</w:t>
            </w:r>
          </w:p>
        </w:tc>
        <w:tc>
          <w:tcPr>
            <w:tcW w:w="3118" w:type="dxa"/>
            <w:vAlign w:val="center"/>
          </w:tcPr>
          <w:p w14:paraId="46435B8E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11C3C6A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3468294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</w:t>
            </w:r>
          </w:p>
        </w:tc>
      </w:tr>
      <w:tr w:rsidR="00E92B4C" w:rsidRPr="00AC2007" w14:paraId="597DDD0B" w14:textId="77777777" w:rsidTr="00E96099">
        <w:tc>
          <w:tcPr>
            <w:tcW w:w="1418" w:type="dxa"/>
            <w:shd w:val="clear" w:color="auto" w:fill="CCFFCC"/>
            <w:vAlign w:val="center"/>
          </w:tcPr>
          <w:p w14:paraId="1718762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07A4DBA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F04A6F3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0856B9B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E92B4C" w:rsidRPr="00AC2007" w14:paraId="3182DDC9" w14:textId="77777777" w:rsidTr="00E96099">
        <w:tc>
          <w:tcPr>
            <w:tcW w:w="1418" w:type="dxa"/>
            <w:shd w:val="clear" w:color="auto" w:fill="CCFFCC"/>
            <w:vAlign w:val="center"/>
          </w:tcPr>
          <w:p w14:paraId="4C95D0A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A717DF7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9kHz-30MHz_rod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EFA3F8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163ECD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E92B4C" w:rsidRPr="00AC2007" w14:paraId="7B7D869B" w14:textId="77777777" w:rsidTr="00E96099">
        <w:tc>
          <w:tcPr>
            <w:tcW w:w="1418" w:type="dxa"/>
            <w:shd w:val="clear" w:color="auto" w:fill="CCFFCC"/>
            <w:vAlign w:val="center"/>
          </w:tcPr>
          <w:p w14:paraId="0483396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93D9535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A91F0F8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BD5FDF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E92B4C" w:rsidRPr="00AC2007" w14:paraId="360B2B94" w14:textId="77777777" w:rsidTr="00E96099">
        <w:tc>
          <w:tcPr>
            <w:tcW w:w="1418" w:type="dxa"/>
            <w:shd w:val="clear" w:color="auto" w:fill="CCFFCC"/>
            <w:vAlign w:val="center"/>
          </w:tcPr>
          <w:p w14:paraId="19A1F54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54A6559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1F0403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AE9CA8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E92B4C" w:rsidRPr="00AC2007" w14:paraId="47713334" w14:textId="77777777" w:rsidTr="00E96099">
        <w:tc>
          <w:tcPr>
            <w:tcW w:w="1418" w:type="dxa"/>
            <w:shd w:val="clear" w:color="auto" w:fill="CCFFCC"/>
            <w:vAlign w:val="center"/>
          </w:tcPr>
          <w:p w14:paraId="6593AFB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DCA0A33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AF6423B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457CD70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E92B4C" w:rsidRPr="00AC2007" w14:paraId="6C462B6B" w14:textId="77777777" w:rsidTr="00E96099">
        <w:tc>
          <w:tcPr>
            <w:tcW w:w="1418" w:type="dxa"/>
            <w:shd w:val="clear" w:color="auto" w:fill="CCFFCC"/>
            <w:vAlign w:val="center"/>
          </w:tcPr>
          <w:p w14:paraId="5CC632D9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A998A52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F5C3D5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0A8F185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  <w:tr w:rsidR="00E92B4C" w:rsidRPr="00961F78" w14:paraId="42E72794" w14:textId="77777777" w:rsidTr="00E9609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AFC993D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7CC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ABF3065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70E1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38E62950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70CBC604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259A8A5C" w14:textId="77777777" w:rsidTr="001E7731">
        <w:tc>
          <w:tcPr>
            <w:tcW w:w="934" w:type="dxa"/>
            <w:gridSpan w:val="3"/>
            <w:hideMark/>
          </w:tcPr>
          <w:p w14:paraId="54786D21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2AFF7790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59F93E06" w14:textId="77777777" w:rsidTr="001E7731">
        <w:tc>
          <w:tcPr>
            <w:tcW w:w="766" w:type="dxa"/>
            <w:hideMark/>
          </w:tcPr>
          <w:p w14:paraId="34BAA3FE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7732266E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4A962776" w14:textId="77777777" w:rsidTr="001E7731">
        <w:tc>
          <w:tcPr>
            <w:tcW w:w="920" w:type="dxa"/>
            <w:gridSpan w:val="2"/>
            <w:hideMark/>
          </w:tcPr>
          <w:p w14:paraId="49CD53F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651AA76F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17/02/2025 19:07:22</w:t>
            </w:r>
          </w:p>
        </w:tc>
      </w:tr>
      <w:tr w:rsidR="001E7731" w:rsidRPr="00CC2150" w14:paraId="6684104E" w14:textId="77777777" w:rsidTr="001E7731">
        <w:tc>
          <w:tcPr>
            <w:tcW w:w="1733" w:type="dxa"/>
            <w:gridSpan w:val="5"/>
            <w:hideMark/>
          </w:tcPr>
          <w:p w14:paraId="7D74C769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0412F66B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34C04C3E" w14:textId="77777777" w:rsidTr="001E7731">
        <w:tc>
          <w:tcPr>
            <w:tcW w:w="1495" w:type="dxa"/>
            <w:gridSpan w:val="4"/>
            <w:hideMark/>
          </w:tcPr>
          <w:p w14:paraId="73726B5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078C8468" w14:textId="77777777" w:rsidR="001E7731" w:rsidRPr="005D1757" w:rsidRDefault="001E7731" w:rsidP="001E7731">
            <w:r>
              <w:t>Mode 3, Conclusion : comply</w:t>
            </w:r>
          </w:p>
        </w:tc>
      </w:tr>
    </w:tbl>
    <w:p w14:paraId="5039C4C8" w14:textId="2F40DBFD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CC2150">
        <w:rPr>
          <w:noProof/>
          <w:lang w:val="en-GB"/>
        </w:rPr>
        <w:drawing>
          <wp:inline distT="0" distB="0" distL="0" distR="0" wp14:anchorId="48371780" wp14:editId="7957901F">
            <wp:extent cx="6114415" cy="3187065"/>
            <wp:effectExtent l="0" t="0" r="0" b="0"/>
            <wp:docPr id="2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048D6A03" wp14:editId="5B20B4F8">
            <wp:extent cx="6114415" cy="3220720"/>
            <wp:effectExtent l="0" t="0" r="0" b="0"/>
            <wp:docPr id="3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533F19D3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FC3D5C" w14:paraId="55116865" w14:textId="77777777" w:rsidTr="001E7731">
        <w:tc>
          <w:tcPr>
            <w:tcW w:w="2265" w:type="dxa"/>
            <w:shd w:val="clear" w:color="auto" w:fill="CCFFCC"/>
            <w:vAlign w:val="center"/>
          </w:tcPr>
          <w:p w14:paraId="36CEA67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30D4216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9kHz_GNSS</w:t>
            </w:r>
          </w:p>
        </w:tc>
      </w:tr>
    </w:tbl>
    <w:p w14:paraId="17DEC296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E92B4C" w:rsidRPr="00FC3D5C" w14:paraId="7ACF3582" w14:textId="77777777" w:rsidTr="00E96099">
        <w:tc>
          <w:tcPr>
            <w:tcW w:w="1418" w:type="dxa"/>
            <w:shd w:val="clear" w:color="auto" w:fill="CCFFCC"/>
            <w:vAlign w:val="center"/>
          </w:tcPr>
          <w:p w14:paraId="57DBAA70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1268280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5D692CFC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6EF9A23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0F8FB58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9kHz_GNSS</w:t>
            </w:r>
          </w:p>
        </w:tc>
      </w:tr>
      <w:tr w:rsidR="00E92B4C" w:rsidRPr="00AC2007" w14:paraId="6BE91B0D" w14:textId="77777777" w:rsidTr="00E96099">
        <w:tc>
          <w:tcPr>
            <w:tcW w:w="1418" w:type="dxa"/>
            <w:shd w:val="clear" w:color="auto" w:fill="CCFFCC"/>
            <w:vAlign w:val="center"/>
          </w:tcPr>
          <w:p w14:paraId="7A44B48F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8CFC75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620068A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5A7A81C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E92B4C" w:rsidRPr="00AC2007" w14:paraId="616C40FC" w14:textId="77777777" w:rsidTr="00E96099">
        <w:tc>
          <w:tcPr>
            <w:tcW w:w="1418" w:type="dxa"/>
            <w:shd w:val="clear" w:color="auto" w:fill="CCFFCC"/>
            <w:vAlign w:val="center"/>
          </w:tcPr>
          <w:p w14:paraId="68BFBC9A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EB35BF4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1DB6AB8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3999EED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E92B4C" w:rsidRPr="00AC2007" w14:paraId="48DE07A5" w14:textId="77777777" w:rsidTr="00E96099">
        <w:tc>
          <w:tcPr>
            <w:tcW w:w="1418" w:type="dxa"/>
            <w:shd w:val="clear" w:color="auto" w:fill="CCFFCC"/>
            <w:vAlign w:val="center"/>
          </w:tcPr>
          <w:p w14:paraId="1105FB1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D7D3D6D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8AA434F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6E4F6D4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E92B4C" w:rsidRPr="00AC2007" w14:paraId="109059A7" w14:textId="77777777" w:rsidTr="00E96099">
        <w:tc>
          <w:tcPr>
            <w:tcW w:w="1418" w:type="dxa"/>
            <w:shd w:val="clear" w:color="auto" w:fill="CCFFCC"/>
            <w:vAlign w:val="center"/>
          </w:tcPr>
          <w:p w14:paraId="08D81CB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5D133F2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5C2CAF8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CF14FD4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E92B4C" w:rsidRPr="00AC2007" w14:paraId="5679BF18" w14:textId="77777777" w:rsidTr="00E96099">
        <w:tc>
          <w:tcPr>
            <w:tcW w:w="1418" w:type="dxa"/>
            <w:shd w:val="clear" w:color="auto" w:fill="CCFFCC"/>
            <w:vAlign w:val="center"/>
          </w:tcPr>
          <w:p w14:paraId="0CCC02C9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9938575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B7381F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94DBDDE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E92B4C" w:rsidRPr="00AC2007" w14:paraId="01D22A36" w14:textId="77777777" w:rsidTr="00E96099">
        <w:tc>
          <w:tcPr>
            <w:tcW w:w="1418" w:type="dxa"/>
            <w:shd w:val="clear" w:color="auto" w:fill="CCFFCC"/>
            <w:vAlign w:val="center"/>
          </w:tcPr>
          <w:p w14:paraId="17A4E692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C2E2344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10BB25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38C53D6C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  <w:tr w:rsidR="00E92B4C" w:rsidRPr="00961F78" w14:paraId="4847672E" w14:textId="77777777" w:rsidTr="00E9609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6AA0D9D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9427C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DD888F4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E6DD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64E20B5" w14:textId="77777777" w:rsidR="00E92B4C" w:rsidRDefault="00E92B4C" w:rsidP="00E92B4C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E92B4C" w:rsidRPr="00FC3D5C" w14:paraId="71E814C9" w14:textId="77777777" w:rsidTr="00E96099">
        <w:tc>
          <w:tcPr>
            <w:tcW w:w="1418" w:type="dxa"/>
            <w:shd w:val="clear" w:color="auto" w:fill="CCFFCC"/>
            <w:vAlign w:val="center"/>
          </w:tcPr>
          <w:p w14:paraId="2E49A728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A9E767B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0C343B6E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AD8B045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75EF2194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9kHz_GNSS</w:t>
            </w:r>
          </w:p>
        </w:tc>
      </w:tr>
      <w:tr w:rsidR="00E92B4C" w:rsidRPr="00AC2007" w14:paraId="3F6011C1" w14:textId="77777777" w:rsidTr="00E96099">
        <w:tc>
          <w:tcPr>
            <w:tcW w:w="1418" w:type="dxa"/>
            <w:shd w:val="clear" w:color="auto" w:fill="CCFFCC"/>
            <w:vAlign w:val="center"/>
          </w:tcPr>
          <w:p w14:paraId="6F72641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277D1E8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9BC6044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AC5BFE8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E92B4C" w:rsidRPr="00AC2007" w14:paraId="7B709F4D" w14:textId="77777777" w:rsidTr="00E96099">
        <w:tc>
          <w:tcPr>
            <w:tcW w:w="1418" w:type="dxa"/>
            <w:shd w:val="clear" w:color="auto" w:fill="CCFFCC"/>
            <w:vAlign w:val="center"/>
          </w:tcPr>
          <w:p w14:paraId="6395F74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B3D04D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EEE701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5C4FC62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E92B4C" w:rsidRPr="00AC2007" w14:paraId="71DF2963" w14:textId="77777777" w:rsidTr="00E96099">
        <w:tc>
          <w:tcPr>
            <w:tcW w:w="1418" w:type="dxa"/>
            <w:shd w:val="clear" w:color="auto" w:fill="CCFFCC"/>
            <w:vAlign w:val="center"/>
          </w:tcPr>
          <w:p w14:paraId="2A9C3978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6558B08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AC394F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C368027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E92B4C" w:rsidRPr="00AC2007" w14:paraId="2E6EFAD2" w14:textId="77777777" w:rsidTr="00E96099">
        <w:tc>
          <w:tcPr>
            <w:tcW w:w="1418" w:type="dxa"/>
            <w:shd w:val="clear" w:color="auto" w:fill="CCFFCC"/>
            <w:vAlign w:val="center"/>
          </w:tcPr>
          <w:p w14:paraId="1943B74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5DAB918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FB9E3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9F09AC9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E92B4C" w:rsidRPr="00AC2007" w14:paraId="65B25166" w14:textId="77777777" w:rsidTr="00E96099">
        <w:tc>
          <w:tcPr>
            <w:tcW w:w="1418" w:type="dxa"/>
            <w:shd w:val="clear" w:color="auto" w:fill="CCFFCC"/>
            <w:vAlign w:val="center"/>
          </w:tcPr>
          <w:p w14:paraId="7299100B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5097A51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7A66D3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6B981B9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E92B4C" w:rsidRPr="00AC2007" w14:paraId="169D9B62" w14:textId="77777777" w:rsidTr="00E96099">
        <w:tc>
          <w:tcPr>
            <w:tcW w:w="1418" w:type="dxa"/>
            <w:shd w:val="clear" w:color="auto" w:fill="CCFFCC"/>
            <w:vAlign w:val="center"/>
          </w:tcPr>
          <w:p w14:paraId="04E9A2E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121C350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F2AA8E7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29E8694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  <w:tr w:rsidR="00E92B4C" w:rsidRPr="00961F78" w14:paraId="61C99E7E" w14:textId="77777777" w:rsidTr="00E9609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75EBA3F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E3D8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100B0F4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7887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ED2449B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339EB950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16F0CC46" w14:textId="77777777" w:rsidTr="001E7731">
        <w:tc>
          <w:tcPr>
            <w:tcW w:w="934" w:type="dxa"/>
            <w:gridSpan w:val="3"/>
            <w:hideMark/>
          </w:tcPr>
          <w:p w14:paraId="6B380515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5F27DA5B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4DF12594" w14:textId="77777777" w:rsidTr="001E7731">
        <w:tc>
          <w:tcPr>
            <w:tcW w:w="766" w:type="dxa"/>
            <w:hideMark/>
          </w:tcPr>
          <w:p w14:paraId="2ED94C88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6159D299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14B33942" w14:textId="77777777" w:rsidTr="001E7731">
        <w:tc>
          <w:tcPr>
            <w:tcW w:w="920" w:type="dxa"/>
            <w:gridSpan w:val="2"/>
            <w:hideMark/>
          </w:tcPr>
          <w:p w14:paraId="373B6B1E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7D893B41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17/02/2025 19:42:32</w:t>
            </w:r>
          </w:p>
        </w:tc>
      </w:tr>
      <w:tr w:rsidR="001E7731" w:rsidRPr="00CC2150" w14:paraId="06B5CF3C" w14:textId="77777777" w:rsidTr="001E7731">
        <w:tc>
          <w:tcPr>
            <w:tcW w:w="1733" w:type="dxa"/>
            <w:gridSpan w:val="5"/>
            <w:hideMark/>
          </w:tcPr>
          <w:p w14:paraId="3AA84A3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653393B1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322C1534" w14:textId="77777777" w:rsidTr="001E7731">
        <w:tc>
          <w:tcPr>
            <w:tcW w:w="1495" w:type="dxa"/>
            <w:gridSpan w:val="4"/>
            <w:hideMark/>
          </w:tcPr>
          <w:p w14:paraId="07DBF3C9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1C242855" w14:textId="77777777" w:rsidR="001E7731" w:rsidRPr="005D1757" w:rsidRDefault="001E7731" w:rsidP="001E7731">
            <w:r>
              <w:t>Mode 3, Conclusion : comply</w:t>
            </w:r>
          </w:p>
        </w:tc>
      </w:tr>
    </w:tbl>
    <w:p w14:paraId="60363AF0" w14:textId="0756D741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CC2150">
        <w:rPr>
          <w:noProof/>
          <w:lang w:val="en-GB"/>
        </w:rPr>
        <w:drawing>
          <wp:inline distT="0" distB="0" distL="0" distR="0" wp14:anchorId="4028A6C5" wp14:editId="197A63E4">
            <wp:extent cx="6114415" cy="3187065"/>
            <wp:effectExtent l="0" t="0" r="0" b="0"/>
            <wp:docPr id="4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72929773" wp14:editId="3B8FE60C">
            <wp:extent cx="6114415" cy="3187065"/>
            <wp:effectExtent l="0" t="0" r="0" b="0"/>
            <wp:docPr id="5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1B7FFB3B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FC3D5C" w14:paraId="6518543A" w14:textId="77777777" w:rsidTr="001E7731">
        <w:tc>
          <w:tcPr>
            <w:tcW w:w="2265" w:type="dxa"/>
            <w:shd w:val="clear" w:color="auto" w:fill="CCFFCC"/>
            <w:vAlign w:val="center"/>
          </w:tcPr>
          <w:p w14:paraId="17D5CB7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7FEA930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</w:tbl>
    <w:p w14:paraId="716434AC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FC3D5C" w14:paraId="53E1A974" w14:textId="77777777" w:rsidTr="001E7731">
        <w:tc>
          <w:tcPr>
            <w:tcW w:w="1418" w:type="dxa"/>
            <w:shd w:val="clear" w:color="auto" w:fill="CCFFCC"/>
            <w:vAlign w:val="center"/>
          </w:tcPr>
          <w:p w14:paraId="2C45912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03DDBFD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6D16341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7D90FA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2D3B380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5A22327F" w14:textId="77777777" w:rsidTr="001E7731">
        <w:tc>
          <w:tcPr>
            <w:tcW w:w="1418" w:type="dxa"/>
            <w:shd w:val="clear" w:color="auto" w:fill="CCFFCC"/>
            <w:vAlign w:val="center"/>
          </w:tcPr>
          <w:p w14:paraId="132EAE7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0E7F79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E11B5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863DD0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1DB78D47" w14:textId="77777777" w:rsidTr="001E7731">
        <w:tc>
          <w:tcPr>
            <w:tcW w:w="1418" w:type="dxa"/>
            <w:shd w:val="clear" w:color="auto" w:fill="CCFFCC"/>
            <w:vAlign w:val="center"/>
          </w:tcPr>
          <w:p w14:paraId="6CF828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74015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0925C5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9ECD51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36E6DE4" w14:textId="77777777" w:rsidTr="001E7731">
        <w:tc>
          <w:tcPr>
            <w:tcW w:w="1418" w:type="dxa"/>
            <w:shd w:val="clear" w:color="auto" w:fill="CCFFCC"/>
            <w:vAlign w:val="center"/>
          </w:tcPr>
          <w:p w14:paraId="25B39FE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70B3DB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54B373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1916F7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4C72E0A" w14:textId="77777777" w:rsidTr="001E7731">
        <w:tc>
          <w:tcPr>
            <w:tcW w:w="1418" w:type="dxa"/>
            <w:shd w:val="clear" w:color="auto" w:fill="CCFFCC"/>
            <w:vAlign w:val="center"/>
          </w:tcPr>
          <w:p w14:paraId="2E7AA4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31F6AFA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FBE29B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D53D96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530A8A22" w14:textId="77777777" w:rsidTr="001E7731">
        <w:tc>
          <w:tcPr>
            <w:tcW w:w="1418" w:type="dxa"/>
            <w:shd w:val="clear" w:color="auto" w:fill="CCFFCC"/>
            <w:vAlign w:val="center"/>
          </w:tcPr>
          <w:p w14:paraId="583DFA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CB6EB3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06AF8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2D8679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7F9F31F" w14:textId="77777777" w:rsidTr="001E7731">
        <w:tc>
          <w:tcPr>
            <w:tcW w:w="1418" w:type="dxa"/>
            <w:shd w:val="clear" w:color="auto" w:fill="CCFFCC"/>
            <w:vAlign w:val="center"/>
          </w:tcPr>
          <w:p w14:paraId="56620D5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0AA7D93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445F04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A20661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804E99E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AF0D9E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830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7275C4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898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F83299D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FC3D5C" w14:paraId="7E0F7C2A" w14:textId="77777777" w:rsidTr="001E7731">
        <w:tc>
          <w:tcPr>
            <w:tcW w:w="1418" w:type="dxa"/>
            <w:shd w:val="clear" w:color="auto" w:fill="CCFFCC"/>
            <w:vAlign w:val="center"/>
          </w:tcPr>
          <w:p w14:paraId="65E0565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A5DD7A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2D27A99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5A0EF7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A0FDFF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7F887DF1" w14:textId="77777777" w:rsidTr="001E7731">
        <w:tc>
          <w:tcPr>
            <w:tcW w:w="1418" w:type="dxa"/>
            <w:shd w:val="clear" w:color="auto" w:fill="CCFFCC"/>
            <w:vAlign w:val="center"/>
          </w:tcPr>
          <w:p w14:paraId="331B400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773642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0D69E7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48AE53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5B46F407" w14:textId="77777777" w:rsidTr="001E7731">
        <w:tc>
          <w:tcPr>
            <w:tcW w:w="1418" w:type="dxa"/>
            <w:shd w:val="clear" w:color="auto" w:fill="CCFFCC"/>
            <w:vAlign w:val="center"/>
          </w:tcPr>
          <w:p w14:paraId="3254764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6D4A08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C2DB75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0DF22C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314666F" w14:textId="77777777" w:rsidTr="001E7731">
        <w:tc>
          <w:tcPr>
            <w:tcW w:w="1418" w:type="dxa"/>
            <w:shd w:val="clear" w:color="auto" w:fill="CCFFCC"/>
            <w:vAlign w:val="center"/>
          </w:tcPr>
          <w:p w14:paraId="4C0C9D6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AFFC26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0D29E0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0B06130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2A3F3B8" w14:textId="77777777" w:rsidTr="001E7731">
        <w:tc>
          <w:tcPr>
            <w:tcW w:w="1418" w:type="dxa"/>
            <w:shd w:val="clear" w:color="auto" w:fill="CCFFCC"/>
            <w:vAlign w:val="center"/>
          </w:tcPr>
          <w:p w14:paraId="40AA6BF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4FCD30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2396EE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060F50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76C05DEA" w14:textId="77777777" w:rsidTr="001E7731">
        <w:tc>
          <w:tcPr>
            <w:tcW w:w="1418" w:type="dxa"/>
            <w:shd w:val="clear" w:color="auto" w:fill="CCFFCC"/>
            <w:vAlign w:val="center"/>
          </w:tcPr>
          <w:p w14:paraId="06C990D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DC67CC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AD644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0ED32B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ACA3985" w14:textId="77777777" w:rsidTr="001E7731">
        <w:tc>
          <w:tcPr>
            <w:tcW w:w="1418" w:type="dxa"/>
            <w:shd w:val="clear" w:color="auto" w:fill="CCFFCC"/>
            <w:vAlign w:val="center"/>
          </w:tcPr>
          <w:p w14:paraId="4CDFD1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416FEA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D88D0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4A2209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940D9A7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B0D814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5521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2CB194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288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7EA92E5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1D1209A6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40F51F5B" w14:textId="77777777" w:rsidTr="001E7731">
        <w:tc>
          <w:tcPr>
            <w:tcW w:w="934" w:type="dxa"/>
            <w:gridSpan w:val="3"/>
            <w:hideMark/>
          </w:tcPr>
          <w:p w14:paraId="5808F075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69FD9975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5AEA1C98" w14:textId="77777777" w:rsidTr="001E7731">
        <w:tc>
          <w:tcPr>
            <w:tcW w:w="766" w:type="dxa"/>
            <w:hideMark/>
          </w:tcPr>
          <w:p w14:paraId="16C0B79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7A4F9A94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4744561A" w14:textId="77777777" w:rsidTr="001E7731">
        <w:tc>
          <w:tcPr>
            <w:tcW w:w="920" w:type="dxa"/>
            <w:gridSpan w:val="2"/>
            <w:hideMark/>
          </w:tcPr>
          <w:p w14:paraId="6257E4B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60EEE141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VA/FK, 18/02/2025 16:36:12</w:t>
            </w:r>
          </w:p>
        </w:tc>
      </w:tr>
      <w:tr w:rsidR="001E7731" w:rsidRPr="00CC2150" w14:paraId="70A86653" w14:textId="77777777" w:rsidTr="001E7731">
        <w:tc>
          <w:tcPr>
            <w:tcW w:w="1733" w:type="dxa"/>
            <w:gridSpan w:val="5"/>
            <w:hideMark/>
          </w:tcPr>
          <w:p w14:paraId="23A7F4F8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7D6D998B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66B9BE9F" w14:textId="77777777" w:rsidTr="001E7731">
        <w:tc>
          <w:tcPr>
            <w:tcW w:w="1495" w:type="dxa"/>
            <w:gridSpan w:val="4"/>
            <w:hideMark/>
          </w:tcPr>
          <w:p w14:paraId="076A6FA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194AD428" w14:textId="77777777" w:rsidR="001E7731" w:rsidRPr="005D1757" w:rsidRDefault="001E7731" w:rsidP="001E7731">
            <w:r>
              <w:t>Mode 3, Conclusion : comply</w:t>
            </w:r>
          </w:p>
        </w:tc>
      </w:tr>
    </w:tbl>
    <w:p w14:paraId="7ED2CD86" w14:textId="1034FDB4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CC2150">
        <w:rPr>
          <w:noProof/>
          <w:lang w:val="en-GB"/>
        </w:rPr>
        <w:drawing>
          <wp:inline distT="0" distB="0" distL="0" distR="0" wp14:anchorId="7CC90658" wp14:editId="0821B54D">
            <wp:extent cx="6114415" cy="3609975"/>
            <wp:effectExtent l="0" t="0" r="0" b="0"/>
            <wp:docPr id="6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470549A4" wp14:editId="50F58319">
            <wp:extent cx="6114415" cy="3609975"/>
            <wp:effectExtent l="0" t="0" r="0" b="0"/>
            <wp:docPr id="7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78237FDE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CC2150" w14:paraId="1641DAF8" w14:textId="77777777" w:rsidTr="001E7731">
        <w:tc>
          <w:tcPr>
            <w:tcW w:w="2265" w:type="dxa"/>
            <w:shd w:val="clear" w:color="auto" w:fill="CCFFCC"/>
            <w:vAlign w:val="center"/>
          </w:tcPr>
          <w:p w14:paraId="04ED60F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21AD73D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</w:tbl>
    <w:p w14:paraId="777A2A17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24F0E42F" w14:textId="77777777" w:rsidTr="001E7731">
        <w:tc>
          <w:tcPr>
            <w:tcW w:w="1418" w:type="dxa"/>
            <w:shd w:val="clear" w:color="auto" w:fill="CCFFCC"/>
            <w:vAlign w:val="center"/>
          </w:tcPr>
          <w:p w14:paraId="24ADB7E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775FDC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4496813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CE8938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1701C0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  <w:tr w:rsidR="001E7731" w:rsidRPr="00AC2007" w14:paraId="1C34BBD8" w14:textId="77777777" w:rsidTr="001E7731">
        <w:tc>
          <w:tcPr>
            <w:tcW w:w="1418" w:type="dxa"/>
            <w:shd w:val="clear" w:color="auto" w:fill="CCFFCC"/>
            <w:vAlign w:val="center"/>
          </w:tcPr>
          <w:p w14:paraId="486EA12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72983A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AD5F4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C2C57E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6C19F35" w14:textId="77777777" w:rsidTr="001E7731">
        <w:tc>
          <w:tcPr>
            <w:tcW w:w="1418" w:type="dxa"/>
            <w:shd w:val="clear" w:color="auto" w:fill="CCFFCC"/>
            <w:vAlign w:val="center"/>
          </w:tcPr>
          <w:p w14:paraId="2E17042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407B00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5F8BE2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2A4C9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8211630" w14:textId="77777777" w:rsidTr="001E7731">
        <w:tc>
          <w:tcPr>
            <w:tcW w:w="1418" w:type="dxa"/>
            <w:shd w:val="clear" w:color="auto" w:fill="CCFFCC"/>
            <w:vAlign w:val="center"/>
          </w:tcPr>
          <w:p w14:paraId="2D05A9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D53706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50C4B2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3ABFD4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2C44AEB" w14:textId="77777777" w:rsidTr="001E7731">
        <w:tc>
          <w:tcPr>
            <w:tcW w:w="1418" w:type="dxa"/>
            <w:shd w:val="clear" w:color="auto" w:fill="CCFFCC"/>
            <w:vAlign w:val="center"/>
          </w:tcPr>
          <w:p w14:paraId="385D178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65BE1E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DF5D7D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B66688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3E2856EE" w14:textId="77777777" w:rsidTr="001E7731">
        <w:tc>
          <w:tcPr>
            <w:tcW w:w="1418" w:type="dxa"/>
            <w:shd w:val="clear" w:color="auto" w:fill="CCFFCC"/>
            <w:vAlign w:val="center"/>
          </w:tcPr>
          <w:p w14:paraId="6F7B17B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049117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2F90D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1D4720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3191FE6" w14:textId="77777777" w:rsidTr="001E7731">
        <w:tc>
          <w:tcPr>
            <w:tcW w:w="1418" w:type="dxa"/>
            <w:shd w:val="clear" w:color="auto" w:fill="CCFFCC"/>
            <w:vAlign w:val="center"/>
          </w:tcPr>
          <w:p w14:paraId="2C9BCC1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FF264B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10E240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68839A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3128EB5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5E99F0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E5F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8325DA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F865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9F95EF6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02690056" w14:textId="77777777" w:rsidTr="001E7731">
        <w:tc>
          <w:tcPr>
            <w:tcW w:w="1418" w:type="dxa"/>
            <w:shd w:val="clear" w:color="auto" w:fill="CCFFCC"/>
            <w:vAlign w:val="center"/>
          </w:tcPr>
          <w:p w14:paraId="6EBCFFD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3AF272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517EEE5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D8A8F9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7B47E9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  <w:tr w:rsidR="001E7731" w:rsidRPr="00AC2007" w14:paraId="5E9A0D98" w14:textId="77777777" w:rsidTr="001E7731">
        <w:tc>
          <w:tcPr>
            <w:tcW w:w="1418" w:type="dxa"/>
            <w:shd w:val="clear" w:color="auto" w:fill="CCFFCC"/>
            <w:vAlign w:val="center"/>
          </w:tcPr>
          <w:p w14:paraId="113E8D6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7C4728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66B87E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6498C5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46B60D5" w14:textId="77777777" w:rsidTr="001E7731">
        <w:tc>
          <w:tcPr>
            <w:tcW w:w="1418" w:type="dxa"/>
            <w:shd w:val="clear" w:color="auto" w:fill="CCFFCC"/>
            <w:vAlign w:val="center"/>
          </w:tcPr>
          <w:p w14:paraId="5708633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7D273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F9FCC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06DEEB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75646827" w14:textId="77777777" w:rsidTr="001E7731">
        <w:tc>
          <w:tcPr>
            <w:tcW w:w="1418" w:type="dxa"/>
            <w:shd w:val="clear" w:color="auto" w:fill="CCFFCC"/>
            <w:vAlign w:val="center"/>
          </w:tcPr>
          <w:p w14:paraId="066EA55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5DCAE6C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C0371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B2AD61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475DD9F8" w14:textId="77777777" w:rsidTr="001E7731">
        <w:tc>
          <w:tcPr>
            <w:tcW w:w="1418" w:type="dxa"/>
            <w:shd w:val="clear" w:color="auto" w:fill="CCFFCC"/>
            <w:vAlign w:val="center"/>
          </w:tcPr>
          <w:p w14:paraId="27FC8FA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F202B0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01F5CD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E39B8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61BC0D4" w14:textId="77777777" w:rsidTr="001E7731">
        <w:tc>
          <w:tcPr>
            <w:tcW w:w="1418" w:type="dxa"/>
            <w:shd w:val="clear" w:color="auto" w:fill="CCFFCC"/>
            <w:vAlign w:val="center"/>
          </w:tcPr>
          <w:p w14:paraId="767FE8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4137F1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AFF048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45C5AF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802D815" w14:textId="77777777" w:rsidTr="001E7731">
        <w:tc>
          <w:tcPr>
            <w:tcW w:w="1418" w:type="dxa"/>
            <w:shd w:val="clear" w:color="auto" w:fill="CCFFCC"/>
            <w:vAlign w:val="center"/>
          </w:tcPr>
          <w:p w14:paraId="11C156D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412D371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EA6738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2AAA82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00C79A5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02882A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54F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F5193C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FF2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9A3A029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558656DF" w14:textId="77777777" w:rsidTr="001E7731">
        <w:tc>
          <w:tcPr>
            <w:tcW w:w="1418" w:type="dxa"/>
            <w:shd w:val="clear" w:color="auto" w:fill="CCFFCC"/>
            <w:vAlign w:val="center"/>
          </w:tcPr>
          <w:p w14:paraId="05440A0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E4287A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795B50A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3F323D4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566D85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  <w:tr w:rsidR="001E7731" w:rsidRPr="00AC2007" w14:paraId="0F046441" w14:textId="77777777" w:rsidTr="001E7731">
        <w:tc>
          <w:tcPr>
            <w:tcW w:w="1418" w:type="dxa"/>
            <w:shd w:val="clear" w:color="auto" w:fill="CCFFCC"/>
            <w:vAlign w:val="center"/>
          </w:tcPr>
          <w:p w14:paraId="1DBF9DF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B1C480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704F87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4BC834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C058CF5" w14:textId="77777777" w:rsidTr="001E7731">
        <w:tc>
          <w:tcPr>
            <w:tcW w:w="1418" w:type="dxa"/>
            <w:shd w:val="clear" w:color="auto" w:fill="CCFFCC"/>
            <w:vAlign w:val="center"/>
          </w:tcPr>
          <w:p w14:paraId="3686CCF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6C71A77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F31B5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10AF27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9CBE769" w14:textId="77777777" w:rsidTr="001E7731">
        <w:tc>
          <w:tcPr>
            <w:tcW w:w="1418" w:type="dxa"/>
            <w:shd w:val="clear" w:color="auto" w:fill="CCFFCC"/>
            <w:vAlign w:val="center"/>
          </w:tcPr>
          <w:p w14:paraId="2BFD944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A2D683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B02ECD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A4450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172604EB" w14:textId="77777777" w:rsidTr="001E7731">
        <w:tc>
          <w:tcPr>
            <w:tcW w:w="1418" w:type="dxa"/>
            <w:shd w:val="clear" w:color="auto" w:fill="CCFFCC"/>
            <w:vAlign w:val="center"/>
          </w:tcPr>
          <w:p w14:paraId="4E79890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789A76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6E7210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BEB263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4BA6699" w14:textId="77777777" w:rsidTr="001E7731">
        <w:tc>
          <w:tcPr>
            <w:tcW w:w="1418" w:type="dxa"/>
            <w:shd w:val="clear" w:color="auto" w:fill="CCFFCC"/>
            <w:vAlign w:val="center"/>
          </w:tcPr>
          <w:p w14:paraId="2897654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315B16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242CC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7B98F4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2B14795" w14:textId="77777777" w:rsidTr="001E7731">
        <w:tc>
          <w:tcPr>
            <w:tcW w:w="1418" w:type="dxa"/>
            <w:shd w:val="clear" w:color="auto" w:fill="CCFFCC"/>
            <w:vAlign w:val="center"/>
          </w:tcPr>
          <w:p w14:paraId="7DFEB0D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ED3A10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7D5002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1174A38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60A3C43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613F00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032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09EE69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905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1B678BB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7DBD0A4F" w14:textId="77777777" w:rsidTr="001E7731">
        <w:tc>
          <w:tcPr>
            <w:tcW w:w="1418" w:type="dxa"/>
            <w:shd w:val="clear" w:color="auto" w:fill="CCFFCC"/>
            <w:vAlign w:val="center"/>
          </w:tcPr>
          <w:p w14:paraId="6042861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31EBFE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7DB4C67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1B2E193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28970E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  <w:tr w:rsidR="001E7731" w:rsidRPr="00AC2007" w14:paraId="54D7D594" w14:textId="77777777" w:rsidTr="001E7731">
        <w:tc>
          <w:tcPr>
            <w:tcW w:w="1418" w:type="dxa"/>
            <w:shd w:val="clear" w:color="auto" w:fill="CCFFCC"/>
            <w:vAlign w:val="center"/>
          </w:tcPr>
          <w:p w14:paraId="584161F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F586F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EB0529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D5C9BF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2FAF01CB" w14:textId="77777777" w:rsidTr="001E7731">
        <w:tc>
          <w:tcPr>
            <w:tcW w:w="1418" w:type="dxa"/>
            <w:shd w:val="clear" w:color="auto" w:fill="CCFFCC"/>
            <w:vAlign w:val="center"/>
          </w:tcPr>
          <w:p w14:paraId="772964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A0F1A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0766F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5A8EB47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E8E380B" w14:textId="77777777" w:rsidTr="001E7731">
        <w:tc>
          <w:tcPr>
            <w:tcW w:w="1418" w:type="dxa"/>
            <w:shd w:val="clear" w:color="auto" w:fill="CCFFCC"/>
            <w:vAlign w:val="center"/>
          </w:tcPr>
          <w:p w14:paraId="67E49AA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80D73D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7231A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28B2630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33A1D87" w14:textId="77777777" w:rsidTr="001E7731">
        <w:tc>
          <w:tcPr>
            <w:tcW w:w="1418" w:type="dxa"/>
            <w:shd w:val="clear" w:color="auto" w:fill="CCFFCC"/>
            <w:vAlign w:val="center"/>
          </w:tcPr>
          <w:p w14:paraId="1108EDC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E97388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A6033D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7B26E3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6D9CF77" w14:textId="77777777" w:rsidTr="001E7731">
        <w:tc>
          <w:tcPr>
            <w:tcW w:w="1418" w:type="dxa"/>
            <w:shd w:val="clear" w:color="auto" w:fill="CCFFCC"/>
            <w:vAlign w:val="center"/>
          </w:tcPr>
          <w:p w14:paraId="078B81B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DFBE96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435D66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707014C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230B20A5" w14:textId="77777777" w:rsidTr="001E7731">
        <w:tc>
          <w:tcPr>
            <w:tcW w:w="1418" w:type="dxa"/>
            <w:shd w:val="clear" w:color="auto" w:fill="CCFFCC"/>
            <w:vAlign w:val="center"/>
          </w:tcPr>
          <w:p w14:paraId="3CF8D27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0AFB9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05D4D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67C8BC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0BCEFBB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CF01B3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07BC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4A830E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97BB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B45AC41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5BB31024" w14:textId="77777777" w:rsidTr="001E7731">
        <w:tc>
          <w:tcPr>
            <w:tcW w:w="1418" w:type="dxa"/>
            <w:shd w:val="clear" w:color="auto" w:fill="CCFFCC"/>
            <w:vAlign w:val="center"/>
          </w:tcPr>
          <w:p w14:paraId="2AEE12D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0A561BD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247727D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A3FBB3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9FF217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  <w:tr w:rsidR="001E7731" w:rsidRPr="00AC2007" w14:paraId="3405995E" w14:textId="77777777" w:rsidTr="001E7731">
        <w:tc>
          <w:tcPr>
            <w:tcW w:w="1418" w:type="dxa"/>
            <w:shd w:val="clear" w:color="auto" w:fill="CCFFCC"/>
            <w:vAlign w:val="center"/>
          </w:tcPr>
          <w:p w14:paraId="7F7F2D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CFB2A8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A9BB1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208508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5F36E70" w14:textId="77777777" w:rsidTr="001E7731">
        <w:tc>
          <w:tcPr>
            <w:tcW w:w="1418" w:type="dxa"/>
            <w:shd w:val="clear" w:color="auto" w:fill="CCFFCC"/>
            <w:vAlign w:val="center"/>
          </w:tcPr>
          <w:p w14:paraId="55D9749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25A2BE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8532A7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990E02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CE19018" w14:textId="77777777" w:rsidTr="001E7731">
        <w:tc>
          <w:tcPr>
            <w:tcW w:w="1418" w:type="dxa"/>
            <w:shd w:val="clear" w:color="auto" w:fill="CCFFCC"/>
            <w:vAlign w:val="center"/>
          </w:tcPr>
          <w:p w14:paraId="46E0A2B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2CF332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1E93B0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B8949C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9CB6E9F" w14:textId="77777777" w:rsidTr="001E7731">
        <w:tc>
          <w:tcPr>
            <w:tcW w:w="1418" w:type="dxa"/>
            <w:shd w:val="clear" w:color="auto" w:fill="CCFFCC"/>
            <w:vAlign w:val="center"/>
          </w:tcPr>
          <w:p w14:paraId="5461D9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8DB924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A88A0E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5691FE0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0C70D07" w14:textId="77777777" w:rsidTr="001E7731">
        <w:tc>
          <w:tcPr>
            <w:tcW w:w="1418" w:type="dxa"/>
            <w:shd w:val="clear" w:color="auto" w:fill="CCFFCC"/>
            <w:vAlign w:val="center"/>
          </w:tcPr>
          <w:p w14:paraId="4C5F8AF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862672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1C9CC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EB6AAE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198DE76" w14:textId="77777777" w:rsidTr="001E7731">
        <w:tc>
          <w:tcPr>
            <w:tcW w:w="1418" w:type="dxa"/>
            <w:shd w:val="clear" w:color="auto" w:fill="CCFFCC"/>
            <w:vAlign w:val="center"/>
          </w:tcPr>
          <w:p w14:paraId="0F4B865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F6E2F7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11FE3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F6144C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8A4507A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09B2FF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853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5DFE22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E0B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2B063C3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33256768" w14:textId="77777777" w:rsidTr="001E7731">
        <w:tc>
          <w:tcPr>
            <w:tcW w:w="1418" w:type="dxa"/>
            <w:shd w:val="clear" w:color="auto" w:fill="CCFFCC"/>
            <w:vAlign w:val="center"/>
          </w:tcPr>
          <w:p w14:paraId="53F00B0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AE3E78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54370E8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F34FFA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F405C6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  <w:tr w:rsidR="001E7731" w:rsidRPr="00AC2007" w14:paraId="0633AF51" w14:textId="77777777" w:rsidTr="001E7731">
        <w:tc>
          <w:tcPr>
            <w:tcW w:w="1418" w:type="dxa"/>
            <w:shd w:val="clear" w:color="auto" w:fill="CCFFCC"/>
            <w:vAlign w:val="center"/>
          </w:tcPr>
          <w:p w14:paraId="3CFCDD0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BB7D34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631D33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080BF3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5F20B86" w14:textId="77777777" w:rsidTr="001E7731">
        <w:tc>
          <w:tcPr>
            <w:tcW w:w="1418" w:type="dxa"/>
            <w:shd w:val="clear" w:color="auto" w:fill="CCFFCC"/>
            <w:vAlign w:val="center"/>
          </w:tcPr>
          <w:p w14:paraId="07D97B3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D5896B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A9ACA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F6A23F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BEC6306" w14:textId="77777777" w:rsidTr="001E7731">
        <w:tc>
          <w:tcPr>
            <w:tcW w:w="1418" w:type="dxa"/>
            <w:shd w:val="clear" w:color="auto" w:fill="CCFFCC"/>
            <w:vAlign w:val="center"/>
          </w:tcPr>
          <w:p w14:paraId="41B1036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EDC333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0A6036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BDC426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14E21D8" w14:textId="77777777" w:rsidTr="001E7731">
        <w:tc>
          <w:tcPr>
            <w:tcW w:w="1418" w:type="dxa"/>
            <w:shd w:val="clear" w:color="auto" w:fill="CCFFCC"/>
            <w:vAlign w:val="center"/>
          </w:tcPr>
          <w:p w14:paraId="669FD5D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CDA777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426B19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5B784D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F57BD1C" w14:textId="77777777" w:rsidTr="001E7731">
        <w:tc>
          <w:tcPr>
            <w:tcW w:w="1418" w:type="dxa"/>
            <w:shd w:val="clear" w:color="auto" w:fill="CCFFCC"/>
            <w:vAlign w:val="center"/>
          </w:tcPr>
          <w:p w14:paraId="1D7529E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2D5FD0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658DB8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9EA5F5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A23DBFD" w14:textId="77777777" w:rsidTr="001E7731">
        <w:tc>
          <w:tcPr>
            <w:tcW w:w="1418" w:type="dxa"/>
            <w:shd w:val="clear" w:color="auto" w:fill="CCFFCC"/>
            <w:vAlign w:val="center"/>
          </w:tcPr>
          <w:p w14:paraId="03FE99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94E557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D32419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C0A81D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6EC77273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CBB4C7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EC4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F2586C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885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47E9C9C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384B102C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2DB7AECA" w14:textId="77777777" w:rsidTr="001E7731">
        <w:tc>
          <w:tcPr>
            <w:tcW w:w="934" w:type="dxa"/>
            <w:gridSpan w:val="3"/>
            <w:hideMark/>
          </w:tcPr>
          <w:p w14:paraId="32B8396F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60801BCF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45F493E6" w14:textId="77777777" w:rsidTr="001E7731">
        <w:tc>
          <w:tcPr>
            <w:tcW w:w="766" w:type="dxa"/>
            <w:hideMark/>
          </w:tcPr>
          <w:p w14:paraId="7AB94602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30BFB7A2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1578F8F9" w14:textId="77777777" w:rsidTr="001E7731">
        <w:tc>
          <w:tcPr>
            <w:tcW w:w="920" w:type="dxa"/>
            <w:gridSpan w:val="2"/>
            <w:hideMark/>
          </w:tcPr>
          <w:p w14:paraId="52DAB46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2B487338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VA/FK, 18/02/2025 16:40:27</w:t>
            </w:r>
          </w:p>
        </w:tc>
      </w:tr>
      <w:tr w:rsidR="001E7731" w:rsidRPr="00CC2150" w14:paraId="2DBCFC78" w14:textId="77777777" w:rsidTr="001E7731">
        <w:tc>
          <w:tcPr>
            <w:tcW w:w="1733" w:type="dxa"/>
            <w:gridSpan w:val="5"/>
            <w:hideMark/>
          </w:tcPr>
          <w:p w14:paraId="5CF422D3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1CE8E59A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600F60A8" w14:textId="77777777" w:rsidTr="001E7731">
        <w:tc>
          <w:tcPr>
            <w:tcW w:w="1495" w:type="dxa"/>
            <w:gridSpan w:val="4"/>
            <w:hideMark/>
          </w:tcPr>
          <w:p w14:paraId="462E51E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7A09ABC3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48FC00F2" w14:textId="32E652B6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CC2150">
        <w:rPr>
          <w:noProof/>
          <w:lang w:val="en-GB"/>
        </w:rPr>
        <w:drawing>
          <wp:inline distT="0" distB="0" distL="0" distR="0" wp14:anchorId="30E6F32B" wp14:editId="701D6631">
            <wp:extent cx="6114415" cy="3486785"/>
            <wp:effectExtent l="0" t="0" r="0" b="0"/>
            <wp:docPr id="8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270B8340" wp14:editId="47C16973">
            <wp:extent cx="6114415" cy="3486785"/>
            <wp:effectExtent l="0" t="0" r="0" b="0"/>
            <wp:docPr id="9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06BD1DAF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CC2150" w14:paraId="45E4482B" w14:textId="77777777" w:rsidTr="001E7731">
        <w:tc>
          <w:tcPr>
            <w:tcW w:w="2265" w:type="dxa"/>
            <w:shd w:val="clear" w:color="auto" w:fill="CCFFCC"/>
            <w:vAlign w:val="center"/>
          </w:tcPr>
          <w:p w14:paraId="202866E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4900FC8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1MHz With PA</w:t>
            </w:r>
          </w:p>
        </w:tc>
      </w:tr>
    </w:tbl>
    <w:p w14:paraId="61B168E5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1DD758FE" w14:textId="77777777" w:rsidTr="001E7731">
        <w:tc>
          <w:tcPr>
            <w:tcW w:w="1418" w:type="dxa"/>
            <w:shd w:val="clear" w:color="auto" w:fill="CCFFCC"/>
            <w:vAlign w:val="center"/>
          </w:tcPr>
          <w:p w14:paraId="6E11F9C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42A7FFF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4212805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AD16D0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2F4FA77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1MHz With PA</w:t>
            </w:r>
          </w:p>
        </w:tc>
      </w:tr>
      <w:tr w:rsidR="001E7731" w:rsidRPr="00AC2007" w14:paraId="587DDBAB" w14:textId="77777777" w:rsidTr="001E7731">
        <w:tc>
          <w:tcPr>
            <w:tcW w:w="1418" w:type="dxa"/>
            <w:shd w:val="clear" w:color="auto" w:fill="CCFFCC"/>
            <w:vAlign w:val="center"/>
          </w:tcPr>
          <w:p w14:paraId="697DD1E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AEB602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2D4264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FCCA25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DAAB7E8" w14:textId="77777777" w:rsidTr="001E7731">
        <w:tc>
          <w:tcPr>
            <w:tcW w:w="1418" w:type="dxa"/>
            <w:shd w:val="clear" w:color="auto" w:fill="CCFFCC"/>
            <w:vAlign w:val="center"/>
          </w:tcPr>
          <w:p w14:paraId="6F61220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C648BB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850C57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DB46C4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1E3598EB" w14:textId="77777777" w:rsidTr="001E7731">
        <w:tc>
          <w:tcPr>
            <w:tcW w:w="1418" w:type="dxa"/>
            <w:shd w:val="clear" w:color="auto" w:fill="CCFFCC"/>
            <w:vAlign w:val="center"/>
          </w:tcPr>
          <w:p w14:paraId="795E307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D77639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834374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6638703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6C908F0F" w14:textId="77777777" w:rsidTr="001E7731">
        <w:tc>
          <w:tcPr>
            <w:tcW w:w="1418" w:type="dxa"/>
            <w:shd w:val="clear" w:color="auto" w:fill="CCFFCC"/>
            <w:vAlign w:val="center"/>
          </w:tcPr>
          <w:p w14:paraId="093825E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A138B3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AD013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B934A2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7E9CFF3E" w14:textId="77777777" w:rsidTr="001E7731">
        <w:tc>
          <w:tcPr>
            <w:tcW w:w="1418" w:type="dxa"/>
            <w:shd w:val="clear" w:color="auto" w:fill="CCFFCC"/>
            <w:vAlign w:val="center"/>
          </w:tcPr>
          <w:p w14:paraId="00CD2AF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9F4EFA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49B024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69B2777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63C7CAE2" w14:textId="77777777" w:rsidTr="001E7731">
        <w:tc>
          <w:tcPr>
            <w:tcW w:w="1418" w:type="dxa"/>
            <w:shd w:val="clear" w:color="auto" w:fill="CCFFCC"/>
            <w:vAlign w:val="center"/>
          </w:tcPr>
          <w:p w14:paraId="67F8DB8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10A49A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2B9027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EA10EF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61E3945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2BF1FF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F9E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9D6EF5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2C8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087DA10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6E9E637F" w14:textId="77777777" w:rsidTr="001E7731">
        <w:tc>
          <w:tcPr>
            <w:tcW w:w="1418" w:type="dxa"/>
            <w:shd w:val="clear" w:color="auto" w:fill="CCFFCC"/>
            <w:vAlign w:val="center"/>
          </w:tcPr>
          <w:p w14:paraId="26C59B6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05E6FD4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0990791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6826CC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494E19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1MHz With PA</w:t>
            </w:r>
          </w:p>
        </w:tc>
      </w:tr>
      <w:tr w:rsidR="001E7731" w:rsidRPr="00AC2007" w14:paraId="5BF9B628" w14:textId="77777777" w:rsidTr="001E7731">
        <w:tc>
          <w:tcPr>
            <w:tcW w:w="1418" w:type="dxa"/>
            <w:shd w:val="clear" w:color="auto" w:fill="CCFFCC"/>
            <w:vAlign w:val="center"/>
          </w:tcPr>
          <w:p w14:paraId="4D5BE79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9D0476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650E39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837B3C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630430C" w14:textId="77777777" w:rsidTr="001E7731">
        <w:tc>
          <w:tcPr>
            <w:tcW w:w="1418" w:type="dxa"/>
            <w:shd w:val="clear" w:color="auto" w:fill="CCFFCC"/>
            <w:vAlign w:val="center"/>
          </w:tcPr>
          <w:p w14:paraId="15CE11F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D933C9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488583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DAD8E1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1170A351" w14:textId="77777777" w:rsidTr="001E7731">
        <w:tc>
          <w:tcPr>
            <w:tcW w:w="1418" w:type="dxa"/>
            <w:shd w:val="clear" w:color="auto" w:fill="CCFFCC"/>
            <w:vAlign w:val="center"/>
          </w:tcPr>
          <w:p w14:paraId="7488FC9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64F603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2BB1F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D5643B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15D6BA70" w14:textId="77777777" w:rsidTr="001E7731">
        <w:tc>
          <w:tcPr>
            <w:tcW w:w="1418" w:type="dxa"/>
            <w:shd w:val="clear" w:color="auto" w:fill="CCFFCC"/>
            <w:vAlign w:val="center"/>
          </w:tcPr>
          <w:p w14:paraId="29361A1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B94B38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2B76E6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2140A2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FE477F6" w14:textId="77777777" w:rsidTr="001E7731">
        <w:tc>
          <w:tcPr>
            <w:tcW w:w="1418" w:type="dxa"/>
            <w:shd w:val="clear" w:color="auto" w:fill="CCFFCC"/>
            <w:vAlign w:val="center"/>
          </w:tcPr>
          <w:p w14:paraId="69BB119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89F6CF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724B4D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639BBB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3F336D0" w14:textId="77777777" w:rsidTr="001E7731">
        <w:tc>
          <w:tcPr>
            <w:tcW w:w="1418" w:type="dxa"/>
            <w:shd w:val="clear" w:color="auto" w:fill="CCFFCC"/>
            <w:vAlign w:val="center"/>
          </w:tcPr>
          <w:p w14:paraId="6ADAEF9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C2611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B785F6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3F0477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16F488FF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48AB07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FA19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206DCB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E67E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3E385928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78BA2B98" w14:textId="77777777" w:rsidTr="001E7731">
        <w:tc>
          <w:tcPr>
            <w:tcW w:w="1418" w:type="dxa"/>
            <w:shd w:val="clear" w:color="auto" w:fill="CCFFCC"/>
            <w:vAlign w:val="center"/>
          </w:tcPr>
          <w:p w14:paraId="12C1280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72A505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4D59F13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E88181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60FD71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1MHz With PA</w:t>
            </w:r>
          </w:p>
        </w:tc>
      </w:tr>
      <w:tr w:rsidR="001E7731" w:rsidRPr="00AC2007" w14:paraId="6CB304C5" w14:textId="77777777" w:rsidTr="001E7731">
        <w:tc>
          <w:tcPr>
            <w:tcW w:w="1418" w:type="dxa"/>
            <w:shd w:val="clear" w:color="auto" w:fill="CCFFCC"/>
            <w:vAlign w:val="center"/>
          </w:tcPr>
          <w:p w14:paraId="19275B8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5F041D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D1979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54E021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0356C247" w14:textId="77777777" w:rsidTr="001E7731">
        <w:tc>
          <w:tcPr>
            <w:tcW w:w="1418" w:type="dxa"/>
            <w:shd w:val="clear" w:color="auto" w:fill="CCFFCC"/>
            <w:vAlign w:val="center"/>
          </w:tcPr>
          <w:p w14:paraId="2ACAE04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40B784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712569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590E96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7C2F9606" w14:textId="77777777" w:rsidTr="001E7731">
        <w:tc>
          <w:tcPr>
            <w:tcW w:w="1418" w:type="dxa"/>
            <w:shd w:val="clear" w:color="auto" w:fill="CCFFCC"/>
            <w:vAlign w:val="center"/>
          </w:tcPr>
          <w:p w14:paraId="3267D79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54C58AE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96D8BD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A9B8AF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87F33B6" w14:textId="77777777" w:rsidTr="001E7731">
        <w:tc>
          <w:tcPr>
            <w:tcW w:w="1418" w:type="dxa"/>
            <w:shd w:val="clear" w:color="auto" w:fill="CCFFCC"/>
            <w:vAlign w:val="center"/>
          </w:tcPr>
          <w:p w14:paraId="489B520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09A6951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6B3205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0ECD39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30ADA3A6" w14:textId="77777777" w:rsidTr="001E7731">
        <w:tc>
          <w:tcPr>
            <w:tcW w:w="1418" w:type="dxa"/>
            <w:shd w:val="clear" w:color="auto" w:fill="CCFFCC"/>
            <w:vAlign w:val="center"/>
          </w:tcPr>
          <w:p w14:paraId="12EF826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96A15C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5D2A99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DC1037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E8D8A61" w14:textId="77777777" w:rsidTr="001E7731">
        <w:tc>
          <w:tcPr>
            <w:tcW w:w="1418" w:type="dxa"/>
            <w:shd w:val="clear" w:color="auto" w:fill="CCFFCC"/>
            <w:vAlign w:val="center"/>
          </w:tcPr>
          <w:p w14:paraId="106BE77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169C1AC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DBCD80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0B86F2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5FC4551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702893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3AD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21B8D9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B02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69FC385F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66558669" w14:textId="77777777" w:rsidTr="001E7731">
        <w:tc>
          <w:tcPr>
            <w:tcW w:w="1418" w:type="dxa"/>
            <w:shd w:val="clear" w:color="auto" w:fill="CCFFCC"/>
            <w:vAlign w:val="center"/>
          </w:tcPr>
          <w:p w14:paraId="0C0B8FC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2974AB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71191EC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BBE6DC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386D2E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1MHz With PA</w:t>
            </w:r>
          </w:p>
        </w:tc>
      </w:tr>
      <w:tr w:rsidR="001E7731" w:rsidRPr="00AC2007" w14:paraId="7ACE3998" w14:textId="77777777" w:rsidTr="001E7731">
        <w:tc>
          <w:tcPr>
            <w:tcW w:w="1418" w:type="dxa"/>
            <w:shd w:val="clear" w:color="auto" w:fill="CCFFCC"/>
            <w:vAlign w:val="center"/>
          </w:tcPr>
          <w:p w14:paraId="7A12679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F1C4EC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C0773D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74F51FB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041220C8" w14:textId="77777777" w:rsidTr="001E7731">
        <w:tc>
          <w:tcPr>
            <w:tcW w:w="1418" w:type="dxa"/>
            <w:shd w:val="clear" w:color="auto" w:fill="CCFFCC"/>
            <w:vAlign w:val="center"/>
          </w:tcPr>
          <w:p w14:paraId="54846A2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6E8AC8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72FEC3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486024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35AB785" w14:textId="77777777" w:rsidTr="001E7731">
        <w:tc>
          <w:tcPr>
            <w:tcW w:w="1418" w:type="dxa"/>
            <w:shd w:val="clear" w:color="auto" w:fill="CCFFCC"/>
            <w:vAlign w:val="center"/>
          </w:tcPr>
          <w:p w14:paraId="46805AF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52EAC6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A9953E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735506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4EDD768" w14:textId="77777777" w:rsidTr="001E7731">
        <w:tc>
          <w:tcPr>
            <w:tcW w:w="1418" w:type="dxa"/>
            <w:shd w:val="clear" w:color="auto" w:fill="CCFFCC"/>
            <w:vAlign w:val="center"/>
          </w:tcPr>
          <w:p w14:paraId="3A3F27F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3ECB62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B14A8F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2A311C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240FE95" w14:textId="77777777" w:rsidTr="001E7731">
        <w:tc>
          <w:tcPr>
            <w:tcW w:w="1418" w:type="dxa"/>
            <w:shd w:val="clear" w:color="auto" w:fill="CCFFCC"/>
            <w:vAlign w:val="center"/>
          </w:tcPr>
          <w:p w14:paraId="636DA1F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FEC9F2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3A2B47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3F2520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18DCC2ED" w14:textId="77777777" w:rsidTr="001E7731">
        <w:tc>
          <w:tcPr>
            <w:tcW w:w="1418" w:type="dxa"/>
            <w:shd w:val="clear" w:color="auto" w:fill="CCFFCC"/>
            <w:vAlign w:val="center"/>
          </w:tcPr>
          <w:p w14:paraId="1273442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B0AD54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9A4E35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5B2D68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72F7D2A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82EB55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EDF9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1052ED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359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3E16AE1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39CE238A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47F9F8AE" w14:textId="77777777" w:rsidTr="001E7731">
        <w:tc>
          <w:tcPr>
            <w:tcW w:w="934" w:type="dxa"/>
            <w:gridSpan w:val="3"/>
            <w:hideMark/>
          </w:tcPr>
          <w:p w14:paraId="34362AE4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1D184ACA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45031299" w14:textId="77777777" w:rsidTr="001E7731">
        <w:tc>
          <w:tcPr>
            <w:tcW w:w="766" w:type="dxa"/>
            <w:hideMark/>
          </w:tcPr>
          <w:p w14:paraId="5BC6081F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57327017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139AE535" w14:textId="77777777" w:rsidTr="001E7731">
        <w:tc>
          <w:tcPr>
            <w:tcW w:w="920" w:type="dxa"/>
            <w:gridSpan w:val="2"/>
            <w:hideMark/>
          </w:tcPr>
          <w:p w14:paraId="21ED552B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28E92771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VA/FK, 18/02/2025 16:13:21</w:t>
            </w:r>
          </w:p>
        </w:tc>
      </w:tr>
      <w:tr w:rsidR="001E7731" w:rsidRPr="00CC2150" w14:paraId="753CB74F" w14:textId="77777777" w:rsidTr="001E7731">
        <w:tc>
          <w:tcPr>
            <w:tcW w:w="1733" w:type="dxa"/>
            <w:gridSpan w:val="5"/>
            <w:hideMark/>
          </w:tcPr>
          <w:p w14:paraId="3857DCD9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1DC04C52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DUT, DUT Orientation:axis X, Housing connected to the ground plane:no, Configuration of the power return line LV:remotely grounded, -</w:t>
            </w:r>
          </w:p>
        </w:tc>
      </w:tr>
      <w:tr w:rsidR="001E7731" w14:paraId="25B1DB1C" w14:textId="77777777" w:rsidTr="001E7731">
        <w:tc>
          <w:tcPr>
            <w:tcW w:w="1495" w:type="dxa"/>
            <w:gridSpan w:val="4"/>
            <w:hideMark/>
          </w:tcPr>
          <w:p w14:paraId="35514384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0997F580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332F9013" w14:textId="3D614BED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CC2150">
        <w:rPr>
          <w:noProof/>
          <w:lang w:val="en-GB"/>
        </w:rPr>
        <w:drawing>
          <wp:inline distT="0" distB="0" distL="0" distR="0" wp14:anchorId="7FB704CA" wp14:editId="353495BD">
            <wp:extent cx="6114415" cy="3609975"/>
            <wp:effectExtent l="0" t="0" r="0" b="0"/>
            <wp:docPr id="10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2B3FB1B8" wp14:editId="6E720B2C">
            <wp:extent cx="6114415" cy="3609975"/>
            <wp:effectExtent l="0" t="0" r="0" b="0"/>
            <wp:docPr id="1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42B6E6A5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CC2150" w14:paraId="73B53D6C" w14:textId="77777777" w:rsidTr="001E7731">
        <w:tc>
          <w:tcPr>
            <w:tcW w:w="2265" w:type="dxa"/>
            <w:shd w:val="clear" w:color="auto" w:fill="CCFFCC"/>
            <w:vAlign w:val="center"/>
          </w:tcPr>
          <w:p w14:paraId="7DBB153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0D28DD0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</w:tbl>
    <w:p w14:paraId="0B024230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13B14D6C" w14:textId="77777777" w:rsidTr="001E7731">
        <w:tc>
          <w:tcPr>
            <w:tcW w:w="1418" w:type="dxa"/>
            <w:shd w:val="clear" w:color="auto" w:fill="CCFFCC"/>
            <w:vAlign w:val="center"/>
          </w:tcPr>
          <w:p w14:paraId="70B1D8E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1DB930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0FA43D8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AD815C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3EC7D7D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48DD7ED7" w14:textId="77777777" w:rsidTr="001E7731">
        <w:tc>
          <w:tcPr>
            <w:tcW w:w="1418" w:type="dxa"/>
            <w:shd w:val="clear" w:color="auto" w:fill="CCFFCC"/>
            <w:vAlign w:val="center"/>
          </w:tcPr>
          <w:p w14:paraId="13F3DFA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DD8FFF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8DF58F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B6550E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F04D585" w14:textId="77777777" w:rsidTr="001E7731">
        <w:tc>
          <w:tcPr>
            <w:tcW w:w="1418" w:type="dxa"/>
            <w:shd w:val="clear" w:color="auto" w:fill="CCFFCC"/>
            <w:vAlign w:val="center"/>
          </w:tcPr>
          <w:p w14:paraId="7457DE8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6A01253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8FD2A6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3350D4E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DCE1986" w14:textId="77777777" w:rsidTr="001E7731">
        <w:tc>
          <w:tcPr>
            <w:tcW w:w="1418" w:type="dxa"/>
            <w:shd w:val="clear" w:color="auto" w:fill="CCFFCC"/>
            <w:vAlign w:val="center"/>
          </w:tcPr>
          <w:p w14:paraId="3780383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CF97B3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9F8894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6EB8422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126DB8C5" w14:textId="77777777" w:rsidTr="001E7731">
        <w:tc>
          <w:tcPr>
            <w:tcW w:w="1418" w:type="dxa"/>
            <w:shd w:val="clear" w:color="auto" w:fill="CCFFCC"/>
            <w:vAlign w:val="center"/>
          </w:tcPr>
          <w:p w14:paraId="56B5F73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DDA6C3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F75AB3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036D3F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5BD06A7" w14:textId="77777777" w:rsidTr="001E7731">
        <w:tc>
          <w:tcPr>
            <w:tcW w:w="1418" w:type="dxa"/>
            <w:shd w:val="clear" w:color="auto" w:fill="CCFFCC"/>
            <w:vAlign w:val="center"/>
          </w:tcPr>
          <w:p w14:paraId="1656067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D4356E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B69BAE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234FC3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66EC9003" w14:textId="77777777" w:rsidTr="001E7731">
        <w:tc>
          <w:tcPr>
            <w:tcW w:w="1418" w:type="dxa"/>
            <w:shd w:val="clear" w:color="auto" w:fill="CCFFCC"/>
            <w:vAlign w:val="center"/>
          </w:tcPr>
          <w:p w14:paraId="3FB4F66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1C5CCC8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F1FBA2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F3532D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9634071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C5DB38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E411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AD364B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BD97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FABF329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2BCB79B8" w14:textId="77777777" w:rsidTr="001E7731">
        <w:tc>
          <w:tcPr>
            <w:tcW w:w="1418" w:type="dxa"/>
            <w:shd w:val="clear" w:color="auto" w:fill="CCFFCC"/>
            <w:vAlign w:val="center"/>
          </w:tcPr>
          <w:p w14:paraId="629C4A0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0CFE79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62F4AD4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FA753D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3147D53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2AFC2A4C" w14:textId="77777777" w:rsidTr="001E7731">
        <w:tc>
          <w:tcPr>
            <w:tcW w:w="1418" w:type="dxa"/>
            <w:shd w:val="clear" w:color="auto" w:fill="CCFFCC"/>
            <w:vAlign w:val="center"/>
          </w:tcPr>
          <w:p w14:paraId="3809606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AC46A7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C346A2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1D8889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27DF5B0B" w14:textId="77777777" w:rsidTr="001E7731">
        <w:tc>
          <w:tcPr>
            <w:tcW w:w="1418" w:type="dxa"/>
            <w:shd w:val="clear" w:color="auto" w:fill="CCFFCC"/>
            <w:vAlign w:val="center"/>
          </w:tcPr>
          <w:p w14:paraId="26EF769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BA5FFB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A4FB61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F0898E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89C97CF" w14:textId="77777777" w:rsidTr="001E7731">
        <w:tc>
          <w:tcPr>
            <w:tcW w:w="1418" w:type="dxa"/>
            <w:shd w:val="clear" w:color="auto" w:fill="CCFFCC"/>
            <w:vAlign w:val="center"/>
          </w:tcPr>
          <w:p w14:paraId="3EB48F8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FF2584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F3069E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F5C079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C8D4DAA" w14:textId="77777777" w:rsidTr="001E7731">
        <w:tc>
          <w:tcPr>
            <w:tcW w:w="1418" w:type="dxa"/>
            <w:shd w:val="clear" w:color="auto" w:fill="CCFFCC"/>
            <w:vAlign w:val="center"/>
          </w:tcPr>
          <w:p w14:paraId="7A78933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EB4E64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CF3BD5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DB464D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4C900D7" w14:textId="77777777" w:rsidTr="001E7731">
        <w:tc>
          <w:tcPr>
            <w:tcW w:w="1418" w:type="dxa"/>
            <w:shd w:val="clear" w:color="auto" w:fill="CCFFCC"/>
            <w:vAlign w:val="center"/>
          </w:tcPr>
          <w:p w14:paraId="53E9707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D8D3D7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7B875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405277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0C3FF96D" w14:textId="77777777" w:rsidTr="001E7731">
        <w:tc>
          <w:tcPr>
            <w:tcW w:w="1418" w:type="dxa"/>
            <w:shd w:val="clear" w:color="auto" w:fill="CCFFCC"/>
            <w:vAlign w:val="center"/>
          </w:tcPr>
          <w:p w14:paraId="4E31F97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E3B4CD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4010BA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728332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4EC5B99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D50874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00A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21D715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212E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A82C617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13CEEAE8" w14:textId="77777777" w:rsidTr="001E7731">
        <w:tc>
          <w:tcPr>
            <w:tcW w:w="1418" w:type="dxa"/>
            <w:shd w:val="clear" w:color="auto" w:fill="CCFFCC"/>
            <w:vAlign w:val="center"/>
          </w:tcPr>
          <w:p w14:paraId="25F61B1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D7A778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0E477F8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7F36A9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04C8D2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55DA7A90" w14:textId="77777777" w:rsidTr="001E7731">
        <w:tc>
          <w:tcPr>
            <w:tcW w:w="1418" w:type="dxa"/>
            <w:shd w:val="clear" w:color="auto" w:fill="CCFFCC"/>
            <w:vAlign w:val="center"/>
          </w:tcPr>
          <w:p w14:paraId="0416777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6CF0CB8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CBCBCC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FA346A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35BC86B" w14:textId="77777777" w:rsidTr="001E7731">
        <w:tc>
          <w:tcPr>
            <w:tcW w:w="1418" w:type="dxa"/>
            <w:shd w:val="clear" w:color="auto" w:fill="CCFFCC"/>
            <w:vAlign w:val="center"/>
          </w:tcPr>
          <w:p w14:paraId="399CD6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0EB62A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1348B5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7D361C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CAC0EF9" w14:textId="77777777" w:rsidTr="001E7731">
        <w:tc>
          <w:tcPr>
            <w:tcW w:w="1418" w:type="dxa"/>
            <w:shd w:val="clear" w:color="auto" w:fill="CCFFCC"/>
            <w:vAlign w:val="center"/>
          </w:tcPr>
          <w:p w14:paraId="03248DA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C5A54B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071F58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4EE4701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E08753D" w14:textId="77777777" w:rsidTr="001E7731">
        <w:tc>
          <w:tcPr>
            <w:tcW w:w="1418" w:type="dxa"/>
            <w:shd w:val="clear" w:color="auto" w:fill="CCFFCC"/>
            <w:vAlign w:val="center"/>
          </w:tcPr>
          <w:p w14:paraId="5FC7354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853E84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603569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91ECF6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B19407D" w14:textId="77777777" w:rsidTr="001E7731">
        <w:tc>
          <w:tcPr>
            <w:tcW w:w="1418" w:type="dxa"/>
            <w:shd w:val="clear" w:color="auto" w:fill="CCFFCC"/>
            <w:vAlign w:val="center"/>
          </w:tcPr>
          <w:p w14:paraId="2586B3E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BB0597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7642A8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8C14FA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61F6818" w14:textId="77777777" w:rsidTr="001E7731">
        <w:tc>
          <w:tcPr>
            <w:tcW w:w="1418" w:type="dxa"/>
            <w:shd w:val="clear" w:color="auto" w:fill="CCFFCC"/>
            <w:vAlign w:val="center"/>
          </w:tcPr>
          <w:p w14:paraId="62CBC33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E0C091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C58C7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BAAE4F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527E3942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DE944A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C602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501F16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663C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F6777C3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682878B8" w14:textId="77777777" w:rsidTr="001E7731">
        <w:tc>
          <w:tcPr>
            <w:tcW w:w="1418" w:type="dxa"/>
            <w:shd w:val="clear" w:color="auto" w:fill="CCFFCC"/>
            <w:vAlign w:val="center"/>
          </w:tcPr>
          <w:p w14:paraId="4F6A451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AE84CC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7CD56F1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312A8A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DDDFC6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13D9E970" w14:textId="77777777" w:rsidTr="001E7731">
        <w:tc>
          <w:tcPr>
            <w:tcW w:w="1418" w:type="dxa"/>
            <w:shd w:val="clear" w:color="auto" w:fill="CCFFCC"/>
            <w:vAlign w:val="center"/>
          </w:tcPr>
          <w:p w14:paraId="73AC165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BE2E0B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9D40B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6CEBA9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1E69602C" w14:textId="77777777" w:rsidTr="001E7731">
        <w:tc>
          <w:tcPr>
            <w:tcW w:w="1418" w:type="dxa"/>
            <w:shd w:val="clear" w:color="auto" w:fill="CCFFCC"/>
            <w:vAlign w:val="center"/>
          </w:tcPr>
          <w:p w14:paraId="29DD1D5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2BB808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E3E806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ED1B71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C4CB9EF" w14:textId="77777777" w:rsidTr="001E7731">
        <w:tc>
          <w:tcPr>
            <w:tcW w:w="1418" w:type="dxa"/>
            <w:shd w:val="clear" w:color="auto" w:fill="CCFFCC"/>
            <w:vAlign w:val="center"/>
          </w:tcPr>
          <w:p w14:paraId="4B9B2CA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B0D1D7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13068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930482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B9DC50C" w14:textId="77777777" w:rsidTr="001E7731">
        <w:tc>
          <w:tcPr>
            <w:tcW w:w="1418" w:type="dxa"/>
            <w:shd w:val="clear" w:color="auto" w:fill="CCFFCC"/>
            <w:vAlign w:val="center"/>
          </w:tcPr>
          <w:p w14:paraId="568607C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EE4296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14B69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FADDA5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375318EF" w14:textId="77777777" w:rsidTr="001E7731">
        <w:tc>
          <w:tcPr>
            <w:tcW w:w="1418" w:type="dxa"/>
            <w:shd w:val="clear" w:color="auto" w:fill="CCFFCC"/>
            <w:vAlign w:val="center"/>
          </w:tcPr>
          <w:p w14:paraId="2E9D32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FB4B8B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31E8D4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61DFBD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A4D3D14" w14:textId="77777777" w:rsidTr="001E7731">
        <w:tc>
          <w:tcPr>
            <w:tcW w:w="1418" w:type="dxa"/>
            <w:shd w:val="clear" w:color="auto" w:fill="CCFFCC"/>
            <w:vAlign w:val="center"/>
          </w:tcPr>
          <w:p w14:paraId="09F05AA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4D253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3D1440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3E2C733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5693DB9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02D0D4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2E43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BD9C4C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F0C5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171AD0F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22BE0687" w14:textId="77777777" w:rsidTr="001E7731">
        <w:tc>
          <w:tcPr>
            <w:tcW w:w="1418" w:type="dxa"/>
            <w:shd w:val="clear" w:color="auto" w:fill="CCFFCC"/>
            <w:vAlign w:val="center"/>
          </w:tcPr>
          <w:p w14:paraId="110903E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1E7542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42949F4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AAF66B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60396D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03A40787" w14:textId="77777777" w:rsidTr="001E7731">
        <w:tc>
          <w:tcPr>
            <w:tcW w:w="1418" w:type="dxa"/>
            <w:shd w:val="clear" w:color="auto" w:fill="CCFFCC"/>
            <w:vAlign w:val="center"/>
          </w:tcPr>
          <w:p w14:paraId="6F0D35C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68D4A06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01A878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4CE266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A5312C0" w14:textId="77777777" w:rsidTr="001E7731">
        <w:tc>
          <w:tcPr>
            <w:tcW w:w="1418" w:type="dxa"/>
            <w:shd w:val="clear" w:color="auto" w:fill="CCFFCC"/>
            <w:vAlign w:val="center"/>
          </w:tcPr>
          <w:p w14:paraId="46C16BC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551ACA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95975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7F62E1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7215779D" w14:textId="77777777" w:rsidTr="001E7731">
        <w:tc>
          <w:tcPr>
            <w:tcW w:w="1418" w:type="dxa"/>
            <w:shd w:val="clear" w:color="auto" w:fill="CCFFCC"/>
            <w:vAlign w:val="center"/>
          </w:tcPr>
          <w:p w14:paraId="10034D4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9B799F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39A936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C15241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D611E1C" w14:textId="77777777" w:rsidTr="001E7731">
        <w:tc>
          <w:tcPr>
            <w:tcW w:w="1418" w:type="dxa"/>
            <w:shd w:val="clear" w:color="auto" w:fill="CCFFCC"/>
            <w:vAlign w:val="center"/>
          </w:tcPr>
          <w:p w14:paraId="3C9AC1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7F511A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FB376E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2E66FF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665462D" w14:textId="77777777" w:rsidTr="001E7731">
        <w:tc>
          <w:tcPr>
            <w:tcW w:w="1418" w:type="dxa"/>
            <w:shd w:val="clear" w:color="auto" w:fill="CCFFCC"/>
            <w:vAlign w:val="center"/>
          </w:tcPr>
          <w:p w14:paraId="01CCDC7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B31540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E70A7B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62DF2A4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14E28E84" w14:textId="77777777" w:rsidTr="001E7731">
        <w:tc>
          <w:tcPr>
            <w:tcW w:w="1418" w:type="dxa"/>
            <w:shd w:val="clear" w:color="auto" w:fill="CCFFCC"/>
            <w:vAlign w:val="center"/>
          </w:tcPr>
          <w:p w14:paraId="1641ED2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7A341C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C2EB11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64C36E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A67D3A2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2820E9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3F8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D70BA6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B9B0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C2EB123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2079D3EF" w14:textId="77777777" w:rsidTr="001E7731">
        <w:tc>
          <w:tcPr>
            <w:tcW w:w="1418" w:type="dxa"/>
            <w:shd w:val="clear" w:color="auto" w:fill="CCFFCC"/>
            <w:vAlign w:val="center"/>
          </w:tcPr>
          <w:p w14:paraId="364E69E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94182C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61421D0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060533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A6504E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7678FD3F" w14:textId="77777777" w:rsidTr="001E7731">
        <w:tc>
          <w:tcPr>
            <w:tcW w:w="1418" w:type="dxa"/>
            <w:shd w:val="clear" w:color="auto" w:fill="CCFFCC"/>
            <w:vAlign w:val="center"/>
          </w:tcPr>
          <w:p w14:paraId="7CC42C4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CE358F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8D8C5F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7F302E9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5D267F3" w14:textId="77777777" w:rsidTr="001E7731">
        <w:tc>
          <w:tcPr>
            <w:tcW w:w="1418" w:type="dxa"/>
            <w:shd w:val="clear" w:color="auto" w:fill="CCFFCC"/>
            <w:vAlign w:val="center"/>
          </w:tcPr>
          <w:p w14:paraId="1A984D5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FDC4C1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15FD26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74171D7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4E5C5A0" w14:textId="77777777" w:rsidTr="001E7731">
        <w:tc>
          <w:tcPr>
            <w:tcW w:w="1418" w:type="dxa"/>
            <w:shd w:val="clear" w:color="auto" w:fill="CCFFCC"/>
            <w:vAlign w:val="center"/>
          </w:tcPr>
          <w:p w14:paraId="63EAA9B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C7DECE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5F569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2D5889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7D5CF3F" w14:textId="77777777" w:rsidTr="001E7731">
        <w:tc>
          <w:tcPr>
            <w:tcW w:w="1418" w:type="dxa"/>
            <w:shd w:val="clear" w:color="auto" w:fill="CCFFCC"/>
            <w:vAlign w:val="center"/>
          </w:tcPr>
          <w:p w14:paraId="7DDB4A9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0C956E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718947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503A4C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43955327" w14:textId="77777777" w:rsidTr="001E7731">
        <w:tc>
          <w:tcPr>
            <w:tcW w:w="1418" w:type="dxa"/>
            <w:shd w:val="clear" w:color="auto" w:fill="CCFFCC"/>
            <w:vAlign w:val="center"/>
          </w:tcPr>
          <w:p w14:paraId="507C731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157EC9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51CD97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ECE837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1E267CBB" w14:textId="77777777" w:rsidTr="001E7731">
        <w:tc>
          <w:tcPr>
            <w:tcW w:w="1418" w:type="dxa"/>
            <w:shd w:val="clear" w:color="auto" w:fill="CCFFCC"/>
            <w:vAlign w:val="center"/>
          </w:tcPr>
          <w:p w14:paraId="52A3D57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7241D97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340F89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E8D4F4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85D709E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58BDF0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329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9B987E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43F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3B63549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30273432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7A1B130D" w14:textId="77777777" w:rsidTr="001E7731">
        <w:tc>
          <w:tcPr>
            <w:tcW w:w="934" w:type="dxa"/>
            <w:gridSpan w:val="3"/>
            <w:hideMark/>
          </w:tcPr>
          <w:p w14:paraId="6B0A339C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016AD286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5F2A44F9" w14:textId="77777777" w:rsidTr="001E7731">
        <w:tc>
          <w:tcPr>
            <w:tcW w:w="766" w:type="dxa"/>
            <w:hideMark/>
          </w:tcPr>
          <w:p w14:paraId="7BB6D8A6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30A25882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2B072F1C" w14:textId="77777777" w:rsidTr="001E7731">
        <w:tc>
          <w:tcPr>
            <w:tcW w:w="920" w:type="dxa"/>
            <w:gridSpan w:val="2"/>
            <w:hideMark/>
          </w:tcPr>
          <w:p w14:paraId="73A4E4D0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17EAF008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18/02/2025 16:30:13</w:t>
            </w:r>
          </w:p>
        </w:tc>
      </w:tr>
      <w:tr w:rsidR="001E7731" w:rsidRPr="00CC2150" w14:paraId="01F29E6E" w14:textId="77777777" w:rsidTr="001E7731">
        <w:tc>
          <w:tcPr>
            <w:tcW w:w="1733" w:type="dxa"/>
            <w:gridSpan w:val="5"/>
            <w:hideMark/>
          </w:tcPr>
          <w:p w14:paraId="4DA71498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1DCDF9BE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DUT, DUT Orientation:axis X, Housing connected to the ground plane:no, Configuration of the power return line LV:remotely grounded, -</w:t>
            </w:r>
          </w:p>
        </w:tc>
      </w:tr>
      <w:tr w:rsidR="001E7731" w14:paraId="035DA1CB" w14:textId="77777777" w:rsidTr="001E7731">
        <w:tc>
          <w:tcPr>
            <w:tcW w:w="1495" w:type="dxa"/>
            <w:gridSpan w:val="4"/>
            <w:hideMark/>
          </w:tcPr>
          <w:p w14:paraId="53B4A279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53C9E4DC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3A14A25E" w14:textId="081EDE88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CC2150">
        <w:rPr>
          <w:noProof/>
          <w:lang w:val="en-GB"/>
        </w:rPr>
        <w:drawing>
          <wp:inline distT="0" distB="0" distL="0" distR="0" wp14:anchorId="4591AEE5" wp14:editId="68831739">
            <wp:extent cx="6114415" cy="3486785"/>
            <wp:effectExtent l="0" t="0" r="0" b="0"/>
            <wp:docPr id="12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00EF52E0" wp14:editId="20312B63">
            <wp:extent cx="6114415" cy="3486785"/>
            <wp:effectExtent l="0" t="0" r="0" b="0"/>
            <wp:docPr id="1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44A5BDC6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CC2150" w14:paraId="7127C47D" w14:textId="77777777" w:rsidTr="001E7731">
        <w:tc>
          <w:tcPr>
            <w:tcW w:w="2265" w:type="dxa"/>
            <w:shd w:val="clear" w:color="auto" w:fill="CCFFCC"/>
            <w:vAlign w:val="center"/>
          </w:tcPr>
          <w:p w14:paraId="256E35A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100D815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</w:tbl>
    <w:p w14:paraId="1DA9E01B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36E49E9B" w14:textId="77777777" w:rsidTr="001E7731">
        <w:tc>
          <w:tcPr>
            <w:tcW w:w="1418" w:type="dxa"/>
            <w:shd w:val="clear" w:color="auto" w:fill="CCFFCC"/>
            <w:vAlign w:val="center"/>
          </w:tcPr>
          <w:p w14:paraId="1907267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425BF8C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5D63B7B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58AF37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EABFBB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58DACB5E" w14:textId="77777777" w:rsidTr="001E7731">
        <w:tc>
          <w:tcPr>
            <w:tcW w:w="1418" w:type="dxa"/>
            <w:shd w:val="clear" w:color="auto" w:fill="CCFFCC"/>
            <w:vAlign w:val="center"/>
          </w:tcPr>
          <w:p w14:paraId="7BA5753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58E1E0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82235E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37BA0F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1E8D1DA" w14:textId="77777777" w:rsidTr="001E7731">
        <w:tc>
          <w:tcPr>
            <w:tcW w:w="1418" w:type="dxa"/>
            <w:shd w:val="clear" w:color="auto" w:fill="CCFFCC"/>
            <w:vAlign w:val="center"/>
          </w:tcPr>
          <w:p w14:paraId="5CB8B25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49F4BC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E2A579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96F67A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176CF7B" w14:textId="77777777" w:rsidTr="001E7731">
        <w:tc>
          <w:tcPr>
            <w:tcW w:w="1418" w:type="dxa"/>
            <w:shd w:val="clear" w:color="auto" w:fill="CCFFCC"/>
            <w:vAlign w:val="center"/>
          </w:tcPr>
          <w:p w14:paraId="3BC7840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02075E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85800B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31FAE8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9931698" w14:textId="77777777" w:rsidTr="001E7731">
        <w:tc>
          <w:tcPr>
            <w:tcW w:w="1418" w:type="dxa"/>
            <w:shd w:val="clear" w:color="auto" w:fill="CCFFCC"/>
            <w:vAlign w:val="center"/>
          </w:tcPr>
          <w:p w14:paraId="460246C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061F06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8504F8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C0792A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5FDD1F98" w14:textId="77777777" w:rsidTr="001E7731">
        <w:tc>
          <w:tcPr>
            <w:tcW w:w="1418" w:type="dxa"/>
            <w:shd w:val="clear" w:color="auto" w:fill="CCFFCC"/>
            <w:vAlign w:val="center"/>
          </w:tcPr>
          <w:p w14:paraId="5AD6A8F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81C430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F451C3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95869B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016188F" w14:textId="77777777" w:rsidTr="001E7731">
        <w:tc>
          <w:tcPr>
            <w:tcW w:w="1418" w:type="dxa"/>
            <w:shd w:val="clear" w:color="auto" w:fill="CCFFCC"/>
            <w:vAlign w:val="center"/>
          </w:tcPr>
          <w:p w14:paraId="4112034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B158F3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5232C0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15E0C9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15A41A3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AB8EAA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1E8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612DF4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B15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E94BF91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20752265" w14:textId="77777777" w:rsidTr="001E7731">
        <w:tc>
          <w:tcPr>
            <w:tcW w:w="1418" w:type="dxa"/>
            <w:shd w:val="clear" w:color="auto" w:fill="CCFFCC"/>
            <w:vAlign w:val="center"/>
          </w:tcPr>
          <w:p w14:paraId="4B85DDB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998811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1A9E0D2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3C6A6B6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9A8168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25EB61BD" w14:textId="77777777" w:rsidTr="001E7731">
        <w:tc>
          <w:tcPr>
            <w:tcW w:w="1418" w:type="dxa"/>
            <w:shd w:val="clear" w:color="auto" w:fill="CCFFCC"/>
            <w:vAlign w:val="center"/>
          </w:tcPr>
          <w:p w14:paraId="48B53F0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6C3ED9A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3203F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3CFCCA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F6127D4" w14:textId="77777777" w:rsidTr="001E7731">
        <w:tc>
          <w:tcPr>
            <w:tcW w:w="1418" w:type="dxa"/>
            <w:shd w:val="clear" w:color="auto" w:fill="CCFFCC"/>
            <w:vAlign w:val="center"/>
          </w:tcPr>
          <w:p w14:paraId="52114A2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C579B3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7EAFC1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CD5566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DF3B99C" w14:textId="77777777" w:rsidTr="001E7731">
        <w:tc>
          <w:tcPr>
            <w:tcW w:w="1418" w:type="dxa"/>
            <w:shd w:val="clear" w:color="auto" w:fill="CCFFCC"/>
            <w:vAlign w:val="center"/>
          </w:tcPr>
          <w:p w14:paraId="0D41CB8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028E56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BF4D26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6A3929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DEAE8F6" w14:textId="77777777" w:rsidTr="001E7731">
        <w:tc>
          <w:tcPr>
            <w:tcW w:w="1418" w:type="dxa"/>
            <w:shd w:val="clear" w:color="auto" w:fill="CCFFCC"/>
            <w:vAlign w:val="center"/>
          </w:tcPr>
          <w:p w14:paraId="7A2468B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1D1320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1792DC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0DD1E9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7ED8D61" w14:textId="77777777" w:rsidTr="001E7731">
        <w:tc>
          <w:tcPr>
            <w:tcW w:w="1418" w:type="dxa"/>
            <w:shd w:val="clear" w:color="auto" w:fill="CCFFCC"/>
            <w:vAlign w:val="center"/>
          </w:tcPr>
          <w:p w14:paraId="07F7ED0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D4BE55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3AA8B0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70A57E5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3286C4E" w14:textId="77777777" w:rsidTr="001E7731">
        <w:tc>
          <w:tcPr>
            <w:tcW w:w="1418" w:type="dxa"/>
            <w:shd w:val="clear" w:color="auto" w:fill="CCFFCC"/>
            <w:vAlign w:val="center"/>
          </w:tcPr>
          <w:p w14:paraId="0F5582C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E85E8A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23B0D8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3E83037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60F73DF7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0CFCD2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DD1F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A6DD70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70C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811103D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1222206E" w14:textId="77777777" w:rsidTr="001E7731">
        <w:tc>
          <w:tcPr>
            <w:tcW w:w="1418" w:type="dxa"/>
            <w:shd w:val="clear" w:color="auto" w:fill="CCFFCC"/>
            <w:vAlign w:val="center"/>
          </w:tcPr>
          <w:p w14:paraId="11A8B00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0F75DB6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376ED69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322BF07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AB5F91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662EB661" w14:textId="77777777" w:rsidTr="001E7731">
        <w:tc>
          <w:tcPr>
            <w:tcW w:w="1418" w:type="dxa"/>
            <w:shd w:val="clear" w:color="auto" w:fill="CCFFCC"/>
            <w:vAlign w:val="center"/>
          </w:tcPr>
          <w:p w14:paraId="4242E87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BDCE22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3DD434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A6B6C8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A7CE539" w14:textId="77777777" w:rsidTr="001E7731">
        <w:tc>
          <w:tcPr>
            <w:tcW w:w="1418" w:type="dxa"/>
            <w:shd w:val="clear" w:color="auto" w:fill="CCFFCC"/>
            <w:vAlign w:val="center"/>
          </w:tcPr>
          <w:p w14:paraId="29178A7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726FDC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DE25DE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70398A5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3722D24" w14:textId="77777777" w:rsidTr="001E7731">
        <w:tc>
          <w:tcPr>
            <w:tcW w:w="1418" w:type="dxa"/>
            <w:shd w:val="clear" w:color="auto" w:fill="CCFFCC"/>
            <w:vAlign w:val="center"/>
          </w:tcPr>
          <w:p w14:paraId="5472AF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ECE004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FED198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5F92E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B620881" w14:textId="77777777" w:rsidTr="001E7731">
        <w:tc>
          <w:tcPr>
            <w:tcW w:w="1418" w:type="dxa"/>
            <w:shd w:val="clear" w:color="auto" w:fill="CCFFCC"/>
            <w:vAlign w:val="center"/>
          </w:tcPr>
          <w:p w14:paraId="5E3AB0D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0CA018F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4EB10F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8F71EB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39371F02" w14:textId="77777777" w:rsidTr="001E7731">
        <w:tc>
          <w:tcPr>
            <w:tcW w:w="1418" w:type="dxa"/>
            <w:shd w:val="clear" w:color="auto" w:fill="CCFFCC"/>
            <w:vAlign w:val="center"/>
          </w:tcPr>
          <w:p w14:paraId="3AED155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4590B6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716D22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189A97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8A4EA02" w14:textId="77777777" w:rsidTr="001E7731">
        <w:tc>
          <w:tcPr>
            <w:tcW w:w="1418" w:type="dxa"/>
            <w:shd w:val="clear" w:color="auto" w:fill="CCFFCC"/>
            <w:vAlign w:val="center"/>
          </w:tcPr>
          <w:p w14:paraId="12AD755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37AFD0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04A6D8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259C34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30AF742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9B2348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716A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34D1A9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24B2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6BC66D4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60C72E53" w14:textId="77777777" w:rsidTr="001E7731">
        <w:tc>
          <w:tcPr>
            <w:tcW w:w="1418" w:type="dxa"/>
            <w:shd w:val="clear" w:color="auto" w:fill="CCFFCC"/>
            <w:vAlign w:val="center"/>
          </w:tcPr>
          <w:p w14:paraId="34C1DAA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0BED705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2EFC6EC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531F38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859315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5D74195D" w14:textId="77777777" w:rsidTr="001E7731">
        <w:tc>
          <w:tcPr>
            <w:tcW w:w="1418" w:type="dxa"/>
            <w:shd w:val="clear" w:color="auto" w:fill="CCFFCC"/>
            <w:vAlign w:val="center"/>
          </w:tcPr>
          <w:p w14:paraId="5448FD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F3E28B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EAC127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A4D95A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2A45FA10" w14:textId="77777777" w:rsidTr="001E7731">
        <w:tc>
          <w:tcPr>
            <w:tcW w:w="1418" w:type="dxa"/>
            <w:shd w:val="clear" w:color="auto" w:fill="CCFFCC"/>
            <w:vAlign w:val="center"/>
          </w:tcPr>
          <w:p w14:paraId="49FDE6D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C8EA39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725F87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6BA0B0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D616AFC" w14:textId="77777777" w:rsidTr="001E7731">
        <w:tc>
          <w:tcPr>
            <w:tcW w:w="1418" w:type="dxa"/>
            <w:shd w:val="clear" w:color="auto" w:fill="CCFFCC"/>
            <w:vAlign w:val="center"/>
          </w:tcPr>
          <w:p w14:paraId="59970E9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3172AA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ACBBE7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557338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E9D7600" w14:textId="77777777" w:rsidTr="001E7731">
        <w:tc>
          <w:tcPr>
            <w:tcW w:w="1418" w:type="dxa"/>
            <w:shd w:val="clear" w:color="auto" w:fill="CCFFCC"/>
            <w:vAlign w:val="center"/>
          </w:tcPr>
          <w:p w14:paraId="0D52196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1A4F4F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057315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C0D205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BAB89FC" w14:textId="77777777" w:rsidTr="001E7731">
        <w:tc>
          <w:tcPr>
            <w:tcW w:w="1418" w:type="dxa"/>
            <w:shd w:val="clear" w:color="auto" w:fill="CCFFCC"/>
            <w:vAlign w:val="center"/>
          </w:tcPr>
          <w:p w14:paraId="59C4CF2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E4B7C8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0F643A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628F39D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06D628AA" w14:textId="77777777" w:rsidTr="001E7731">
        <w:tc>
          <w:tcPr>
            <w:tcW w:w="1418" w:type="dxa"/>
            <w:shd w:val="clear" w:color="auto" w:fill="CCFFCC"/>
            <w:vAlign w:val="center"/>
          </w:tcPr>
          <w:p w14:paraId="6ED952F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2501C4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659AE2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979F5C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61D22E5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0E2A7A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47E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39D46C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F11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6D07F7C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6B6EFA98" w14:textId="77777777" w:rsidTr="001E7731">
        <w:tc>
          <w:tcPr>
            <w:tcW w:w="1418" w:type="dxa"/>
            <w:shd w:val="clear" w:color="auto" w:fill="CCFFCC"/>
            <w:vAlign w:val="center"/>
          </w:tcPr>
          <w:p w14:paraId="47B79F2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A614C3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2GHz-6GHz</w:t>
            </w:r>
          </w:p>
        </w:tc>
        <w:tc>
          <w:tcPr>
            <w:tcW w:w="3118" w:type="dxa"/>
            <w:vAlign w:val="center"/>
          </w:tcPr>
          <w:p w14:paraId="31B6E5C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098E0E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3F9A65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0B49C483" w14:textId="77777777" w:rsidTr="001E7731">
        <w:tc>
          <w:tcPr>
            <w:tcW w:w="1418" w:type="dxa"/>
            <w:shd w:val="clear" w:color="auto" w:fill="CCFFCC"/>
            <w:vAlign w:val="center"/>
          </w:tcPr>
          <w:p w14:paraId="1B9092C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45AC19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8C0AE2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2E58C7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52B569A" w14:textId="77777777" w:rsidTr="001E7731">
        <w:tc>
          <w:tcPr>
            <w:tcW w:w="1418" w:type="dxa"/>
            <w:shd w:val="clear" w:color="auto" w:fill="CCFFCC"/>
            <w:vAlign w:val="center"/>
          </w:tcPr>
          <w:p w14:paraId="280499E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391E5C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1-7GHz_horn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F27C99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546EAE8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76110F1" w14:textId="77777777" w:rsidTr="001E7731">
        <w:tc>
          <w:tcPr>
            <w:tcW w:w="1418" w:type="dxa"/>
            <w:shd w:val="clear" w:color="auto" w:fill="CCFFCC"/>
            <w:vAlign w:val="center"/>
          </w:tcPr>
          <w:p w14:paraId="5AA623B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2B41DA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E2A68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0C1A48A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3E9CA8C" w14:textId="77777777" w:rsidTr="001E7731">
        <w:tc>
          <w:tcPr>
            <w:tcW w:w="1418" w:type="dxa"/>
            <w:shd w:val="clear" w:color="auto" w:fill="CCFFCC"/>
            <w:vAlign w:val="center"/>
          </w:tcPr>
          <w:p w14:paraId="11D3E03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084C8E3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BF7D83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6E2DF3A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F01463C" w14:textId="77777777" w:rsidTr="001E7731">
        <w:tc>
          <w:tcPr>
            <w:tcW w:w="1418" w:type="dxa"/>
            <w:shd w:val="clear" w:color="auto" w:fill="CCFFCC"/>
            <w:vAlign w:val="center"/>
          </w:tcPr>
          <w:p w14:paraId="6B0C5E8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4947DF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FB1943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A8F1AB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6B1D1B7" w14:textId="77777777" w:rsidTr="001E7731">
        <w:tc>
          <w:tcPr>
            <w:tcW w:w="1418" w:type="dxa"/>
            <w:shd w:val="clear" w:color="auto" w:fill="CCFFCC"/>
            <w:vAlign w:val="center"/>
          </w:tcPr>
          <w:p w14:paraId="0EF03E8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19B3C2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B60453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74D2C8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4060FE2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EC74CC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F67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AD2053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90E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679C2C96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1F40DD62" w14:textId="77777777" w:rsidTr="001E7731">
        <w:tc>
          <w:tcPr>
            <w:tcW w:w="1418" w:type="dxa"/>
            <w:shd w:val="clear" w:color="auto" w:fill="CCFFCC"/>
            <w:vAlign w:val="center"/>
          </w:tcPr>
          <w:p w14:paraId="6D676E6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4024AB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2GHz-6GHz</w:t>
            </w:r>
          </w:p>
        </w:tc>
        <w:tc>
          <w:tcPr>
            <w:tcW w:w="3118" w:type="dxa"/>
            <w:vAlign w:val="center"/>
          </w:tcPr>
          <w:p w14:paraId="56F83ED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C8FB67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056DBF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3BC364E4" w14:textId="77777777" w:rsidTr="001E7731">
        <w:tc>
          <w:tcPr>
            <w:tcW w:w="1418" w:type="dxa"/>
            <w:shd w:val="clear" w:color="auto" w:fill="CCFFCC"/>
            <w:vAlign w:val="center"/>
          </w:tcPr>
          <w:p w14:paraId="1679C5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8A82E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7199E2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CD468C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4296572A" w14:textId="77777777" w:rsidTr="001E7731">
        <w:tc>
          <w:tcPr>
            <w:tcW w:w="1418" w:type="dxa"/>
            <w:shd w:val="clear" w:color="auto" w:fill="CCFFCC"/>
            <w:vAlign w:val="center"/>
          </w:tcPr>
          <w:p w14:paraId="5202622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07D79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1-7GHz_horn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8A5F24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14B58B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3288793" w14:textId="77777777" w:rsidTr="001E7731">
        <w:tc>
          <w:tcPr>
            <w:tcW w:w="1418" w:type="dxa"/>
            <w:shd w:val="clear" w:color="auto" w:fill="CCFFCC"/>
            <w:vAlign w:val="center"/>
          </w:tcPr>
          <w:p w14:paraId="1C9AD06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A3B000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47CCDE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02F3199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9C5A973" w14:textId="77777777" w:rsidTr="001E7731">
        <w:tc>
          <w:tcPr>
            <w:tcW w:w="1418" w:type="dxa"/>
            <w:shd w:val="clear" w:color="auto" w:fill="CCFFCC"/>
            <w:vAlign w:val="center"/>
          </w:tcPr>
          <w:p w14:paraId="04E5D93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00CAD00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F9C379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70EB1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39A75508" w14:textId="77777777" w:rsidTr="001E7731">
        <w:tc>
          <w:tcPr>
            <w:tcW w:w="1418" w:type="dxa"/>
            <w:shd w:val="clear" w:color="auto" w:fill="CCFFCC"/>
            <w:vAlign w:val="center"/>
          </w:tcPr>
          <w:p w14:paraId="2F02A26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131D2C8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142DC9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D16402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160EEFDE" w14:textId="77777777" w:rsidTr="001E7731">
        <w:tc>
          <w:tcPr>
            <w:tcW w:w="1418" w:type="dxa"/>
            <w:shd w:val="clear" w:color="auto" w:fill="CCFFCC"/>
            <w:vAlign w:val="center"/>
          </w:tcPr>
          <w:p w14:paraId="6375F7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F9E798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DA82CD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7CD324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5DBC708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614C6E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0638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3977F1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A7F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B6F48C3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</w:p>
    <w:p w14:paraId="174725ED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644088D5" w14:textId="77777777" w:rsidTr="001E7731">
        <w:tc>
          <w:tcPr>
            <w:tcW w:w="934" w:type="dxa"/>
            <w:gridSpan w:val="3"/>
            <w:hideMark/>
          </w:tcPr>
          <w:p w14:paraId="1F86BAB5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0EB581C8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48673874" w14:textId="77777777" w:rsidTr="001E7731">
        <w:tc>
          <w:tcPr>
            <w:tcW w:w="766" w:type="dxa"/>
            <w:hideMark/>
          </w:tcPr>
          <w:p w14:paraId="1ACE2F8B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7302AB01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4FE30BF3" w14:textId="77777777" w:rsidTr="001E7731">
        <w:tc>
          <w:tcPr>
            <w:tcW w:w="920" w:type="dxa"/>
            <w:gridSpan w:val="2"/>
            <w:hideMark/>
          </w:tcPr>
          <w:p w14:paraId="3AED93FB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4752D5DB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, Invalid DateTime</w:t>
            </w:r>
          </w:p>
        </w:tc>
      </w:tr>
      <w:tr w:rsidR="001E7731" w:rsidRPr="00CC2150" w14:paraId="33944860" w14:textId="77777777" w:rsidTr="001E7731">
        <w:tc>
          <w:tcPr>
            <w:tcW w:w="1733" w:type="dxa"/>
            <w:gridSpan w:val="5"/>
            <w:hideMark/>
          </w:tcPr>
          <w:p w14:paraId="544E3780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57B41B9D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 xml:space="preserve">Antenna position:, DUT Orientation:, Housing connected to the ground plane:, Configuration of the power return line LV:, </w:t>
            </w:r>
          </w:p>
        </w:tc>
      </w:tr>
      <w:tr w:rsidR="001E7731" w14:paraId="49939D48" w14:textId="77777777" w:rsidTr="001E7731">
        <w:tc>
          <w:tcPr>
            <w:tcW w:w="1495" w:type="dxa"/>
            <w:gridSpan w:val="4"/>
            <w:hideMark/>
          </w:tcPr>
          <w:p w14:paraId="5AA96BC2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3097C5FF" w14:textId="77777777" w:rsidR="001E7731" w:rsidRPr="005D1757" w:rsidRDefault="001E7731" w:rsidP="001E7731">
            <w:r>
              <w:t xml:space="preserve">, Conclusion : </w:t>
            </w:r>
          </w:p>
        </w:tc>
      </w:tr>
    </w:tbl>
    <w:p w14:paraId="3F059E3C" w14:textId="77777777" w:rsidR="001E7731" w:rsidRPr="005C7D4E" w:rsidRDefault="001E7731" w:rsidP="001E7731">
      <w:r w:rsidRPr="007F5C4F">
        <w:rPr>
          <w:lang w:val="en-GB"/>
        </w:rPr>
        <w:t>GraphiqueEMIRE</w:t>
      </w:r>
      <w:r w:rsidRPr="00CF27E0">
        <w:rPr>
          <w:lang w:val="en-GB"/>
        </w:rPr>
        <w:t xml:space="preserve"> </w:t>
      </w:r>
    </w:p>
    <w:p w14:paraId="55943DC9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4A2B6830" w14:textId="77777777" w:rsidTr="001E7731">
        <w:tc>
          <w:tcPr>
            <w:tcW w:w="2265" w:type="dxa"/>
            <w:shd w:val="clear" w:color="auto" w:fill="CCFFCC"/>
            <w:vAlign w:val="center"/>
          </w:tcPr>
          <w:p w14:paraId="331327A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00E41CA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****************Y-axis********************</w:t>
            </w:r>
          </w:p>
        </w:tc>
      </w:tr>
    </w:tbl>
    <w:p w14:paraId="7E48E482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p w14:paraId="4D734A2F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5AF1C9C2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687ED5E0" w14:textId="77777777" w:rsidTr="001E7731">
        <w:tc>
          <w:tcPr>
            <w:tcW w:w="934" w:type="dxa"/>
            <w:gridSpan w:val="3"/>
            <w:hideMark/>
          </w:tcPr>
          <w:p w14:paraId="08D60BC5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168E3473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13B41AF8" w14:textId="77777777" w:rsidTr="001E7731">
        <w:tc>
          <w:tcPr>
            <w:tcW w:w="766" w:type="dxa"/>
            <w:hideMark/>
          </w:tcPr>
          <w:p w14:paraId="64DFD1C2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797EE214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3ABC290A" w14:textId="77777777" w:rsidTr="001E7731">
        <w:tc>
          <w:tcPr>
            <w:tcW w:w="920" w:type="dxa"/>
            <w:gridSpan w:val="2"/>
            <w:hideMark/>
          </w:tcPr>
          <w:p w14:paraId="7F7B5FC0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3B1549C7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18/02/2025 07:43:05</w:t>
            </w:r>
          </w:p>
        </w:tc>
      </w:tr>
      <w:tr w:rsidR="001E7731" w:rsidRPr="00CC2150" w14:paraId="3510EB5E" w14:textId="77777777" w:rsidTr="001E7731">
        <w:tc>
          <w:tcPr>
            <w:tcW w:w="1733" w:type="dxa"/>
            <w:gridSpan w:val="5"/>
            <w:hideMark/>
          </w:tcPr>
          <w:p w14:paraId="5F7F44FD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30868E61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020863E3" w14:textId="77777777" w:rsidTr="001E7731">
        <w:tc>
          <w:tcPr>
            <w:tcW w:w="1495" w:type="dxa"/>
            <w:gridSpan w:val="4"/>
            <w:hideMark/>
          </w:tcPr>
          <w:p w14:paraId="65223D9A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6DA22F95" w14:textId="77777777" w:rsidR="001E7731" w:rsidRPr="005D1757" w:rsidRDefault="001E7731" w:rsidP="001E7731">
            <w:r>
              <w:t>Mode 3, Conclusion : comply</w:t>
            </w:r>
          </w:p>
        </w:tc>
      </w:tr>
    </w:tbl>
    <w:p w14:paraId="16ECBF94" w14:textId="3F9ECAA5" w:rsidR="001E7731" w:rsidRPr="005C7D4E" w:rsidRDefault="001E7731" w:rsidP="001E7731">
      <w:r w:rsidRPr="007F5C4F">
        <w:rPr>
          <w:lang w:val="en-GB"/>
        </w:rPr>
        <w:t>GraphiqueEMIRE</w:t>
      </w:r>
      <w:r w:rsidR="00CC2150">
        <w:rPr>
          <w:noProof/>
          <w:lang w:val="en-GB"/>
        </w:rPr>
        <w:drawing>
          <wp:inline distT="0" distB="0" distL="0" distR="0" wp14:anchorId="784AFA04" wp14:editId="79B5698A">
            <wp:extent cx="6114415" cy="31870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6F6676D1" wp14:editId="6E2C8035">
            <wp:extent cx="6114415" cy="3187065"/>
            <wp:effectExtent l="0" t="0" r="0" b="0"/>
            <wp:docPr id="1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137E4885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FC3D5C" w14:paraId="7E7DD8E0" w14:textId="77777777" w:rsidTr="001E7731">
        <w:tc>
          <w:tcPr>
            <w:tcW w:w="2265" w:type="dxa"/>
            <w:shd w:val="clear" w:color="auto" w:fill="CCFFCC"/>
            <w:vAlign w:val="center"/>
          </w:tcPr>
          <w:p w14:paraId="6EB0BFD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0DBBF39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</w:tbl>
    <w:p w14:paraId="3CF5F978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FC3D5C" w14:paraId="1318D67E" w14:textId="77777777" w:rsidTr="001E7731">
        <w:tc>
          <w:tcPr>
            <w:tcW w:w="1418" w:type="dxa"/>
            <w:shd w:val="clear" w:color="auto" w:fill="CCFFCC"/>
            <w:vAlign w:val="center"/>
          </w:tcPr>
          <w:p w14:paraId="4370403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445D679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4E5BAFE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E77CC3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4E1522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53F9E6AD" w14:textId="77777777" w:rsidTr="001E7731">
        <w:tc>
          <w:tcPr>
            <w:tcW w:w="1418" w:type="dxa"/>
            <w:shd w:val="clear" w:color="auto" w:fill="CCFFCC"/>
            <w:vAlign w:val="center"/>
          </w:tcPr>
          <w:p w14:paraId="3AE9681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74AABF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6B427B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7864F43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47576446" w14:textId="77777777" w:rsidTr="001E7731">
        <w:tc>
          <w:tcPr>
            <w:tcW w:w="1418" w:type="dxa"/>
            <w:shd w:val="clear" w:color="auto" w:fill="CCFFCC"/>
            <w:vAlign w:val="center"/>
          </w:tcPr>
          <w:p w14:paraId="35136F1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598881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7A9949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FB5AA6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6E6BFDA" w14:textId="77777777" w:rsidTr="001E7731">
        <w:tc>
          <w:tcPr>
            <w:tcW w:w="1418" w:type="dxa"/>
            <w:shd w:val="clear" w:color="auto" w:fill="CCFFCC"/>
            <w:vAlign w:val="center"/>
          </w:tcPr>
          <w:p w14:paraId="7EAE9B0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0B7D83C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93634D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F965F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FD5B104" w14:textId="77777777" w:rsidTr="001E7731">
        <w:tc>
          <w:tcPr>
            <w:tcW w:w="1418" w:type="dxa"/>
            <w:shd w:val="clear" w:color="auto" w:fill="CCFFCC"/>
            <w:vAlign w:val="center"/>
          </w:tcPr>
          <w:p w14:paraId="7D5AC96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EECC7D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CBB33B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4BC88B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5E4FF78D" w14:textId="77777777" w:rsidTr="001E7731">
        <w:tc>
          <w:tcPr>
            <w:tcW w:w="1418" w:type="dxa"/>
            <w:shd w:val="clear" w:color="auto" w:fill="CCFFCC"/>
            <w:vAlign w:val="center"/>
          </w:tcPr>
          <w:p w14:paraId="03F4CCC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161D95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1DAFA8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8C8E6E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48A6AF8" w14:textId="77777777" w:rsidTr="001E7731">
        <w:tc>
          <w:tcPr>
            <w:tcW w:w="1418" w:type="dxa"/>
            <w:shd w:val="clear" w:color="auto" w:fill="CCFFCC"/>
            <w:vAlign w:val="center"/>
          </w:tcPr>
          <w:p w14:paraId="3CD8CA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3E991A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285E32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3568121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D1FB445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D36A6E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DBAA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7DF085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B44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4539DAD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FC3D5C" w14:paraId="6C434EDD" w14:textId="77777777" w:rsidTr="001E7731">
        <w:tc>
          <w:tcPr>
            <w:tcW w:w="1418" w:type="dxa"/>
            <w:shd w:val="clear" w:color="auto" w:fill="CCFFCC"/>
            <w:vAlign w:val="center"/>
          </w:tcPr>
          <w:p w14:paraId="16D4AAD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7AA243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553D0BD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1FCA65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7486A3B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4824B963" w14:textId="77777777" w:rsidTr="001E7731">
        <w:tc>
          <w:tcPr>
            <w:tcW w:w="1418" w:type="dxa"/>
            <w:shd w:val="clear" w:color="auto" w:fill="CCFFCC"/>
            <w:vAlign w:val="center"/>
          </w:tcPr>
          <w:p w14:paraId="6D3554B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1FFE7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173CA5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2259DD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71E356DC" w14:textId="77777777" w:rsidTr="001E7731">
        <w:tc>
          <w:tcPr>
            <w:tcW w:w="1418" w:type="dxa"/>
            <w:shd w:val="clear" w:color="auto" w:fill="CCFFCC"/>
            <w:vAlign w:val="center"/>
          </w:tcPr>
          <w:p w14:paraId="43E8EFF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A4AD1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349EA5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5AF51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47346C9" w14:textId="77777777" w:rsidTr="001E7731">
        <w:tc>
          <w:tcPr>
            <w:tcW w:w="1418" w:type="dxa"/>
            <w:shd w:val="clear" w:color="auto" w:fill="CCFFCC"/>
            <w:vAlign w:val="center"/>
          </w:tcPr>
          <w:p w14:paraId="398817C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5050FD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E3CE60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21513BE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725F13B" w14:textId="77777777" w:rsidTr="001E7731">
        <w:tc>
          <w:tcPr>
            <w:tcW w:w="1418" w:type="dxa"/>
            <w:shd w:val="clear" w:color="auto" w:fill="CCFFCC"/>
            <w:vAlign w:val="center"/>
          </w:tcPr>
          <w:p w14:paraId="156F664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DB2D8A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12D6C7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6A79C5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7A7ABCC" w14:textId="77777777" w:rsidTr="001E7731">
        <w:tc>
          <w:tcPr>
            <w:tcW w:w="1418" w:type="dxa"/>
            <w:shd w:val="clear" w:color="auto" w:fill="CCFFCC"/>
            <w:vAlign w:val="center"/>
          </w:tcPr>
          <w:p w14:paraId="75A41CC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3F0EEE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D0A3AC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C7DF83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A11F145" w14:textId="77777777" w:rsidTr="001E7731">
        <w:tc>
          <w:tcPr>
            <w:tcW w:w="1418" w:type="dxa"/>
            <w:shd w:val="clear" w:color="auto" w:fill="CCFFCC"/>
            <w:vAlign w:val="center"/>
          </w:tcPr>
          <w:p w14:paraId="167680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B394F6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0A8356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10167EF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6948A125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D61C39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B52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5C65FB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008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25B01C1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185EFF84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4A735A75" w14:textId="77777777" w:rsidTr="001E7731">
        <w:tc>
          <w:tcPr>
            <w:tcW w:w="934" w:type="dxa"/>
            <w:gridSpan w:val="3"/>
            <w:hideMark/>
          </w:tcPr>
          <w:p w14:paraId="0F7D197D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4D477C2B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08F0A905" w14:textId="77777777" w:rsidTr="001E7731">
        <w:tc>
          <w:tcPr>
            <w:tcW w:w="766" w:type="dxa"/>
            <w:hideMark/>
          </w:tcPr>
          <w:p w14:paraId="4662165E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3C00E226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5BB278F2" w14:textId="77777777" w:rsidTr="001E7731">
        <w:tc>
          <w:tcPr>
            <w:tcW w:w="920" w:type="dxa"/>
            <w:gridSpan w:val="2"/>
            <w:hideMark/>
          </w:tcPr>
          <w:p w14:paraId="1390D6C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368D0981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19/02/2025 15:27:53</w:t>
            </w:r>
          </w:p>
        </w:tc>
      </w:tr>
      <w:tr w:rsidR="001E7731" w:rsidRPr="00CC2150" w14:paraId="3F480C4F" w14:textId="77777777" w:rsidTr="001E7731">
        <w:tc>
          <w:tcPr>
            <w:tcW w:w="1733" w:type="dxa"/>
            <w:gridSpan w:val="5"/>
            <w:hideMark/>
          </w:tcPr>
          <w:p w14:paraId="68D6C902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12EA3D8D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DUT, DUT Orientation:axis Y, Housing connected to the ground plane:no, Configuration of the power return line LV:remotely grounded, -</w:t>
            </w:r>
          </w:p>
        </w:tc>
      </w:tr>
      <w:tr w:rsidR="001E7731" w14:paraId="52731FA3" w14:textId="77777777" w:rsidTr="001E7731">
        <w:tc>
          <w:tcPr>
            <w:tcW w:w="1495" w:type="dxa"/>
            <w:gridSpan w:val="4"/>
            <w:hideMark/>
          </w:tcPr>
          <w:p w14:paraId="4A0D147B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72D78E18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25917FDE" w14:textId="09D9CEA5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CC2150">
        <w:rPr>
          <w:noProof/>
          <w:lang w:val="en-GB"/>
        </w:rPr>
        <w:drawing>
          <wp:inline distT="0" distB="0" distL="0" distR="0" wp14:anchorId="48E935F9" wp14:editId="31F7C8A9">
            <wp:extent cx="6114415" cy="3609975"/>
            <wp:effectExtent l="0" t="0" r="0" b="0"/>
            <wp:docPr id="16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35C869A6" wp14:editId="7BBD80DE">
            <wp:extent cx="6114415" cy="3609975"/>
            <wp:effectExtent l="0" t="0" r="0" b="0"/>
            <wp:docPr id="1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59E31E58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CC2150" w14:paraId="6DFF3BF1" w14:textId="77777777" w:rsidTr="001E7731">
        <w:tc>
          <w:tcPr>
            <w:tcW w:w="2265" w:type="dxa"/>
            <w:shd w:val="clear" w:color="auto" w:fill="CCFFCC"/>
            <w:vAlign w:val="center"/>
          </w:tcPr>
          <w:p w14:paraId="791006B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76DF424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</w:tbl>
    <w:p w14:paraId="73AB80C3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284498A8" w14:textId="77777777" w:rsidTr="001E7731">
        <w:tc>
          <w:tcPr>
            <w:tcW w:w="1418" w:type="dxa"/>
            <w:shd w:val="clear" w:color="auto" w:fill="CCFFCC"/>
            <w:vAlign w:val="center"/>
          </w:tcPr>
          <w:p w14:paraId="1577AE8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B703ED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0C27ECB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72AFFE5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4BC563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3EB2C0F7" w14:textId="77777777" w:rsidTr="001E7731">
        <w:tc>
          <w:tcPr>
            <w:tcW w:w="1418" w:type="dxa"/>
            <w:shd w:val="clear" w:color="auto" w:fill="CCFFCC"/>
            <w:vAlign w:val="center"/>
          </w:tcPr>
          <w:p w14:paraId="6AA1379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5DEEF3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48C6D9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A544A4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7BAF572" w14:textId="77777777" w:rsidTr="001E7731">
        <w:tc>
          <w:tcPr>
            <w:tcW w:w="1418" w:type="dxa"/>
            <w:shd w:val="clear" w:color="auto" w:fill="CCFFCC"/>
            <w:vAlign w:val="center"/>
          </w:tcPr>
          <w:p w14:paraId="6AA1938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3A58D0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120A12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2BD3644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44FED42" w14:textId="77777777" w:rsidTr="001E7731">
        <w:tc>
          <w:tcPr>
            <w:tcW w:w="1418" w:type="dxa"/>
            <w:shd w:val="clear" w:color="auto" w:fill="CCFFCC"/>
            <w:vAlign w:val="center"/>
          </w:tcPr>
          <w:p w14:paraId="0A6707B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D9F76C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99DA4A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0FC3C4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5531D17" w14:textId="77777777" w:rsidTr="001E7731">
        <w:tc>
          <w:tcPr>
            <w:tcW w:w="1418" w:type="dxa"/>
            <w:shd w:val="clear" w:color="auto" w:fill="CCFFCC"/>
            <w:vAlign w:val="center"/>
          </w:tcPr>
          <w:p w14:paraId="694DEA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D393EF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8305EA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2ACAC1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B1A4E8B" w14:textId="77777777" w:rsidTr="001E7731">
        <w:tc>
          <w:tcPr>
            <w:tcW w:w="1418" w:type="dxa"/>
            <w:shd w:val="clear" w:color="auto" w:fill="CCFFCC"/>
            <w:vAlign w:val="center"/>
          </w:tcPr>
          <w:p w14:paraId="508FC55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691634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299A29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B00070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13DF6343" w14:textId="77777777" w:rsidTr="001E7731">
        <w:tc>
          <w:tcPr>
            <w:tcW w:w="1418" w:type="dxa"/>
            <w:shd w:val="clear" w:color="auto" w:fill="CCFFCC"/>
            <w:vAlign w:val="center"/>
          </w:tcPr>
          <w:p w14:paraId="2B44016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AF70DF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2DF50A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C26498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0955EF5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BEFC33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06EC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F463D2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F25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6D68A4EF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2C15D5CB" w14:textId="77777777" w:rsidTr="001E7731">
        <w:tc>
          <w:tcPr>
            <w:tcW w:w="1418" w:type="dxa"/>
            <w:shd w:val="clear" w:color="auto" w:fill="CCFFCC"/>
            <w:vAlign w:val="center"/>
          </w:tcPr>
          <w:p w14:paraId="628C4D0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B74B8A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07DD8D3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97FD5B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837B48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2CF2EA38" w14:textId="77777777" w:rsidTr="001E7731">
        <w:tc>
          <w:tcPr>
            <w:tcW w:w="1418" w:type="dxa"/>
            <w:shd w:val="clear" w:color="auto" w:fill="CCFFCC"/>
            <w:vAlign w:val="center"/>
          </w:tcPr>
          <w:p w14:paraId="5CB7A76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C9E38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CF3A37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9D21EC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08178527" w14:textId="77777777" w:rsidTr="001E7731">
        <w:tc>
          <w:tcPr>
            <w:tcW w:w="1418" w:type="dxa"/>
            <w:shd w:val="clear" w:color="auto" w:fill="CCFFCC"/>
            <w:vAlign w:val="center"/>
          </w:tcPr>
          <w:p w14:paraId="7E1035D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EEE6E9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C158FD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523CF88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9F25A04" w14:textId="77777777" w:rsidTr="001E7731">
        <w:tc>
          <w:tcPr>
            <w:tcW w:w="1418" w:type="dxa"/>
            <w:shd w:val="clear" w:color="auto" w:fill="CCFFCC"/>
            <w:vAlign w:val="center"/>
          </w:tcPr>
          <w:p w14:paraId="095BD36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2CAE78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D20BAD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4BADE9E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4436CAC4" w14:textId="77777777" w:rsidTr="001E7731">
        <w:tc>
          <w:tcPr>
            <w:tcW w:w="1418" w:type="dxa"/>
            <w:shd w:val="clear" w:color="auto" w:fill="CCFFCC"/>
            <w:vAlign w:val="center"/>
          </w:tcPr>
          <w:p w14:paraId="1174404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33D2515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6881C6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EB6570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5C899D71" w14:textId="77777777" w:rsidTr="001E7731">
        <w:tc>
          <w:tcPr>
            <w:tcW w:w="1418" w:type="dxa"/>
            <w:shd w:val="clear" w:color="auto" w:fill="CCFFCC"/>
            <w:vAlign w:val="center"/>
          </w:tcPr>
          <w:p w14:paraId="050DA5C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79CD42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6848DE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643A7D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2651C908" w14:textId="77777777" w:rsidTr="001E7731">
        <w:tc>
          <w:tcPr>
            <w:tcW w:w="1418" w:type="dxa"/>
            <w:shd w:val="clear" w:color="auto" w:fill="CCFFCC"/>
            <w:vAlign w:val="center"/>
          </w:tcPr>
          <w:p w14:paraId="2669F1D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496E726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D27E25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E21EB6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A9B2AD8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A9A0B4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0692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4BFEC3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DAF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DC776A4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6A629EAB" w14:textId="77777777" w:rsidTr="001E7731">
        <w:tc>
          <w:tcPr>
            <w:tcW w:w="1418" w:type="dxa"/>
            <w:shd w:val="clear" w:color="auto" w:fill="CCFFCC"/>
            <w:vAlign w:val="center"/>
          </w:tcPr>
          <w:p w14:paraId="081F37B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0A91B8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6292F9A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3B7FE75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34DBAC0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64D75A1B" w14:textId="77777777" w:rsidTr="001E7731">
        <w:tc>
          <w:tcPr>
            <w:tcW w:w="1418" w:type="dxa"/>
            <w:shd w:val="clear" w:color="auto" w:fill="CCFFCC"/>
            <w:vAlign w:val="center"/>
          </w:tcPr>
          <w:p w14:paraId="646DED1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682CBB6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71E65E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4379EE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61186FD" w14:textId="77777777" w:rsidTr="001E7731">
        <w:tc>
          <w:tcPr>
            <w:tcW w:w="1418" w:type="dxa"/>
            <w:shd w:val="clear" w:color="auto" w:fill="CCFFCC"/>
            <w:vAlign w:val="center"/>
          </w:tcPr>
          <w:p w14:paraId="34A8B06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68322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FC7AC2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A2344C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CB8EF81" w14:textId="77777777" w:rsidTr="001E7731">
        <w:tc>
          <w:tcPr>
            <w:tcW w:w="1418" w:type="dxa"/>
            <w:shd w:val="clear" w:color="auto" w:fill="CCFFCC"/>
            <w:vAlign w:val="center"/>
          </w:tcPr>
          <w:p w14:paraId="797480C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057E6A6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DC5C0B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067F4CF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56717E9" w14:textId="77777777" w:rsidTr="001E7731">
        <w:tc>
          <w:tcPr>
            <w:tcW w:w="1418" w:type="dxa"/>
            <w:shd w:val="clear" w:color="auto" w:fill="CCFFCC"/>
            <w:vAlign w:val="center"/>
          </w:tcPr>
          <w:p w14:paraId="3DC91C2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749DA6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74CCA9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8057BB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217FD64" w14:textId="77777777" w:rsidTr="001E7731">
        <w:tc>
          <w:tcPr>
            <w:tcW w:w="1418" w:type="dxa"/>
            <w:shd w:val="clear" w:color="auto" w:fill="CCFFCC"/>
            <w:vAlign w:val="center"/>
          </w:tcPr>
          <w:p w14:paraId="5F0CFA9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FF7695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1914F0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E91954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0B1F5A53" w14:textId="77777777" w:rsidTr="001E7731">
        <w:tc>
          <w:tcPr>
            <w:tcW w:w="1418" w:type="dxa"/>
            <w:shd w:val="clear" w:color="auto" w:fill="CCFFCC"/>
            <w:vAlign w:val="center"/>
          </w:tcPr>
          <w:p w14:paraId="3D6094D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D3A8F5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A9AB06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B6E8CE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B1D9ACE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CD8D9D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94BE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9524F2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3BB1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9C899D1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25BC6064" w14:textId="77777777" w:rsidTr="001E7731">
        <w:tc>
          <w:tcPr>
            <w:tcW w:w="1418" w:type="dxa"/>
            <w:shd w:val="clear" w:color="auto" w:fill="CCFFCC"/>
            <w:vAlign w:val="center"/>
          </w:tcPr>
          <w:p w14:paraId="0FC1BD9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694364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4EF43B5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A95F6E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362E353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5F08CCF8" w14:textId="77777777" w:rsidTr="001E7731">
        <w:tc>
          <w:tcPr>
            <w:tcW w:w="1418" w:type="dxa"/>
            <w:shd w:val="clear" w:color="auto" w:fill="CCFFCC"/>
            <w:vAlign w:val="center"/>
          </w:tcPr>
          <w:p w14:paraId="46CA94E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64BF1AB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270AC2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78A486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F6B967B" w14:textId="77777777" w:rsidTr="001E7731">
        <w:tc>
          <w:tcPr>
            <w:tcW w:w="1418" w:type="dxa"/>
            <w:shd w:val="clear" w:color="auto" w:fill="CCFFCC"/>
            <w:vAlign w:val="center"/>
          </w:tcPr>
          <w:p w14:paraId="6FAC245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9FB7DD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0187A2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612EF1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6B5BE81" w14:textId="77777777" w:rsidTr="001E7731">
        <w:tc>
          <w:tcPr>
            <w:tcW w:w="1418" w:type="dxa"/>
            <w:shd w:val="clear" w:color="auto" w:fill="CCFFCC"/>
            <w:vAlign w:val="center"/>
          </w:tcPr>
          <w:p w14:paraId="3D78D29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5F339F8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A7BF27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60123CD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1401406E" w14:textId="77777777" w:rsidTr="001E7731">
        <w:tc>
          <w:tcPr>
            <w:tcW w:w="1418" w:type="dxa"/>
            <w:shd w:val="clear" w:color="auto" w:fill="CCFFCC"/>
            <w:vAlign w:val="center"/>
          </w:tcPr>
          <w:p w14:paraId="755A3A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196243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7F7912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F88F3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436F6259" w14:textId="77777777" w:rsidTr="001E7731">
        <w:tc>
          <w:tcPr>
            <w:tcW w:w="1418" w:type="dxa"/>
            <w:shd w:val="clear" w:color="auto" w:fill="CCFFCC"/>
            <w:vAlign w:val="center"/>
          </w:tcPr>
          <w:p w14:paraId="0F11843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E09298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08B4F8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6B76B0F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E707E0C" w14:textId="77777777" w:rsidTr="001E7731">
        <w:tc>
          <w:tcPr>
            <w:tcW w:w="1418" w:type="dxa"/>
            <w:shd w:val="clear" w:color="auto" w:fill="CCFFCC"/>
            <w:vAlign w:val="center"/>
          </w:tcPr>
          <w:p w14:paraId="231CC4C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1B5D4F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7B7FD4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87CFFD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8E80A13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CA09E7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C7B9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34D744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33C9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8D7751B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61C25C01" w14:textId="77777777" w:rsidTr="001E7731">
        <w:tc>
          <w:tcPr>
            <w:tcW w:w="1418" w:type="dxa"/>
            <w:shd w:val="clear" w:color="auto" w:fill="CCFFCC"/>
            <w:vAlign w:val="center"/>
          </w:tcPr>
          <w:p w14:paraId="7CB496E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70DECC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2C40F4B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2F9F92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AD969F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12926516" w14:textId="77777777" w:rsidTr="001E7731">
        <w:tc>
          <w:tcPr>
            <w:tcW w:w="1418" w:type="dxa"/>
            <w:shd w:val="clear" w:color="auto" w:fill="CCFFCC"/>
            <w:vAlign w:val="center"/>
          </w:tcPr>
          <w:p w14:paraId="78506C3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053D89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BA7E5D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329B85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5C9E9BA" w14:textId="77777777" w:rsidTr="001E7731">
        <w:tc>
          <w:tcPr>
            <w:tcW w:w="1418" w:type="dxa"/>
            <w:shd w:val="clear" w:color="auto" w:fill="CCFFCC"/>
            <w:vAlign w:val="center"/>
          </w:tcPr>
          <w:p w14:paraId="153CB14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46A5BD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F523F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169E02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7218880" w14:textId="77777777" w:rsidTr="001E7731">
        <w:tc>
          <w:tcPr>
            <w:tcW w:w="1418" w:type="dxa"/>
            <w:shd w:val="clear" w:color="auto" w:fill="CCFFCC"/>
            <w:vAlign w:val="center"/>
          </w:tcPr>
          <w:p w14:paraId="1E18541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65E05A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00C1D6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6BD0DFA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B6054A5" w14:textId="77777777" w:rsidTr="001E7731">
        <w:tc>
          <w:tcPr>
            <w:tcW w:w="1418" w:type="dxa"/>
            <w:shd w:val="clear" w:color="auto" w:fill="CCFFCC"/>
            <w:vAlign w:val="center"/>
          </w:tcPr>
          <w:p w14:paraId="6C7E74D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A55038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A74CDC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E06F13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C2F1D87" w14:textId="77777777" w:rsidTr="001E7731">
        <w:tc>
          <w:tcPr>
            <w:tcW w:w="1418" w:type="dxa"/>
            <w:shd w:val="clear" w:color="auto" w:fill="CCFFCC"/>
            <w:vAlign w:val="center"/>
          </w:tcPr>
          <w:p w14:paraId="199C285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16C468C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7F34A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B872F5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5CF1645" w14:textId="77777777" w:rsidTr="001E7731">
        <w:tc>
          <w:tcPr>
            <w:tcW w:w="1418" w:type="dxa"/>
            <w:shd w:val="clear" w:color="auto" w:fill="CCFFCC"/>
            <w:vAlign w:val="center"/>
          </w:tcPr>
          <w:p w14:paraId="268C9B7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7B35BCE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79D20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200DA9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259ACD8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496241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45E9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FDD18C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C490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5488926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27A9C147" w14:textId="77777777" w:rsidTr="001E7731">
        <w:tc>
          <w:tcPr>
            <w:tcW w:w="1418" w:type="dxa"/>
            <w:shd w:val="clear" w:color="auto" w:fill="CCFFCC"/>
            <w:vAlign w:val="center"/>
          </w:tcPr>
          <w:p w14:paraId="0AC256D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C8B47E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66517CA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F27B41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1348A4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44170EF9" w14:textId="77777777" w:rsidTr="001E7731">
        <w:tc>
          <w:tcPr>
            <w:tcW w:w="1418" w:type="dxa"/>
            <w:shd w:val="clear" w:color="auto" w:fill="CCFFCC"/>
            <w:vAlign w:val="center"/>
          </w:tcPr>
          <w:p w14:paraId="3668817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623B35F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49294C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6638CA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7AFBA609" w14:textId="77777777" w:rsidTr="001E7731">
        <w:tc>
          <w:tcPr>
            <w:tcW w:w="1418" w:type="dxa"/>
            <w:shd w:val="clear" w:color="auto" w:fill="CCFFCC"/>
            <w:vAlign w:val="center"/>
          </w:tcPr>
          <w:p w14:paraId="43A6446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C9B8E2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6A9E48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EB1183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C421824" w14:textId="77777777" w:rsidTr="001E7731">
        <w:tc>
          <w:tcPr>
            <w:tcW w:w="1418" w:type="dxa"/>
            <w:shd w:val="clear" w:color="auto" w:fill="CCFFCC"/>
            <w:vAlign w:val="center"/>
          </w:tcPr>
          <w:p w14:paraId="231DAB3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43E583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6CBEE4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8811CF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38B56EF" w14:textId="77777777" w:rsidTr="001E7731">
        <w:tc>
          <w:tcPr>
            <w:tcW w:w="1418" w:type="dxa"/>
            <w:shd w:val="clear" w:color="auto" w:fill="CCFFCC"/>
            <w:vAlign w:val="center"/>
          </w:tcPr>
          <w:p w14:paraId="5EA4C4D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2213D6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03E9B6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CDD5ED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58CC26D9" w14:textId="77777777" w:rsidTr="001E7731">
        <w:tc>
          <w:tcPr>
            <w:tcW w:w="1418" w:type="dxa"/>
            <w:shd w:val="clear" w:color="auto" w:fill="CCFFCC"/>
            <w:vAlign w:val="center"/>
          </w:tcPr>
          <w:p w14:paraId="239303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9F3E56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CB3FD6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00E1F1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D7538ED" w14:textId="77777777" w:rsidTr="001E7731">
        <w:tc>
          <w:tcPr>
            <w:tcW w:w="1418" w:type="dxa"/>
            <w:shd w:val="clear" w:color="auto" w:fill="CCFFCC"/>
            <w:vAlign w:val="center"/>
          </w:tcPr>
          <w:p w14:paraId="2AFB3D1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036317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B9631F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1C08175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60197FB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515DCC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286F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BBFB98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FC3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6305564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3748DC08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7B13F517" w14:textId="77777777" w:rsidTr="001E7731">
        <w:tc>
          <w:tcPr>
            <w:tcW w:w="934" w:type="dxa"/>
            <w:gridSpan w:val="3"/>
            <w:hideMark/>
          </w:tcPr>
          <w:p w14:paraId="012DFEBE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5C927EB6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5076937C" w14:textId="77777777" w:rsidTr="001E7731">
        <w:tc>
          <w:tcPr>
            <w:tcW w:w="766" w:type="dxa"/>
            <w:hideMark/>
          </w:tcPr>
          <w:p w14:paraId="47AE6B04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094C5571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7A030093" w14:textId="77777777" w:rsidTr="001E7731">
        <w:tc>
          <w:tcPr>
            <w:tcW w:w="920" w:type="dxa"/>
            <w:gridSpan w:val="2"/>
            <w:hideMark/>
          </w:tcPr>
          <w:p w14:paraId="7004E82A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074B9796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19/02/2025 15:31:48</w:t>
            </w:r>
          </w:p>
        </w:tc>
      </w:tr>
      <w:tr w:rsidR="001E7731" w:rsidRPr="00CC2150" w14:paraId="2A48D17A" w14:textId="77777777" w:rsidTr="001E7731">
        <w:tc>
          <w:tcPr>
            <w:tcW w:w="1733" w:type="dxa"/>
            <w:gridSpan w:val="5"/>
            <w:hideMark/>
          </w:tcPr>
          <w:p w14:paraId="6039F240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2A0F5BFD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DUT, DUT Orientation:axis Y, Housing connected to the ground plane:no, Configuration of the power return line LV:remotely grounded, -</w:t>
            </w:r>
          </w:p>
        </w:tc>
      </w:tr>
      <w:tr w:rsidR="001E7731" w14:paraId="0A6E05E8" w14:textId="77777777" w:rsidTr="001E7731">
        <w:tc>
          <w:tcPr>
            <w:tcW w:w="1495" w:type="dxa"/>
            <w:gridSpan w:val="4"/>
            <w:hideMark/>
          </w:tcPr>
          <w:p w14:paraId="4699039F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772CBD7B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39E55040" w14:textId="47BF1C90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CC2150">
        <w:rPr>
          <w:noProof/>
          <w:lang w:val="en-GB"/>
        </w:rPr>
        <w:drawing>
          <wp:inline distT="0" distB="0" distL="0" distR="0" wp14:anchorId="6489D720" wp14:editId="334A62DA">
            <wp:extent cx="6114415" cy="3528060"/>
            <wp:effectExtent l="0" t="0" r="0" b="0"/>
            <wp:docPr id="1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170ECDF4" wp14:editId="1ECA2D65">
            <wp:extent cx="6114415" cy="3486785"/>
            <wp:effectExtent l="0" t="0" r="0" b="0"/>
            <wp:docPr id="1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2D447F38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CC2150" w14:paraId="64DEE3FA" w14:textId="77777777" w:rsidTr="001E7731">
        <w:tc>
          <w:tcPr>
            <w:tcW w:w="2265" w:type="dxa"/>
            <w:shd w:val="clear" w:color="auto" w:fill="CCFFCC"/>
            <w:vAlign w:val="center"/>
          </w:tcPr>
          <w:p w14:paraId="37D1444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72348BA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</w:tbl>
    <w:p w14:paraId="55DCEB53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31FE2146" w14:textId="77777777" w:rsidTr="001E7731">
        <w:tc>
          <w:tcPr>
            <w:tcW w:w="1418" w:type="dxa"/>
            <w:shd w:val="clear" w:color="auto" w:fill="CCFFCC"/>
            <w:vAlign w:val="center"/>
          </w:tcPr>
          <w:p w14:paraId="173CB28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0E98F98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1DA94A6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298C25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39634FE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23A5F6DC" w14:textId="77777777" w:rsidTr="001E7731">
        <w:tc>
          <w:tcPr>
            <w:tcW w:w="1418" w:type="dxa"/>
            <w:shd w:val="clear" w:color="auto" w:fill="CCFFCC"/>
            <w:vAlign w:val="center"/>
          </w:tcPr>
          <w:p w14:paraId="7D4F53A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6749AD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09C591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912071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1EDB686A" w14:textId="77777777" w:rsidTr="001E7731">
        <w:tc>
          <w:tcPr>
            <w:tcW w:w="1418" w:type="dxa"/>
            <w:shd w:val="clear" w:color="auto" w:fill="CCFFCC"/>
            <w:vAlign w:val="center"/>
          </w:tcPr>
          <w:p w14:paraId="30FC2E0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57F007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442807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6484DC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77F1B75" w14:textId="77777777" w:rsidTr="001E7731">
        <w:tc>
          <w:tcPr>
            <w:tcW w:w="1418" w:type="dxa"/>
            <w:shd w:val="clear" w:color="auto" w:fill="CCFFCC"/>
            <w:vAlign w:val="center"/>
          </w:tcPr>
          <w:p w14:paraId="62415DA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00B3DEB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F74BC2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0C63B0B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2E69CDC" w14:textId="77777777" w:rsidTr="001E7731">
        <w:tc>
          <w:tcPr>
            <w:tcW w:w="1418" w:type="dxa"/>
            <w:shd w:val="clear" w:color="auto" w:fill="CCFFCC"/>
            <w:vAlign w:val="center"/>
          </w:tcPr>
          <w:p w14:paraId="124D37D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3763736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D4F9A9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1E9D6E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41AA83E" w14:textId="77777777" w:rsidTr="001E7731">
        <w:tc>
          <w:tcPr>
            <w:tcW w:w="1418" w:type="dxa"/>
            <w:shd w:val="clear" w:color="auto" w:fill="CCFFCC"/>
            <w:vAlign w:val="center"/>
          </w:tcPr>
          <w:p w14:paraId="541C734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27F059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E07594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AF92C0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320B256" w14:textId="77777777" w:rsidTr="001E7731">
        <w:tc>
          <w:tcPr>
            <w:tcW w:w="1418" w:type="dxa"/>
            <w:shd w:val="clear" w:color="auto" w:fill="CCFFCC"/>
            <w:vAlign w:val="center"/>
          </w:tcPr>
          <w:p w14:paraId="0DB4FFA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73BFAAA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B031A2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10FB85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5175E44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8664BF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D11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A6F40F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3D9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C883350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29601BF1" w14:textId="77777777" w:rsidTr="001E7731">
        <w:tc>
          <w:tcPr>
            <w:tcW w:w="1418" w:type="dxa"/>
            <w:shd w:val="clear" w:color="auto" w:fill="CCFFCC"/>
            <w:vAlign w:val="center"/>
          </w:tcPr>
          <w:p w14:paraId="7025716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77B96F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0B5B5DF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B30BD9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27E5790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372144C7" w14:textId="77777777" w:rsidTr="001E7731">
        <w:tc>
          <w:tcPr>
            <w:tcW w:w="1418" w:type="dxa"/>
            <w:shd w:val="clear" w:color="auto" w:fill="CCFFCC"/>
            <w:vAlign w:val="center"/>
          </w:tcPr>
          <w:p w14:paraId="671CBAB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433502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F979E7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6A65BE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851F957" w14:textId="77777777" w:rsidTr="001E7731">
        <w:tc>
          <w:tcPr>
            <w:tcW w:w="1418" w:type="dxa"/>
            <w:shd w:val="clear" w:color="auto" w:fill="CCFFCC"/>
            <w:vAlign w:val="center"/>
          </w:tcPr>
          <w:p w14:paraId="12584A2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60228FE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8F7EF9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AAFE0D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EC14DDA" w14:textId="77777777" w:rsidTr="001E7731">
        <w:tc>
          <w:tcPr>
            <w:tcW w:w="1418" w:type="dxa"/>
            <w:shd w:val="clear" w:color="auto" w:fill="CCFFCC"/>
            <w:vAlign w:val="center"/>
          </w:tcPr>
          <w:p w14:paraId="5BD758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F7A1E4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AE9A3B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03AE71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969BF59" w14:textId="77777777" w:rsidTr="001E7731">
        <w:tc>
          <w:tcPr>
            <w:tcW w:w="1418" w:type="dxa"/>
            <w:shd w:val="clear" w:color="auto" w:fill="CCFFCC"/>
            <w:vAlign w:val="center"/>
          </w:tcPr>
          <w:p w14:paraId="38D489E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CBA1C8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AE481A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B4F39D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C8629EE" w14:textId="77777777" w:rsidTr="001E7731">
        <w:tc>
          <w:tcPr>
            <w:tcW w:w="1418" w:type="dxa"/>
            <w:shd w:val="clear" w:color="auto" w:fill="CCFFCC"/>
            <w:vAlign w:val="center"/>
          </w:tcPr>
          <w:p w14:paraId="28DE8A8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C763F8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F7004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677C744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247EF6CD" w14:textId="77777777" w:rsidTr="001E7731">
        <w:tc>
          <w:tcPr>
            <w:tcW w:w="1418" w:type="dxa"/>
            <w:shd w:val="clear" w:color="auto" w:fill="CCFFCC"/>
            <w:vAlign w:val="center"/>
          </w:tcPr>
          <w:p w14:paraId="32034A4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4345762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AD3D49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B8FBE2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7E8CA74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5CECA0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920D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9DCED8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558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8ABA1E0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4FDBBDFE" w14:textId="77777777" w:rsidTr="001E7731">
        <w:tc>
          <w:tcPr>
            <w:tcW w:w="1418" w:type="dxa"/>
            <w:shd w:val="clear" w:color="auto" w:fill="CCFFCC"/>
            <w:vAlign w:val="center"/>
          </w:tcPr>
          <w:p w14:paraId="7B6DF12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43C8684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7A54B41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1E8EE4A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AE78B6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604B9288" w14:textId="77777777" w:rsidTr="001E7731">
        <w:tc>
          <w:tcPr>
            <w:tcW w:w="1418" w:type="dxa"/>
            <w:shd w:val="clear" w:color="auto" w:fill="CCFFCC"/>
            <w:vAlign w:val="center"/>
          </w:tcPr>
          <w:p w14:paraId="3C148F8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7BD2976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9079CE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41AB98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1A60CB2C" w14:textId="77777777" w:rsidTr="001E7731">
        <w:tc>
          <w:tcPr>
            <w:tcW w:w="1418" w:type="dxa"/>
            <w:shd w:val="clear" w:color="auto" w:fill="CCFFCC"/>
            <w:vAlign w:val="center"/>
          </w:tcPr>
          <w:p w14:paraId="4E41513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AD63ED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8369CD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722BEE4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5130FD2" w14:textId="77777777" w:rsidTr="001E7731">
        <w:tc>
          <w:tcPr>
            <w:tcW w:w="1418" w:type="dxa"/>
            <w:shd w:val="clear" w:color="auto" w:fill="CCFFCC"/>
            <w:vAlign w:val="center"/>
          </w:tcPr>
          <w:p w14:paraId="0E5F257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32BF3F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83BCA2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28C768F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62E10E80" w14:textId="77777777" w:rsidTr="001E7731">
        <w:tc>
          <w:tcPr>
            <w:tcW w:w="1418" w:type="dxa"/>
            <w:shd w:val="clear" w:color="auto" w:fill="CCFFCC"/>
            <w:vAlign w:val="center"/>
          </w:tcPr>
          <w:p w14:paraId="4752AC5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9A9DF7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4EEC6F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7542A2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501D8014" w14:textId="77777777" w:rsidTr="001E7731">
        <w:tc>
          <w:tcPr>
            <w:tcW w:w="1418" w:type="dxa"/>
            <w:shd w:val="clear" w:color="auto" w:fill="CCFFCC"/>
            <w:vAlign w:val="center"/>
          </w:tcPr>
          <w:p w14:paraId="6EF62E8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563A55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ACAF2B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6CE36E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EF74DCB" w14:textId="77777777" w:rsidTr="001E7731">
        <w:tc>
          <w:tcPr>
            <w:tcW w:w="1418" w:type="dxa"/>
            <w:shd w:val="clear" w:color="auto" w:fill="CCFFCC"/>
            <w:vAlign w:val="center"/>
          </w:tcPr>
          <w:p w14:paraId="16C76DA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7BC5CF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A4C8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29DE8C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A81BC41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0702D2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104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DFE0E1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A54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E20088A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5D34FABB" w14:textId="77777777" w:rsidTr="001E7731">
        <w:tc>
          <w:tcPr>
            <w:tcW w:w="1418" w:type="dxa"/>
            <w:shd w:val="clear" w:color="auto" w:fill="CCFFCC"/>
            <w:vAlign w:val="center"/>
          </w:tcPr>
          <w:p w14:paraId="0DF48AF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983469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3C37350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CF9BC8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3C2A4B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024B6A1B" w14:textId="77777777" w:rsidTr="001E7731">
        <w:tc>
          <w:tcPr>
            <w:tcW w:w="1418" w:type="dxa"/>
            <w:shd w:val="clear" w:color="auto" w:fill="CCFFCC"/>
            <w:vAlign w:val="center"/>
          </w:tcPr>
          <w:p w14:paraId="5483CF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FB7378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2D9B22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494248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4496EE51" w14:textId="77777777" w:rsidTr="001E7731">
        <w:tc>
          <w:tcPr>
            <w:tcW w:w="1418" w:type="dxa"/>
            <w:shd w:val="clear" w:color="auto" w:fill="CCFFCC"/>
            <w:vAlign w:val="center"/>
          </w:tcPr>
          <w:p w14:paraId="22322D5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A02C19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6C9C44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57BAC8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74E1F68F" w14:textId="77777777" w:rsidTr="001E7731">
        <w:tc>
          <w:tcPr>
            <w:tcW w:w="1418" w:type="dxa"/>
            <w:shd w:val="clear" w:color="auto" w:fill="CCFFCC"/>
            <w:vAlign w:val="center"/>
          </w:tcPr>
          <w:p w14:paraId="6D417E8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049EF5F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14F4CD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A449A5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139CC30" w14:textId="77777777" w:rsidTr="001E7731">
        <w:tc>
          <w:tcPr>
            <w:tcW w:w="1418" w:type="dxa"/>
            <w:shd w:val="clear" w:color="auto" w:fill="CCFFCC"/>
            <w:vAlign w:val="center"/>
          </w:tcPr>
          <w:p w14:paraId="1BBCCEE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355B210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40FF07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28847D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6830984" w14:textId="77777777" w:rsidTr="001E7731">
        <w:tc>
          <w:tcPr>
            <w:tcW w:w="1418" w:type="dxa"/>
            <w:shd w:val="clear" w:color="auto" w:fill="CCFFCC"/>
            <w:vAlign w:val="center"/>
          </w:tcPr>
          <w:p w14:paraId="515B44A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5656DD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F33D3A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24AB15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C2DAA80" w14:textId="77777777" w:rsidTr="001E7731">
        <w:tc>
          <w:tcPr>
            <w:tcW w:w="1418" w:type="dxa"/>
            <w:shd w:val="clear" w:color="auto" w:fill="CCFFCC"/>
            <w:vAlign w:val="center"/>
          </w:tcPr>
          <w:p w14:paraId="3C10C06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9B30DA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51ED93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B80EDB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EA6A4AE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EF2E2D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5332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7B7A83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4D4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A08A0F8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6031374B" w14:textId="77777777" w:rsidTr="001E7731">
        <w:tc>
          <w:tcPr>
            <w:tcW w:w="1418" w:type="dxa"/>
            <w:shd w:val="clear" w:color="auto" w:fill="CCFFCC"/>
            <w:vAlign w:val="center"/>
          </w:tcPr>
          <w:p w14:paraId="18142A6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8AA8E5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2GHz-6GHz</w:t>
            </w:r>
          </w:p>
        </w:tc>
        <w:tc>
          <w:tcPr>
            <w:tcW w:w="3118" w:type="dxa"/>
            <w:vAlign w:val="center"/>
          </w:tcPr>
          <w:p w14:paraId="2224C92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784498B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7AA3278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0433C58B" w14:textId="77777777" w:rsidTr="001E7731">
        <w:tc>
          <w:tcPr>
            <w:tcW w:w="1418" w:type="dxa"/>
            <w:shd w:val="clear" w:color="auto" w:fill="CCFFCC"/>
            <w:vAlign w:val="center"/>
          </w:tcPr>
          <w:p w14:paraId="5B2327D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6EBB422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0E5F27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092A0E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8827B50" w14:textId="77777777" w:rsidTr="001E7731">
        <w:tc>
          <w:tcPr>
            <w:tcW w:w="1418" w:type="dxa"/>
            <w:shd w:val="clear" w:color="auto" w:fill="CCFFCC"/>
            <w:vAlign w:val="center"/>
          </w:tcPr>
          <w:p w14:paraId="512E102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6F2DA96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1-7GHz_horn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5C82E4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2BA4489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2ABDE50" w14:textId="77777777" w:rsidTr="001E7731">
        <w:tc>
          <w:tcPr>
            <w:tcW w:w="1418" w:type="dxa"/>
            <w:shd w:val="clear" w:color="auto" w:fill="CCFFCC"/>
            <w:vAlign w:val="center"/>
          </w:tcPr>
          <w:p w14:paraId="20C1827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AB6868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754334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443FE7C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E128A7E" w14:textId="77777777" w:rsidTr="001E7731">
        <w:tc>
          <w:tcPr>
            <w:tcW w:w="1418" w:type="dxa"/>
            <w:shd w:val="clear" w:color="auto" w:fill="CCFFCC"/>
            <w:vAlign w:val="center"/>
          </w:tcPr>
          <w:p w14:paraId="767C8A2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2CD44B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7D15FF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65B77D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9E93DC8" w14:textId="77777777" w:rsidTr="001E7731">
        <w:tc>
          <w:tcPr>
            <w:tcW w:w="1418" w:type="dxa"/>
            <w:shd w:val="clear" w:color="auto" w:fill="CCFFCC"/>
            <w:vAlign w:val="center"/>
          </w:tcPr>
          <w:p w14:paraId="1857CD9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B767D6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BB4F18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7A32C5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6E7194C0" w14:textId="77777777" w:rsidTr="001E7731">
        <w:tc>
          <w:tcPr>
            <w:tcW w:w="1418" w:type="dxa"/>
            <w:shd w:val="clear" w:color="auto" w:fill="CCFFCC"/>
            <w:vAlign w:val="center"/>
          </w:tcPr>
          <w:p w14:paraId="53F3E7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4EFBEBB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18F181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99CC65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6C76E166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6647CD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61DF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3879E9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BB9E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7B1FF24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51C10050" w14:textId="77777777" w:rsidTr="001E7731">
        <w:tc>
          <w:tcPr>
            <w:tcW w:w="1418" w:type="dxa"/>
            <w:shd w:val="clear" w:color="auto" w:fill="CCFFCC"/>
            <w:vAlign w:val="center"/>
          </w:tcPr>
          <w:p w14:paraId="7295CFE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856E51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2GHz-6GHz</w:t>
            </w:r>
          </w:p>
        </w:tc>
        <w:tc>
          <w:tcPr>
            <w:tcW w:w="3118" w:type="dxa"/>
            <w:vAlign w:val="center"/>
          </w:tcPr>
          <w:p w14:paraId="389F27C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CC5CC5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B3D17A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6C037628" w14:textId="77777777" w:rsidTr="001E7731">
        <w:tc>
          <w:tcPr>
            <w:tcW w:w="1418" w:type="dxa"/>
            <w:shd w:val="clear" w:color="auto" w:fill="CCFFCC"/>
            <w:vAlign w:val="center"/>
          </w:tcPr>
          <w:p w14:paraId="7435E21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22E7A5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C17750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AF1743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62C1B3A" w14:textId="77777777" w:rsidTr="001E7731">
        <w:tc>
          <w:tcPr>
            <w:tcW w:w="1418" w:type="dxa"/>
            <w:shd w:val="clear" w:color="auto" w:fill="CCFFCC"/>
            <w:vAlign w:val="center"/>
          </w:tcPr>
          <w:p w14:paraId="5BD8CE1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768633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1-7GHz_horn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AB1FFC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9AF53B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EB8FBC4" w14:textId="77777777" w:rsidTr="001E7731">
        <w:tc>
          <w:tcPr>
            <w:tcW w:w="1418" w:type="dxa"/>
            <w:shd w:val="clear" w:color="auto" w:fill="CCFFCC"/>
            <w:vAlign w:val="center"/>
          </w:tcPr>
          <w:p w14:paraId="451D684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436F87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BE794D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E452C1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ABB387C" w14:textId="77777777" w:rsidTr="001E7731">
        <w:tc>
          <w:tcPr>
            <w:tcW w:w="1418" w:type="dxa"/>
            <w:shd w:val="clear" w:color="auto" w:fill="CCFFCC"/>
            <w:vAlign w:val="center"/>
          </w:tcPr>
          <w:p w14:paraId="799F7B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65B3DA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55925D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680D211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47672828" w14:textId="77777777" w:rsidTr="001E7731">
        <w:tc>
          <w:tcPr>
            <w:tcW w:w="1418" w:type="dxa"/>
            <w:shd w:val="clear" w:color="auto" w:fill="CCFFCC"/>
            <w:vAlign w:val="center"/>
          </w:tcPr>
          <w:p w14:paraId="5B72D1A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EE2B18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9C0DC5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6D2933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67E43DF9" w14:textId="77777777" w:rsidTr="001E7731">
        <w:tc>
          <w:tcPr>
            <w:tcW w:w="1418" w:type="dxa"/>
            <w:shd w:val="clear" w:color="auto" w:fill="CCFFCC"/>
            <w:vAlign w:val="center"/>
          </w:tcPr>
          <w:p w14:paraId="5B7C6BA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4F3BFAA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B0BCFF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1F35A41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6C0C66D9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A2A67D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DF8D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9A0659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613A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32D27EBB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505494FD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10C2FB0D" w14:textId="77777777" w:rsidTr="001E7731">
        <w:tc>
          <w:tcPr>
            <w:tcW w:w="934" w:type="dxa"/>
            <w:gridSpan w:val="3"/>
            <w:hideMark/>
          </w:tcPr>
          <w:p w14:paraId="57E48B92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75CB3BD3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007DF5FD" w14:textId="77777777" w:rsidTr="001E7731">
        <w:tc>
          <w:tcPr>
            <w:tcW w:w="766" w:type="dxa"/>
            <w:hideMark/>
          </w:tcPr>
          <w:p w14:paraId="2325DCB1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7E904A43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41D6614B" w14:textId="77777777" w:rsidTr="001E7731">
        <w:tc>
          <w:tcPr>
            <w:tcW w:w="920" w:type="dxa"/>
            <w:gridSpan w:val="2"/>
            <w:hideMark/>
          </w:tcPr>
          <w:p w14:paraId="7B5291F2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29B5E31C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VA/FK, 20/02/2025 14:53:02</w:t>
            </w:r>
          </w:p>
        </w:tc>
      </w:tr>
      <w:tr w:rsidR="001E7731" w:rsidRPr="00CC2150" w14:paraId="090C276B" w14:textId="77777777" w:rsidTr="001E7731">
        <w:tc>
          <w:tcPr>
            <w:tcW w:w="1733" w:type="dxa"/>
            <w:gridSpan w:val="5"/>
            <w:hideMark/>
          </w:tcPr>
          <w:p w14:paraId="585F55F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5C717E6E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7E4D7E08" w14:textId="77777777" w:rsidTr="001E7731">
        <w:tc>
          <w:tcPr>
            <w:tcW w:w="1495" w:type="dxa"/>
            <w:gridSpan w:val="4"/>
            <w:hideMark/>
          </w:tcPr>
          <w:p w14:paraId="3250E51A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6471D6E2" w14:textId="77777777" w:rsidR="001E7731" w:rsidRPr="005D1757" w:rsidRDefault="001E7731" w:rsidP="001E7731">
            <w:r>
              <w:t>Mode 3, Conclusion : comply</w:t>
            </w:r>
          </w:p>
        </w:tc>
      </w:tr>
    </w:tbl>
    <w:p w14:paraId="7DE8E241" w14:textId="51F24672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CC2150">
        <w:rPr>
          <w:noProof/>
          <w:lang w:val="en-GB"/>
        </w:rPr>
        <w:drawing>
          <wp:inline distT="0" distB="0" distL="0" distR="0" wp14:anchorId="2DFFCFA0" wp14:editId="356A8161">
            <wp:extent cx="6114415" cy="3241040"/>
            <wp:effectExtent l="0" t="0" r="0" b="0"/>
            <wp:docPr id="2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49CCF9A0" wp14:editId="5340F86F">
            <wp:extent cx="6114415" cy="3241040"/>
            <wp:effectExtent l="0" t="0" r="0" b="0"/>
            <wp:docPr id="2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6A3CC070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FC3D5C" w14:paraId="08806550" w14:textId="77777777" w:rsidTr="001E7731">
        <w:tc>
          <w:tcPr>
            <w:tcW w:w="2265" w:type="dxa"/>
            <w:shd w:val="clear" w:color="auto" w:fill="CCFFCC"/>
            <w:vAlign w:val="center"/>
          </w:tcPr>
          <w:p w14:paraId="37AF670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5F101EF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Invest CRE2-2025-TP002-02_ER_In front of DUT RBW 9kHz_GNSS</w:t>
            </w:r>
          </w:p>
        </w:tc>
      </w:tr>
    </w:tbl>
    <w:p w14:paraId="40BB6C67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FC3D5C" w14:paraId="0DB18F6B" w14:textId="77777777" w:rsidTr="001E7731">
        <w:tc>
          <w:tcPr>
            <w:tcW w:w="1418" w:type="dxa"/>
            <w:shd w:val="clear" w:color="auto" w:fill="CCFFCC"/>
            <w:vAlign w:val="center"/>
          </w:tcPr>
          <w:p w14:paraId="713A8A0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DCEFE5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390160D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4ED32B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ABE32D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Invest CRE2-2025-TP002-02_ER_In front of DUT RBW 9kHz_GNSS</w:t>
            </w:r>
          </w:p>
        </w:tc>
      </w:tr>
      <w:tr w:rsidR="001E7731" w:rsidRPr="00AC2007" w14:paraId="5E37BBB5" w14:textId="77777777" w:rsidTr="001E7731">
        <w:tc>
          <w:tcPr>
            <w:tcW w:w="1418" w:type="dxa"/>
            <w:shd w:val="clear" w:color="auto" w:fill="CCFFCC"/>
            <w:vAlign w:val="center"/>
          </w:tcPr>
          <w:p w14:paraId="6FD7B48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135121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C03794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C50AE3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2C6C94DC" w14:textId="77777777" w:rsidTr="001E7731">
        <w:tc>
          <w:tcPr>
            <w:tcW w:w="1418" w:type="dxa"/>
            <w:shd w:val="clear" w:color="auto" w:fill="CCFFCC"/>
            <w:vAlign w:val="center"/>
          </w:tcPr>
          <w:p w14:paraId="1B28FF2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ED119F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6DDE55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9B2D39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D2991FF" w14:textId="77777777" w:rsidTr="001E7731">
        <w:tc>
          <w:tcPr>
            <w:tcW w:w="1418" w:type="dxa"/>
            <w:shd w:val="clear" w:color="auto" w:fill="CCFFCC"/>
            <w:vAlign w:val="center"/>
          </w:tcPr>
          <w:p w14:paraId="5C97949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E2B2D9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9807BB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1177D2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A934CA7" w14:textId="77777777" w:rsidTr="001E7731">
        <w:tc>
          <w:tcPr>
            <w:tcW w:w="1418" w:type="dxa"/>
            <w:shd w:val="clear" w:color="auto" w:fill="CCFFCC"/>
            <w:vAlign w:val="center"/>
          </w:tcPr>
          <w:p w14:paraId="2ED2A01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154F5B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3623E8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B056F8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CB22EE3" w14:textId="77777777" w:rsidTr="001E7731">
        <w:tc>
          <w:tcPr>
            <w:tcW w:w="1418" w:type="dxa"/>
            <w:shd w:val="clear" w:color="auto" w:fill="CCFFCC"/>
            <w:vAlign w:val="center"/>
          </w:tcPr>
          <w:p w14:paraId="5FF083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8F66C9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0B1948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79CFD6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C1F3151" w14:textId="77777777" w:rsidTr="001E7731">
        <w:tc>
          <w:tcPr>
            <w:tcW w:w="1418" w:type="dxa"/>
            <w:shd w:val="clear" w:color="auto" w:fill="CCFFCC"/>
            <w:vAlign w:val="center"/>
          </w:tcPr>
          <w:p w14:paraId="4ABD857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3B61F9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CE7ADC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3F0208F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897FFA1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3B3C9B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454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321AB0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B1D8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A36C9E8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FC3D5C" w14:paraId="2CD57277" w14:textId="77777777" w:rsidTr="001E7731">
        <w:tc>
          <w:tcPr>
            <w:tcW w:w="1418" w:type="dxa"/>
            <w:shd w:val="clear" w:color="auto" w:fill="CCFFCC"/>
            <w:vAlign w:val="center"/>
          </w:tcPr>
          <w:p w14:paraId="22ECC46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036F49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07520A8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716B274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36CE8BC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Invest CRE2-2025-TP002-02_ER_In front of DUT RBW 9kHz_GNSS</w:t>
            </w:r>
          </w:p>
        </w:tc>
      </w:tr>
      <w:tr w:rsidR="001E7731" w:rsidRPr="00AC2007" w14:paraId="19C6AA6A" w14:textId="77777777" w:rsidTr="001E7731">
        <w:tc>
          <w:tcPr>
            <w:tcW w:w="1418" w:type="dxa"/>
            <w:shd w:val="clear" w:color="auto" w:fill="CCFFCC"/>
            <w:vAlign w:val="center"/>
          </w:tcPr>
          <w:p w14:paraId="13950DE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8434C7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8D9E4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A181AB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49291F80" w14:textId="77777777" w:rsidTr="001E7731">
        <w:tc>
          <w:tcPr>
            <w:tcW w:w="1418" w:type="dxa"/>
            <w:shd w:val="clear" w:color="auto" w:fill="CCFFCC"/>
            <w:vAlign w:val="center"/>
          </w:tcPr>
          <w:p w14:paraId="7584719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50743F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2C824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326F8F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786D59E" w14:textId="77777777" w:rsidTr="001E7731">
        <w:tc>
          <w:tcPr>
            <w:tcW w:w="1418" w:type="dxa"/>
            <w:shd w:val="clear" w:color="auto" w:fill="CCFFCC"/>
            <w:vAlign w:val="center"/>
          </w:tcPr>
          <w:p w14:paraId="49AA453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42D64E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C84042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6F9FFBA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B03A45A" w14:textId="77777777" w:rsidTr="001E7731">
        <w:tc>
          <w:tcPr>
            <w:tcW w:w="1418" w:type="dxa"/>
            <w:shd w:val="clear" w:color="auto" w:fill="CCFFCC"/>
            <w:vAlign w:val="center"/>
          </w:tcPr>
          <w:p w14:paraId="3ABDEA0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2C83AB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681DB2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6EC0F1A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42A45C72" w14:textId="77777777" w:rsidTr="001E7731">
        <w:tc>
          <w:tcPr>
            <w:tcW w:w="1418" w:type="dxa"/>
            <w:shd w:val="clear" w:color="auto" w:fill="CCFFCC"/>
            <w:vAlign w:val="center"/>
          </w:tcPr>
          <w:p w14:paraId="55C5074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2B629D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1708D5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75EA900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17BE193" w14:textId="77777777" w:rsidTr="001E7731">
        <w:tc>
          <w:tcPr>
            <w:tcW w:w="1418" w:type="dxa"/>
            <w:shd w:val="clear" w:color="auto" w:fill="CCFFCC"/>
            <w:vAlign w:val="center"/>
          </w:tcPr>
          <w:p w14:paraId="367B5DA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5C49A2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25A6C6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1FDD25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ABAB5C7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889894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3A66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CF3C05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C9C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7DC6F15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</w:p>
    <w:p w14:paraId="4E9E3FA9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6CC7F50C" w14:textId="77777777" w:rsidTr="001E7731">
        <w:tc>
          <w:tcPr>
            <w:tcW w:w="934" w:type="dxa"/>
            <w:gridSpan w:val="3"/>
            <w:hideMark/>
          </w:tcPr>
          <w:p w14:paraId="27FD17BA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3384128A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474A2F32" w14:textId="77777777" w:rsidTr="001E7731">
        <w:tc>
          <w:tcPr>
            <w:tcW w:w="766" w:type="dxa"/>
            <w:hideMark/>
          </w:tcPr>
          <w:p w14:paraId="4E10C10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73CAD494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639731B9" w14:textId="77777777" w:rsidTr="001E7731">
        <w:tc>
          <w:tcPr>
            <w:tcW w:w="920" w:type="dxa"/>
            <w:gridSpan w:val="2"/>
            <w:hideMark/>
          </w:tcPr>
          <w:p w14:paraId="04016DB4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45DA5261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, Invalid DateTime</w:t>
            </w:r>
          </w:p>
        </w:tc>
      </w:tr>
      <w:tr w:rsidR="001E7731" w:rsidRPr="00CC2150" w14:paraId="47502990" w14:textId="77777777" w:rsidTr="001E7731">
        <w:tc>
          <w:tcPr>
            <w:tcW w:w="1733" w:type="dxa"/>
            <w:gridSpan w:val="5"/>
            <w:hideMark/>
          </w:tcPr>
          <w:p w14:paraId="3A5B61E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5EC85ACC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 xml:space="preserve">Antenna position:, DUT Orientation:, Housing connected to the ground plane:, Configuration of the power return line LV:, </w:t>
            </w:r>
          </w:p>
        </w:tc>
      </w:tr>
      <w:tr w:rsidR="001E7731" w14:paraId="64A138C6" w14:textId="77777777" w:rsidTr="001E7731">
        <w:tc>
          <w:tcPr>
            <w:tcW w:w="1495" w:type="dxa"/>
            <w:gridSpan w:val="4"/>
            <w:hideMark/>
          </w:tcPr>
          <w:p w14:paraId="695750E7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55C794B8" w14:textId="77777777" w:rsidR="001E7731" w:rsidRPr="005D1757" w:rsidRDefault="001E7731" w:rsidP="001E7731">
            <w:r>
              <w:t xml:space="preserve">, Conclusion : </w:t>
            </w:r>
          </w:p>
        </w:tc>
      </w:tr>
    </w:tbl>
    <w:p w14:paraId="180BED48" w14:textId="77777777" w:rsidR="001E7731" w:rsidRPr="005C7D4E" w:rsidRDefault="001E7731" w:rsidP="001E7731">
      <w:r w:rsidRPr="007F5C4F">
        <w:rPr>
          <w:lang w:val="en-GB"/>
        </w:rPr>
        <w:t>GraphiqueEMIRE</w:t>
      </w:r>
      <w:r w:rsidRPr="00CF27E0">
        <w:rPr>
          <w:lang w:val="en-GB"/>
        </w:rPr>
        <w:t xml:space="preserve"> </w:t>
      </w:r>
    </w:p>
    <w:p w14:paraId="1C9AA578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776CC4FC" w14:textId="77777777" w:rsidTr="001E7731">
        <w:tc>
          <w:tcPr>
            <w:tcW w:w="2265" w:type="dxa"/>
            <w:shd w:val="clear" w:color="auto" w:fill="CCFFCC"/>
            <w:vAlign w:val="center"/>
          </w:tcPr>
          <w:p w14:paraId="73CABCE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43BE526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****************Z-axis********************</w:t>
            </w:r>
          </w:p>
        </w:tc>
      </w:tr>
    </w:tbl>
    <w:p w14:paraId="22CDE9E4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p w14:paraId="50928A7F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20D80C98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37D6A6CD" w14:textId="77777777" w:rsidTr="001E7731">
        <w:tc>
          <w:tcPr>
            <w:tcW w:w="934" w:type="dxa"/>
            <w:gridSpan w:val="3"/>
            <w:hideMark/>
          </w:tcPr>
          <w:p w14:paraId="1B67F09F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7D86CF96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65A14750" w14:textId="77777777" w:rsidTr="001E7731">
        <w:tc>
          <w:tcPr>
            <w:tcW w:w="766" w:type="dxa"/>
            <w:hideMark/>
          </w:tcPr>
          <w:p w14:paraId="40C9E34F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1C222990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2F55D367" w14:textId="77777777" w:rsidTr="001E7731">
        <w:tc>
          <w:tcPr>
            <w:tcW w:w="920" w:type="dxa"/>
            <w:gridSpan w:val="2"/>
            <w:hideMark/>
          </w:tcPr>
          <w:p w14:paraId="7739A54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798646C4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18/02/2025 07:54:39</w:t>
            </w:r>
          </w:p>
        </w:tc>
      </w:tr>
      <w:tr w:rsidR="001E7731" w:rsidRPr="00CC2150" w14:paraId="6E2AF8BE" w14:textId="77777777" w:rsidTr="001E7731">
        <w:tc>
          <w:tcPr>
            <w:tcW w:w="1733" w:type="dxa"/>
            <w:gridSpan w:val="5"/>
            <w:hideMark/>
          </w:tcPr>
          <w:p w14:paraId="0A9BD62F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177492A8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5802E6AA" w14:textId="77777777" w:rsidTr="001E7731">
        <w:tc>
          <w:tcPr>
            <w:tcW w:w="1495" w:type="dxa"/>
            <w:gridSpan w:val="4"/>
            <w:hideMark/>
          </w:tcPr>
          <w:p w14:paraId="0195765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5DE93E2B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0257F468" w14:textId="004FE072" w:rsidR="001E7731" w:rsidRPr="005C7D4E" w:rsidRDefault="001E7731" w:rsidP="001E7731">
      <w:r w:rsidRPr="007F5C4F">
        <w:rPr>
          <w:lang w:val="en-GB"/>
        </w:rPr>
        <w:t>GraphiqueEMIRE</w:t>
      </w:r>
      <w:r w:rsidR="00CC2150">
        <w:rPr>
          <w:noProof/>
          <w:lang w:val="en-GB"/>
        </w:rPr>
        <w:drawing>
          <wp:inline distT="0" distB="0" distL="0" distR="0" wp14:anchorId="57915A6C" wp14:editId="3F35717F">
            <wp:extent cx="6114415" cy="3220720"/>
            <wp:effectExtent l="0" t="0" r="0" b="0"/>
            <wp:docPr id="2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7E46BF44" wp14:editId="76C89B45">
            <wp:extent cx="6114415" cy="3187065"/>
            <wp:effectExtent l="0" t="0" r="0" b="0"/>
            <wp:docPr id="2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0347FBCC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FC3D5C" w14:paraId="409D7FAB" w14:textId="77777777" w:rsidTr="001E7731">
        <w:tc>
          <w:tcPr>
            <w:tcW w:w="2265" w:type="dxa"/>
            <w:shd w:val="clear" w:color="auto" w:fill="CCFFCC"/>
            <w:vAlign w:val="center"/>
          </w:tcPr>
          <w:p w14:paraId="7B93758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6311E57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</w:tbl>
    <w:p w14:paraId="753790BE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FC3D5C" w14:paraId="0D4E0AAB" w14:textId="77777777" w:rsidTr="001E7731">
        <w:tc>
          <w:tcPr>
            <w:tcW w:w="1418" w:type="dxa"/>
            <w:shd w:val="clear" w:color="auto" w:fill="CCFFCC"/>
            <w:vAlign w:val="center"/>
          </w:tcPr>
          <w:p w14:paraId="6FB8D01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014FBE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60114B4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1282962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36C70D1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598C9076" w14:textId="77777777" w:rsidTr="001E7731">
        <w:tc>
          <w:tcPr>
            <w:tcW w:w="1418" w:type="dxa"/>
            <w:shd w:val="clear" w:color="auto" w:fill="CCFFCC"/>
            <w:vAlign w:val="center"/>
          </w:tcPr>
          <w:p w14:paraId="05FBF76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E4EBD2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DBB446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43B147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639F800D" w14:textId="77777777" w:rsidTr="001E7731">
        <w:tc>
          <w:tcPr>
            <w:tcW w:w="1418" w:type="dxa"/>
            <w:shd w:val="clear" w:color="auto" w:fill="CCFFCC"/>
            <w:vAlign w:val="center"/>
          </w:tcPr>
          <w:p w14:paraId="008EF56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76957E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F5DC01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7A9FE84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B9FCE5C" w14:textId="77777777" w:rsidTr="001E7731">
        <w:tc>
          <w:tcPr>
            <w:tcW w:w="1418" w:type="dxa"/>
            <w:shd w:val="clear" w:color="auto" w:fill="CCFFCC"/>
            <w:vAlign w:val="center"/>
          </w:tcPr>
          <w:p w14:paraId="790067D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F9C52E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B258A4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A3703F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0302567" w14:textId="77777777" w:rsidTr="001E7731">
        <w:tc>
          <w:tcPr>
            <w:tcW w:w="1418" w:type="dxa"/>
            <w:shd w:val="clear" w:color="auto" w:fill="CCFFCC"/>
            <w:vAlign w:val="center"/>
          </w:tcPr>
          <w:p w14:paraId="2CBC58B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0A5492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FF3B4E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370F9E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4E13093E" w14:textId="77777777" w:rsidTr="001E7731">
        <w:tc>
          <w:tcPr>
            <w:tcW w:w="1418" w:type="dxa"/>
            <w:shd w:val="clear" w:color="auto" w:fill="CCFFCC"/>
            <w:vAlign w:val="center"/>
          </w:tcPr>
          <w:p w14:paraId="6217BE7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3F2406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F9DAE9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F3EFA3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66B63186" w14:textId="77777777" w:rsidTr="001E7731">
        <w:tc>
          <w:tcPr>
            <w:tcW w:w="1418" w:type="dxa"/>
            <w:shd w:val="clear" w:color="auto" w:fill="CCFFCC"/>
            <w:vAlign w:val="center"/>
          </w:tcPr>
          <w:p w14:paraId="4B567ED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04DE1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6CAA68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3762DC9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B083BAE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696CE3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34EA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C9D61F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1FE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5E6518F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FC3D5C" w14:paraId="09847FE5" w14:textId="77777777" w:rsidTr="001E7731">
        <w:tc>
          <w:tcPr>
            <w:tcW w:w="1418" w:type="dxa"/>
            <w:shd w:val="clear" w:color="auto" w:fill="CCFFCC"/>
            <w:vAlign w:val="center"/>
          </w:tcPr>
          <w:p w14:paraId="2FD3C28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9D9836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5892537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098E8A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522222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7F8644F9" w14:textId="77777777" w:rsidTr="001E7731">
        <w:tc>
          <w:tcPr>
            <w:tcW w:w="1418" w:type="dxa"/>
            <w:shd w:val="clear" w:color="auto" w:fill="CCFFCC"/>
            <w:vAlign w:val="center"/>
          </w:tcPr>
          <w:p w14:paraId="3B2B37B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406031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5B0721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D15270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55AC6C1B" w14:textId="77777777" w:rsidTr="001E7731">
        <w:tc>
          <w:tcPr>
            <w:tcW w:w="1418" w:type="dxa"/>
            <w:shd w:val="clear" w:color="auto" w:fill="CCFFCC"/>
            <w:vAlign w:val="center"/>
          </w:tcPr>
          <w:p w14:paraId="5D110F1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27C27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FFA391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5D6DBB0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C70452F" w14:textId="77777777" w:rsidTr="001E7731">
        <w:tc>
          <w:tcPr>
            <w:tcW w:w="1418" w:type="dxa"/>
            <w:shd w:val="clear" w:color="auto" w:fill="CCFFCC"/>
            <w:vAlign w:val="center"/>
          </w:tcPr>
          <w:p w14:paraId="52BC37F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9BC487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733C9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48CAF0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A73587B" w14:textId="77777777" w:rsidTr="001E7731">
        <w:tc>
          <w:tcPr>
            <w:tcW w:w="1418" w:type="dxa"/>
            <w:shd w:val="clear" w:color="auto" w:fill="CCFFCC"/>
            <w:vAlign w:val="center"/>
          </w:tcPr>
          <w:p w14:paraId="6A1AE5C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4EEDF7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B00751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5B997D9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44A6E0A0" w14:textId="77777777" w:rsidTr="001E7731">
        <w:tc>
          <w:tcPr>
            <w:tcW w:w="1418" w:type="dxa"/>
            <w:shd w:val="clear" w:color="auto" w:fill="CCFFCC"/>
            <w:vAlign w:val="center"/>
          </w:tcPr>
          <w:p w14:paraId="261625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AAE34C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82BA5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D72B56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451A76F" w14:textId="77777777" w:rsidTr="001E7731">
        <w:tc>
          <w:tcPr>
            <w:tcW w:w="1418" w:type="dxa"/>
            <w:shd w:val="clear" w:color="auto" w:fill="CCFFCC"/>
            <w:vAlign w:val="center"/>
          </w:tcPr>
          <w:p w14:paraId="510445A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BF0BDE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DB1530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6CA274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E83DC7A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B91229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8EFD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845138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AB30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3AE1D99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69B231FF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5379FB76" w14:textId="77777777" w:rsidTr="001E7731">
        <w:tc>
          <w:tcPr>
            <w:tcW w:w="934" w:type="dxa"/>
            <w:gridSpan w:val="3"/>
            <w:hideMark/>
          </w:tcPr>
          <w:p w14:paraId="74350569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311D7E10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0814344A" w14:textId="77777777" w:rsidTr="001E7731">
        <w:tc>
          <w:tcPr>
            <w:tcW w:w="766" w:type="dxa"/>
            <w:hideMark/>
          </w:tcPr>
          <w:p w14:paraId="09B0BAEF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5C0006DD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1812308D" w14:textId="77777777" w:rsidTr="001E7731">
        <w:tc>
          <w:tcPr>
            <w:tcW w:w="920" w:type="dxa"/>
            <w:gridSpan w:val="2"/>
            <w:hideMark/>
          </w:tcPr>
          <w:p w14:paraId="0A26B2D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09A84956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20/02/2025 11:12:24</w:t>
            </w:r>
          </w:p>
        </w:tc>
      </w:tr>
      <w:tr w:rsidR="001E7731" w:rsidRPr="00CC2150" w14:paraId="01B69E91" w14:textId="77777777" w:rsidTr="001E7731">
        <w:tc>
          <w:tcPr>
            <w:tcW w:w="1733" w:type="dxa"/>
            <w:gridSpan w:val="5"/>
            <w:hideMark/>
          </w:tcPr>
          <w:p w14:paraId="0CDD4F91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214225F3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DUT, DUT Orientation:axis Z, Housing connected to the ground plane:no, Configuration of the power return line LV:remotely grounded, -</w:t>
            </w:r>
          </w:p>
        </w:tc>
      </w:tr>
      <w:tr w:rsidR="001E7731" w14:paraId="6B3DFF27" w14:textId="77777777" w:rsidTr="001E7731">
        <w:tc>
          <w:tcPr>
            <w:tcW w:w="1495" w:type="dxa"/>
            <w:gridSpan w:val="4"/>
            <w:hideMark/>
          </w:tcPr>
          <w:p w14:paraId="55EDD87F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20976658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44727C6B" w14:textId="7BEE5C90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CC2150">
        <w:rPr>
          <w:noProof/>
          <w:lang w:val="en-GB"/>
        </w:rPr>
        <w:drawing>
          <wp:inline distT="0" distB="0" distL="0" distR="0" wp14:anchorId="7B249254" wp14:editId="0ADDD984">
            <wp:extent cx="6114415" cy="3609975"/>
            <wp:effectExtent l="0" t="0" r="0" b="0"/>
            <wp:docPr id="2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450E9FD2" wp14:editId="01AC0D9F">
            <wp:extent cx="6114415" cy="3609975"/>
            <wp:effectExtent l="0" t="0" r="0" b="0"/>
            <wp:docPr id="2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771BFB72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CC2150" w14:paraId="74E6579F" w14:textId="77777777" w:rsidTr="001E7731">
        <w:tc>
          <w:tcPr>
            <w:tcW w:w="2265" w:type="dxa"/>
            <w:shd w:val="clear" w:color="auto" w:fill="CCFFCC"/>
            <w:vAlign w:val="center"/>
          </w:tcPr>
          <w:p w14:paraId="078A37C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5C8BA92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</w:tbl>
    <w:p w14:paraId="43BC7003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613E536F" w14:textId="77777777" w:rsidTr="001E7731">
        <w:tc>
          <w:tcPr>
            <w:tcW w:w="1418" w:type="dxa"/>
            <w:shd w:val="clear" w:color="auto" w:fill="CCFFCC"/>
            <w:vAlign w:val="center"/>
          </w:tcPr>
          <w:p w14:paraId="2F2209A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47D9B22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05942B2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0485EB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36693B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4C130D7F" w14:textId="77777777" w:rsidTr="001E7731">
        <w:tc>
          <w:tcPr>
            <w:tcW w:w="1418" w:type="dxa"/>
            <w:shd w:val="clear" w:color="auto" w:fill="CCFFCC"/>
            <w:vAlign w:val="center"/>
          </w:tcPr>
          <w:p w14:paraId="2F13B5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23033D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E423FB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E93EDB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4CD20616" w14:textId="77777777" w:rsidTr="001E7731">
        <w:tc>
          <w:tcPr>
            <w:tcW w:w="1418" w:type="dxa"/>
            <w:shd w:val="clear" w:color="auto" w:fill="CCFFCC"/>
            <w:vAlign w:val="center"/>
          </w:tcPr>
          <w:p w14:paraId="11F9ABB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23C3DA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C160AC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4A86FB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73B88EC3" w14:textId="77777777" w:rsidTr="001E7731">
        <w:tc>
          <w:tcPr>
            <w:tcW w:w="1418" w:type="dxa"/>
            <w:shd w:val="clear" w:color="auto" w:fill="CCFFCC"/>
            <w:vAlign w:val="center"/>
          </w:tcPr>
          <w:p w14:paraId="30404E9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E13AD1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3E4ABC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69E589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81AD268" w14:textId="77777777" w:rsidTr="001E7731">
        <w:tc>
          <w:tcPr>
            <w:tcW w:w="1418" w:type="dxa"/>
            <w:shd w:val="clear" w:color="auto" w:fill="CCFFCC"/>
            <w:vAlign w:val="center"/>
          </w:tcPr>
          <w:p w14:paraId="0A49B1C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834BD3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A4C804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53E15F8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631D8708" w14:textId="77777777" w:rsidTr="001E7731">
        <w:tc>
          <w:tcPr>
            <w:tcW w:w="1418" w:type="dxa"/>
            <w:shd w:val="clear" w:color="auto" w:fill="CCFFCC"/>
            <w:vAlign w:val="center"/>
          </w:tcPr>
          <w:p w14:paraId="080685C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D46B3E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C71716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717477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192F3A6B" w14:textId="77777777" w:rsidTr="001E7731">
        <w:tc>
          <w:tcPr>
            <w:tcW w:w="1418" w:type="dxa"/>
            <w:shd w:val="clear" w:color="auto" w:fill="CCFFCC"/>
            <w:vAlign w:val="center"/>
          </w:tcPr>
          <w:p w14:paraId="7ED21F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E1C3E1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C86E12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D797FF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BE877F0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3E0CED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D1D1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F022AF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FCC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04E2DBF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33BAED58" w14:textId="77777777" w:rsidTr="001E7731">
        <w:tc>
          <w:tcPr>
            <w:tcW w:w="1418" w:type="dxa"/>
            <w:shd w:val="clear" w:color="auto" w:fill="CCFFCC"/>
            <w:vAlign w:val="center"/>
          </w:tcPr>
          <w:p w14:paraId="723DC01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45FF2C0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694954D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3D49D5A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496AEC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20716F24" w14:textId="77777777" w:rsidTr="001E7731">
        <w:tc>
          <w:tcPr>
            <w:tcW w:w="1418" w:type="dxa"/>
            <w:shd w:val="clear" w:color="auto" w:fill="CCFFCC"/>
            <w:vAlign w:val="center"/>
          </w:tcPr>
          <w:p w14:paraId="25300A8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F10DAC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4A5AFD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3571FF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A4071B8" w14:textId="77777777" w:rsidTr="001E7731">
        <w:tc>
          <w:tcPr>
            <w:tcW w:w="1418" w:type="dxa"/>
            <w:shd w:val="clear" w:color="auto" w:fill="CCFFCC"/>
            <w:vAlign w:val="center"/>
          </w:tcPr>
          <w:p w14:paraId="3AC184F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D166C6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04A0E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4137A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1A15EE2E" w14:textId="77777777" w:rsidTr="001E7731">
        <w:tc>
          <w:tcPr>
            <w:tcW w:w="1418" w:type="dxa"/>
            <w:shd w:val="clear" w:color="auto" w:fill="CCFFCC"/>
            <w:vAlign w:val="center"/>
          </w:tcPr>
          <w:p w14:paraId="555768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55A5D7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6C0CEF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6DD1863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1D6FFB0E" w14:textId="77777777" w:rsidTr="001E7731">
        <w:tc>
          <w:tcPr>
            <w:tcW w:w="1418" w:type="dxa"/>
            <w:shd w:val="clear" w:color="auto" w:fill="CCFFCC"/>
            <w:vAlign w:val="center"/>
          </w:tcPr>
          <w:p w14:paraId="565F0F3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7D8574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199EB0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68DA656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F505AA9" w14:textId="77777777" w:rsidTr="001E7731">
        <w:tc>
          <w:tcPr>
            <w:tcW w:w="1418" w:type="dxa"/>
            <w:shd w:val="clear" w:color="auto" w:fill="CCFFCC"/>
            <w:vAlign w:val="center"/>
          </w:tcPr>
          <w:p w14:paraId="6BFF002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0B4ED1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7F89C5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792A1A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09C0FEA" w14:textId="77777777" w:rsidTr="001E7731">
        <w:tc>
          <w:tcPr>
            <w:tcW w:w="1418" w:type="dxa"/>
            <w:shd w:val="clear" w:color="auto" w:fill="CCFFCC"/>
            <w:vAlign w:val="center"/>
          </w:tcPr>
          <w:p w14:paraId="68B2DAD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0813A1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89EB76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BEFFBC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B79A8B4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E1B441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F4BF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0E3270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92D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549EB91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33E24596" w14:textId="77777777" w:rsidTr="001E7731">
        <w:tc>
          <w:tcPr>
            <w:tcW w:w="1418" w:type="dxa"/>
            <w:shd w:val="clear" w:color="auto" w:fill="CCFFCC"/>
            <w:vAlign w:val="center"/>
          </w:tcPr>
          <w:p w14:paraId="7FDEDBF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3AA493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56C851D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DF8BD8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2A8B0F9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4DA32BEB" w14:textId="77777777" w:rsidTr="001E7731">
        <w:tc>
          <w:tcPr>
            <w:tcW w:w="1418" w:type="dxa"/>
            <w:shd w:val="clear" w:color="auto" w:fill="CCFFCC"/>
            <w:vAlign w:val="center"/>
          </w:tcPr>
          <w:p w14:paraId="0A945FA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7925C96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9AB6DE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0A4CEE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0A95423B" w14:textId="77777777" w:rsidTr="001E7731">
        <w:tc>
          <w:tcPr>
            <w:tcW w:w="1418" w:type="dxa"/>
            <w:shd w:val="clear" w:color="auto" w:fill="CCFFCC"/>
            <w:vAlign w:val="center"/>
          </w:tcPr>
          <w:p w14:paraId="07D8BDB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0F24D7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A9305C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5528A6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26F8BB0" w14:textId="77777777" w:rsidTr="001E7731">
        <w:tc>
          <w:tcPr>
            <w:tcW w:w="1418" w:type="dxa"/>
            <w:shd w:val="clear" w:color="auto" w:fill="CCFFCC"/>
            <w:vAlign w:val="center"/>
          </w:tcPr>
          <w:p w14:paraId="1B1A819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2EB360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483B9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C75133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827F88D" w14:textId="77777777" w:rsidTr="001E7731">
        <w:tc>
          <w:tcPr>
            <w:tcW w:w="1418" w:type="dxa"/>
            <w:shd w:val="clear" w:color="auto" w:fill="CCFFCC"/>
            <w:vAlign w:val="center"/>
          </w:tcPr>
          <w:p w14:paraId="7C4E9CE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EE62C1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F35ACF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93883E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68E0AEFD" w14:textId="77777777" w:rsidTr="001E7731">
        <w:tc>
          <w:tcPr>
            <w:tcW w:w="1418" w:type="dxa"/>
            <w:shd w:val="clear" w:color="auto" w:fill="CCFFCC"/>
            <w:vAlign w:val="center"/>
          </w:tcPr>
          <w:p w14:paraId="2076FA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F6E892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E90D48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535B80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2FEE8E9B" w14:textId="77777777" w:rsidTr="001E7731">
        <w:tc>
          <w:tcPr>
            <w:tcW w:w="1418" w:type="dxa"/>
            <w:shd w:val="clear" w:color="auto" w:fill="CCFFCC"/>
            <w:vAlign w:val="center"/>
          </w:tcPr>
          <w:p w14:paraId="0EA61BB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158131D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861C51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9D3083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D30FA07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DE1905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71F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85CE87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385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AF4E6FC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501337CD" w14:textId="77777777" w:rsidTr="001E7731">
        <w:tc>
          <w:tcPr>
            <w:tcW w:w="1418" w:type="dxa"/>
            <w:shd w:val="clear" w:color="auto" w:fill="CCFFCC"/>
            <w:vAlign w:val="center"/>
          </w:tcPr>
          <w:p w14:paraId="004E48E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64FD3A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4F78AD8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3A5EAC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F2DEE1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5872BD19" w14:textId="77777777" w:rsidTr="001E7731">
        <w:tc>
          <w:tcPr>
            <w:tcW w:w="1418" w:type="dxa"/>
            <w:shd w:val="clear" w:color="auto" w:fill="CCFFCC"/>
            <w:vAlign w:val="center"/>
          </w:tcPr>
          <w:p w14:paraId="0C5098B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AFEF41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1E6701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0661CF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2E4C3D01" w14:textId="77777777" w:rsidTr="001E7731">
        <w:tc>
          <w:tcPr>
            <w:tcW w:w="1418" w:type="dxa"/>
            <w:shd w:val="clear" w:color="auto" w:fill="CCFFCC"/>
            <w:vAlign w:val="center"/>
          </w:tcPr>
          <w:p w14:paraId="44CD41D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163EC8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176214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BE7950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108670B" w14:textId="77777777" w:rsidTr="001E7731">
        <w:tc>
          <w:tcPr>
            <w:tcW w:w="1418" w:type="dxa"/>
            <w:shd w:val="clear" w:color="auto" w:fill="CCFFCC"/>
            <w:vAlign w:val="center"/>
          </w:tcPr>
          <w:p w14:paraId="3DCD09B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DFB37E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99B90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008148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12779B8D" w14:textId="77777777" w:rsidTr="001E7731">
        <w:tc>
          <w:tcPr>
            <w:tcW w:w="1418" w:type="dxa"/>
            <w:shd w:val="clear" w:color="auto" w:fill="CCFFCC"/>
            <w:vAlign w:val="center"/>
          </w:tcPr>
          <w:p w14:paraId="1A65EF5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39B5DA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A64BE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55E6CDF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5A86FBB1" w14:textId="77777777" w:rsidTr="001E7731">
        <w:tc>
          <w:tcPr>
            <w:tcW w:w="1418" w:type="dxa"/>
            <w:shd w:val="clear" w:color="auto" w:fill="CCFFCC"/>
            <w:vAlign w:val="center"/>
          </w:tcPr>
          <w:p w14:paraId="1197338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09FE06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071025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A73E0E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A379364" w14:textId="77777777" w:rsidTr="001E7731">
        <w:tc>
          <w:tcPr>
            <w:tcW w:w="1418" w:type="dxa"/>
            <w:shd w:val="clear" w:color="auto" w:fill="CCFFCC"/>
            <w:vAlign w:val="center"/>
          </w:tcPr>
          <w:p w14:paraId="07729AF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2B0555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1C5DED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F03A75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EFA7886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11E348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DB2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A2EC13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09A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69EEAEAE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1AA23AD3" w14:textId="77777777" w:rsidTr="001E7731">
        <w:tc>
          <w:tcPr>
            <w:tcW w:w="1418" w:type="dxa"/>
            <w:shd w:val="clear" w:color="auto" w:fill="CCFFCC"/>
            <w:vAlign w:val="center"/>
          </w:tcPr>
          <w:p w14:paraId="04B028C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517F19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329B1AC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35EE25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A1DF73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032D3291" w14:textId="77777777" w:rsidTr="001E7731">
        <w:tc>
          <w:tcPr>
            <w:tcW w:w="1418" w:type="dxa"/>
            <w:shd w:val="clear" w:color="auto" w:fill="CCFFCC"/>
            <w:vAlign w:val="center"/>
          </w:tcPr>
          <w:p w14:paraId="5CB7607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1FC3E0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4E3432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D939E4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4A49E634" w14:textId="77777777" w:rsidTr="001E7731">
        <w:tc>
          <w:tcPr>
            <w:tcW w:w="1418" w:type="dxa"/>
            <w:shd w:val="clear" w:color="auto" w:fill="CCFFCC"/>
            <w:vAlign w:val="center"/>
          </w:tcPr>
          <w:p w14:paraId="77F98D6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BB3D4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CE5BF2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4E257A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746FABE" w14:textId="77777777" w:rsidTr="001E7731">
        <w:tc>
          <w:tcPr>
            <w:tcW w:w="1418" w:type="dxa"/>
            <w:shd w:val="clear" w:color="auto" w:fill="CCFFCC"/>
            <w:vAlign w:val="center"/>
          </w:tcPr>
          <w:p w14:paraId="101143B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0160844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BE55E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6F16F4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BC2B425" w14:textId="77777777" w:rsidTr="001E7731">
        <w:tc>
          <w:tcPr>
            <w:tcW w:w="1418" w:type="dxa"/>
            <w:shd w:val="clear" w:color="auto" w:fill="CCFFCC"/>
            <w:vAlign w:val="center"/>
          </w:tcPr>
          <w:p w14:paraId="090E1FD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DE86C9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89BF0B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16E9E7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10D37C9" w14:textId="77777777" w:rsidTr="001E7731">
        <w:tc>
          <w:tcPr>
            <w:tcW w:w="1418" w:type="dxa"/>
            <w:shd w:val="clear" w:color="auto" w:fill="CCFFCC"/>
            <w:vAlign w:val="center"/>
          </w:tcPr>
          <w:p w14:paraId="3785B2C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1F2947A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DADA73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9F46D2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878C9AC" w14:textId="77777777" w:rsidTr="001E7731">
        <w:tc>
          <w:tcPr>
            <w:tcW w:w="1418" w:type="dxa"/>
            <w:shd w:val="clear" w:color="auto" w:fill="CCFFCC"/>
            <w:vAlign w:val="center"/>
          </w:tcPr>
          <w:p w14:paraId="4321C4B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018501F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6A8436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02DCF5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4019CC1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CDDAFB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C0D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B1220D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2DA6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6CE74AD6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3B470374" w14:textId="77777777" w:rsidTr="001E7731">
        <w:tc>
          <w:tcPr>
            <w:tcW w:w="1418" w:type="dxa"/>
            <w:shd w:val="clear" w:color="auto" w:fill="CCFFCC"/>
            <w:vAlign w:val="center"/>
          </w:tcPr>
          <w:p w14:paraId="002EF2D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4263E8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6A398B8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3CAA6AA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70CB1DE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5D84609B" w14:textId="77777777" w:rsidTr="001E7731">
        <w:tc>
          <w:tcPr>
            <w:tcW w:w="1418" w:type="dxa"/>
            <w:shd w:val="clear" w:color="auto" w:fill="CCFFCC"/>
            <w:vAlign w:val="center"/>
          </w:tcPr>
          <w:p w14:paraId="2E5C5F9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8CB232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40F809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1C4949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ABF111A" w14:textId="77777777" w:rsidTr="001E7731">
        <w:tc>
          <w:tcPr>
            <w:tcW w:w="1418" w:type="dxa"/>
            <w:shd w:val="clear" w:color="auto" w:fill="CCFFCC"/>
            <w:vAlign w:val="center"/>
          </w:tcPr>
          <w:p w14:paraId="3A7B03A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C482CB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7E7EC1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37588A5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BFD5196" w14:textId="77777777" w:rsidTr="001E7731">
        <w:tc>
          <w:tcPr>
            <w:tcW w:w="1418" w:type="dxa"/>
            <w:shd w:val="clear" w:color="auto" w:fill="CCFFCC"/>
            <w:vAlign w:val="center"/>
          </w:tcPr>
          <w:p w14:paraId="6EFFFD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DB91FE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20AC19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21B2308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EA6F6A0" w14:textId="77777777" w:rsidTr="001E7731">
        <w:tc>
          <w:tcPr>
            <w:tcW w:w="1418" w:type="dxa"/>
            <w:shd w:val="clear" w:color="auto" w:fill="CCFFCC"/>
            <w:vAlign w:val="center"/>
          </w:tcPr>
          <w:p w14:paraId="502FC27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343C99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A9A4DF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CAE1D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8CE7E84" w14:textId="77777777" w:rsidTr="001E7731">
        <w:tc>
          <w:tcPr>
            <w:tcW w:w="1418" w:type="dxa"/>
            <w:shd w:val="clear" w:color="auto" w:fill="CCFFCC"/>
            <w:vAlign w:val="center"/>
          </w:tcPr>
          <w:p w14:paraId="6650484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0F23BF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7F2461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477F3B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5074DC1" w14:textId="77777777" w:rsidTr="001E7731">
        <w:tc>
          <w:tcPr>
            <w:tcW w:w="1418" w:type="dxa"/>
            <w:shd w:val="clear" w:color="auto" w:fill="CCFFCC"/>
            <w:vAlign w:val="center"/>
          </w:tcPr>
          <w:p w14:paraId="74D8542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A218A4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3C38AE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FB4C57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5B5B021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43EA67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729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E2D5C4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03E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632C6B1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74FD52EF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6EF1AF05" w14:textId="77777777" w:rsidTr="001E7731">
        <w:tc>
          <w:tcPr>
            <w:tcW w:w="934" w:type="dxa"/>
            <w:gridSpan w:val="3"/>
            <w:hideMark/>
          </w:tcPr>
          <w:p w14:paraId="35638479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45DDF44B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03358242" w14:textId="77777777" w:rsidTr="001E7731">
        <w:tc>
          <w:tcPr>
            <w:tcW w:w="766" w:type="dxa"/>
            <w:hideMark/>
          </w:tcPr>
          <w:p w14:paraId="48D4417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11E116D4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427242E6" w14:textId="77777777" w:rsidTr="001E7731">
        <w:tc>
          <w:tcPr>
            <w:tcW w:w="920" w:type="dxa"/>
            <w:gridSpan w:val="2"/>
            <w:hideMark/>
          </w:tcPr>
          <w:p w14:paraId="36D2DD24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527A8CA4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20/02/2025 09:26:46</w:t>
            </w:r>
          </w:p>
        </w:tc>
      </w:tr>
      <w:tr w:rsidR="001E7731" w:rsidRPr="00CC2150" w14:paraId="5406010C" w14:textId="77777777" w:rsidTr="001E7731">
        <w:tc>
          <w:tcPr>
            <w:tcW w:w="1733" w:type="dxa"/>
            <w:gridSpan w:val="5"/>
            <w:hideMark/>
          </w:tcPr>
          <w:p w14:paraId="347D4AC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45AB3466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DUT, DUT Orientation:axis Z, Housing connected to the ground plane:no, Configuration of the power return line LV:remotely grounded, -</w:t>
            </w:r>
          </w:p>
        </w:tc>
      </w:tr>
      <w:tr w:rsidR="001E7731" w14:paraId="192CD642" w14:textId="77777777" w:rsidTr="001E7731">
        <w:tc>
          <w:tcPr>
            <w:tcW w:w="1495" w:type="dxa"/>
            <w:gridSpan w:val="4"/>
            <w:hideMark/>
          </w:tcPr>
          <w:p w14:paraId="05631AF4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460DC434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682473DF" w14:textId="6FE9EFE0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CC2150">
        <w:rPr>
          <w:noProof/>
          <w:lang w:val="en-GB"/>
        </w:rPr>
        <w:drawing>
          <wp:inline distT="0" distB="0" distL="0" distR="0" wp14:anchorId="5D160624" wp14:editId="1193D89E">
            <wp:extent cx="6114415" cy="3486785"/>
            <wp:effectExtent l="0" t="0" r="0" b="0"/>
            <wp:docPr id="2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30F67E87" wp14:editId="31403C59">
            <wp:extent cx="6114415" cy="3528060"/>
            <wp:effectExtent l="0" t="0" r="0" b="0"/>
            <wp:docPr id="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597E204E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CC2150" w14:paraId="0FF54E37" w14:textId="77777777" w:rsidTr="001E7731">
        <w:tc>
          <w:tcPr>
            <w:tcW w:w="2265" w:type="dxa"/>
            <w:shd w:val="clear" w:color="auto" w:fill="CCFFCC"/>
            <w:vAlign w:val="center"/>
          </w:tcPr>
          <w:p w14:paraId="56AA388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5B48B93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</w:tbl>
    <w:p w14:paraId="50C65D69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521149B0" w14:textId="77777777" w:rsidTr="001E7731">
        <w:tc>
          <w:tcPr>
            <w:tcW w:w="1418" w:type="dxa"/>
            <w:shd w:val="clear" w:color="auto" w:fill="CCFFCC"/>
            <w:vAlign w:val="center"/>
          </w:tcPr>
          <w:p w14:paraId="64FA5F4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4263AB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79A6D44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102B376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4F97BD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389EF8F3" w14:textId="77777777" w:rsidTr="001E7731">
        <w:tc>
          <w:tcPr>
            <w:tcW w:w="1418" w:type="dxa"/>
            <w:shd w:val="clear" w:color="auto" w:fill="CCFFCC"/>
            <w:vAlign w:val="center"/>
          </w:tcPr>
          <w:p w14:paraId="7C44C99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75F597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9BBD28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5884A8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0099C24F" w14:textId="77777777" w:rsidTr="001E7731">
        <w:tc>
          <w:tcPr>
            <w:tcW w:w="1418" w:type="dxa"/>
            <w:shd w:val="clear" w:color="auto" w:fill="CCFFCC"/>
            <w:vAlign w:val="center"/>
          </w:tcPr>
          <w:p w14:paraId="45C1640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7286ED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531DE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753EADA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4E18F3D" w14:textId="77777777" w:rsidTr="001E7731">
        <w:tc>
          <w:tcPr>
            <w:tcW w:w="1418" w:type="dxa"/>
            <w:shd w:val="clear" w:color="auto" w:fill="CCFFCC"/>
            <w:vAlign w:val="center"/>
          </w:tcPr>
          <w:p w14:paraId="25BFF8F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50BDD76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DFE0D1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649B64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0B0EE1C" w14:textId="77777777" w:rsidTr="001E7731">
        <w:tc>
          <w:tcPr>
            <w:tcW w:w="1418" w:type="dxa"/>
            <w:shd w:val="clear" w:color="auto" w:fill="CCFFCC"/>
            <w:vAlign w:val="center"/>
          </w:tcPr>
          <w:p w14:paraId="1C40F6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0347B4B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0EC9F7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0AE103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46435EF7" w14:textId="77777777" w:rsidTr="001E7731">
        <w:tc>
          <w:tcPr>
            <w:tcW w:w="1418" w:type="dxa"/>
            <w:shd w:val="clear" w:color="auto" w:fill="CCFFCC"/>
            <w:vAlign w:val="center"/>
          </w:tcPr>
          <w:p w14:paraId="4EABAA1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AA959B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DE3E37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6A9A8DE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18495F3" w14:textId="77777777" w:rsidTr="001E7731">
        <w:tc>
          <w:tcPr>
            <w:tcW w:w="1418" w:type="dxa"/>
            <w:shd w:val="clear" w:color="auto" w:fill="CCFFCC"/>
            <w:vAlign w:val="center"/>
          </w:tcPr>
          <w:p w14:paraId="219F077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CEE42F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B8CA6D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DE8A81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1D620BD8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6797C3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E59B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EE57DC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623A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56D18F6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38A4A068" w14:textId="77777777" w:rsidTr="001E7731">
        <w:tc>
          <w:tcPr>
            <w:tcW w:w="1418" w:type="dxa"/>
            <w:shd w:val="clear" w:color="auto" w:fill="CCFFCC"/>
            <w:vAlign w:val="center"/>
          </w:tcPr>
          <w:p w14:paraId="556377B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3F5C72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66E7260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CAA86C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500540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2450D947" w14:textId="77777777" w:rsidTr="001E7731">
        <w:tc>
          <w:tcPr>
            <w:tcW w:w="1418" w:type="dxa"/>
            <w:shd w:val="clear" w:color="auto" w:fill="CCFFCC"/>
            <w:vAlign w:val="center"/>
          </w:tcPr>
          <w:p w14:paraId="1EAA860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EE4A8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533C1B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D9B27C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48DBA076" w14:textId="77777777" w:rsidTr="001E7731">
        <w:tc>
          <w:tcPr>
            <w:tcW w:w="1418" w:type="dxa"/>
            <w:shd w:val="clear" w:color="auto" w:fill="CCFFCC"/>
            <w:vAlign w:val="center"/>
          </w:tcPr>
          <w:p w14:paraId="4CAC3B2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6672B0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EE9904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215159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00BDCFA" w14:textId="77777777" w:rsidTr="001E7731">
        <w:tc>
          <w:tcPr>
            <w:tcW w:w="1418" w:type="dxa"/>
            <w:shd w:val="clear" w:color="auto" w:fill="CCFFCC"/>
            <w:vAlign w:val="center"/>
          </w:tcPr>
          <w:p w14:paraId="2CA79F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595C9B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E6885C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AE0759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67F8926" w14:textId="77777777" w:rsidTr="001E7731">
        <w:tc>
          <w:tcPr>
            <w:tcW w:w="1418" w:type="dxa"/>
            <w:shd w:val="clear" w:color="auto" w:fill="CCFFCC"/>
            <w:vAlign w:val="center"/>
          </w:tcPr>
          <w:p w14:paraId="5229225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0F17FE7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689C2F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E087BB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5C374087" w14:textId="77777777" w:rsidTr="001E7731">
        <w:tc>
          <w:tcPr>
            <w:tcW w:w="1418" w:type="dxa"/>
            <w:shd w:val="clear" w:color="auto" w:fill="CCFFCC"/>
            <w:vAlign w:val="center"/>
          </w:tcPr>
          <w:p w14:paraId="15BD7D4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17CCE9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C0F162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79D0D98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75C9E62" w14:textId="77777777" w:rsidTr="001E7731">
        <w:tc>
          <w:tcPr>
            <w:tcW w:w="1418" w:type="dxa"/>
            <w:shd w:val="clear" w:color="auto" w:fill="CCFFCC"/>
            <w:vAlign w:val="center"/>
          </w:tcPr>
          <w:p w14:paraId="4EB365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344975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96E0C4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DD9609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EC75007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73501A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147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A563CC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25D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F55CDA0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103C43AA" w14:textId="77777777" w:rsidTr="001E7731">
        <w:tc>
          <w:tcPr>
            <w:tcW w:w="1418" w:type="dxa"/>
            <w:shd w:val="clear" w:color="auto" w:fill="CCFFCC"/>
            <w:vAlign w:val="center"/>
          </w:tcPr>
          <w:p w14:paraId="69BE25A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EB6554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73F32D3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31A39F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302ED8B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392E8913" w14:textId="77777777" w:rsidTr="001E7731">
        <w:tc>
          <w:tcPr>
            <w:tcW w:w="1418" w:type="dxa"/>
            <w:shd w:val="clear" w:color="auto" w:fill="CCFFCC"/>
            <w:vAlign w:val="center"/>
          </w:tcPr>
          <w:p w14:paraId="72FC952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EF366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AA6274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33D7E9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218D096B" w14:textId="77777777" w:rsidTr="001E7731">
        <w:tc>
          <w:tcPr>
            <w:tcW w:w="1418" w:type="dxa"/>
            <w:shd w:val="clear" w:color="auto" w:fill="CCFFCC"/>
            <w:vAlign w:val="center"/>
          </w:tcPr>
          <w:p w14:paraId="494D816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D6A550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34C32F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D4B6C7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B76A5C7" w14:textId="77777777" w:rsidTr="001E7731">
        <w:tc>
          <w:tcPr>
            <w:tcW w:w="1418" w:type="dxa"/>
            <w:shd w:val="clear" w:color="auto" w:fill="CCFFCC"/>
            <w:vAlign w:val="center"/>
          </w:tcPr>
          <w:p w14:paraId="3AAF0E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8D8EDB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524C51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4EA92E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77D9AB5" w14:textId="77777777" w:rsidTr="001E7731">
        <w:tc>
          <w:tcPr>
            <w:tcW w:w="1418" w:type="dxa"/>
            <w:shd w:val="clear" w:color="auto" w:fill="CCFFCC"/>
            <w:vAlign w:val="center"/>
          </w:tcPr>
          <w:p w14:paraId="21C29B9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1D695B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03B56D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5F80490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725F784A" w14:textId="77777777" w:rsidTr="001E7731">
        <w:tc>
          <w:tcPr>
            <w:tcW w:w="1418" w:type="dxa"/>
            <w:shd w:val="clear" w:color="auto" w:fill="CCFFCC"/>
            <w:vAlign w:val="center"/>
          </w:tcPr>
          <w:p w14:paraId="08A4E8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9763D5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81B5FD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D376D0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1A0011EE" w14:textId="77777777" w:rsidTr="001E7731">
        <w:tc>
          <w:tcPr>
            <w:tcW w:w="1418" w:type="dxa"/>
            <w:shd w:val="clear" w:color="auto" w:fill="CCFFCC"/>
            <w:vAlign w:val="center"/>
          </w:tcPr>
          <w:p w14:paraId="5396B6A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7EA039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7990A1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5257B8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58D08E6F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FBC99E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D0F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3838D7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61AD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3F51A7B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43553F91" w14:textId="77777777" w:rsidTr="001E7731">
        <w:tc>
          <w:tcPr>
            <w:tcW w:w="1418" w:type="dxa"/>
            <w:shd w:val="clear" w:color="auto" w:fill="CCFFCC"/>
            <w:vAlign w:val="center"/>
          </w:tcPr>
          <w:p w14:paraId="7D05B89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F86BBB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4EDC2CE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FB46AF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7777A08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716A0E0F" w14:textId="77777777" w:rsidTr="001E7731">
        <w:tc>
          <w:tcPr>
            <w:tcW w:w="1418" w:type="dxa"/>
            <w:shd w:val="clear" w:color="auto" w:fill="CCFFCC"/>
            <w:vAlign w:val="center"/>
          </w:tcPr>
          <w:p w14:paraId="38747B4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67A98E2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BF860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4865B5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27F7E5DD" w14:textId="77777777" w:rsidTr="001E7731">
        <w:tc>
          <w:tcPr>
            <w:tcW w:w="1418" w:type="dxa"/>
            <w:shd w:val="clear" w:color="auto" w:fill="CCFFCC"/>
            <w:vAlign w:val="center"/>
          </w:tcPr>
          <w:p w14:paraId="0CAA5B4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E7C4FC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20DDD8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8F8B30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40332F4" w14:textId="77777777" w:rsidTr="001E7731">
        <w:tc>
          <w:tcPr>
            <w:tcW w:w="1418" w:type="dxa"/>
            <w:shd w:val="clear" w:color="auto" w:fill="CCFFCC"/>
            <w:vAlign w:val="center"/>
          </w:tcPr>
          <w:p w14:paraId="6C3A18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0BBBFFA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64B91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C28CB1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4A78C64E" w14:textId="77777777" w:rsidTr="001E7731">
        <w:tc>
          <w:tcPr>
            <w:tcW w:w="1418" w:type="dxa"/>
            <w:shd w:val="clear" w:color="auto" w:fill="CCFFCC"/>
            <w:vAlign w:val="center"/>
          </w:tcPr>
          <w:p w14:paraId="29C6841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3FC580A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6E65A6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E269D9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6FC1D07D" w14:textId="77777777" w:rsidTr="001E7731">
        <w:tc>
          <w:tcPr>
            <w:tcW w:w="1418" w:type="dxa"/>
            <w:shd w:val="clear" w:color="auto" w:fill="CCFFCC"/>
            <w:vAlign w:val="center"/>
          </w:tcPr>
          <w:p w14:paraId="165C82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602166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92362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6D80582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ABAD5B4" w14:textId="77777777" w:rsidTr="001E7731">
        <w:tc>
          <w:tcPr>
            <w:tcW w:w="1418" w:type="dxa"/>
            <w:shd w:val="clear" w:color="auto" w:fill="CCFFCC"/>
            <w:vAlign w:val="center"/>
          </w:tcPr>
          <w:p w14:paraId="796837D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E32B9E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B1380F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646F1E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5441D41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CA5295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0BFD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43D242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CB3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1230E66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505A8E59" w14:textId="77777777" w:rsidTr="001E7731">
        <w:tc>
          <w:tcPr>
            <w:tcW w:w="1418" w:type="dxa"/>
            <w:shd w:val="clear" w:color="auto" w:fill="CCFFCC"/>
            <w:vAlign w:val="center"/>
          </w:tcPr>
          <w:p w14:paraId="08EC12F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3A0FC4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2GHz-6GHz</w:t>
            </w:r>
          </w:p>
        </w:tc>
        <w:tc>
          <w:tcPr>
            <w:tcW w:w="3118" w:type="dxa"/>
            <w:vAlign w:val="center"/>
          </w:tcPr>
          <w:p w14:paraId="31FBFD0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B25B97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14933F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3F0212A8" w14:textId="77777777" w:rsidTr="001E7731">
        <w:tc>
          <w:tcPr>
            <w:tcW w:w="1418" w:type="dxa"/>
            <w:shd w:val="clear" w:color="auto" w:fill="CCFFCC"/>
            <w:vAlign w:val="center"/>
          </w:tcPr>
          <w:p w14:paraId="3D13D87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D63B81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59A8EB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562EBF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CD31C29" w14:textId="77777777" w:rsidTr="001E7731">
        <w:tc>
          <w:tcPr>
            <w:tcW w:w="1418" w:type="dxa"/>
            <w:shd w:val="clear" w:color="auto" w:fill="CCFFCC"/>
            <w:vAlign w:val="center"/>
          </w:tcPr>
          <w:p w14:paraId="4D9280E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868483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1-7GHz_horn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3A7D44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78868CC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3E9070A" w14:textId="77777777" w:rsidTr="001E7731">
        <w:tc>
          <w:tcPr>
            <w:tcW w:w="1418" w:type="dxa"/>
            <w:shd w:val="clear" w:color="auto" w:fill="CCFFCC"/>
            <w:vAlign w:val="center"/>
          </w:tcPr>
          <w:p w14:paraId="29EC2C8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4753CD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0ACD3D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0148762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42111AE0" w14:textId="77777777" w:rsidTr="001E7731">
        <w:tc>
          <w:tcPr>
            <w:tcW w:w="1418" w:type="dxa"/>
            <w:shd w:val="clear" w:color="auto" w:fill="CCFFCC"/>
            <w:vAlign w:val="center"/>
          </w:tcPr>
          <w:p w14:paraId="2DBFE6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35F31D7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ABF5E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AA61F7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4BBAC60" w14:textId="77777777" w:rsidTr="001E7731">
        <w:tc>
          <w:tcPr>
            <w:tcW w:w="1418" w:type="dxa"/>
            <w:shd w:val="clear" w:color="auto" w:fill="CCFFCC"/>
            <w:vAlign w:val="center"/>
          </w:tcPr>
          <w:p w14:paraId="2540E1A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51CF10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2573F9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683001A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090D0C1" w14:textId="77777777" w:rsidTr="001E7731">
        <w:tc>
          <w:tcPr>
            <w:tcW w:w="1418" w:type="dxa"/>
            <w:shd w:val="clear" w:color="auto" w:fill="CCFFCC"/>
            <w:vAlign w:val="center"/>
          </w:tcPr>
          <w:p w14:paraId="7ED0A76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5B3140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21422E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398B503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F8C5923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EA54B3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35C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1D1071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BC5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36445846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CC2150" w14:paraId="1C923F74" w14:textId="77777777" w:rsidTr="001E7731">
        <w:tc>
          <w:tcPr>
            <w:tcW w:w="1418" w:type="dxa"/>
            <w:shd w:val="clear" w:color="auto" w:fill="CCFFCC"/>
            <w:vAlign w:val="center"/>
          </w:tcPr>
          <w:p w14:paraId="76FB56F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344EE6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2GHz-6GHz</w:t>
            </w:r>
          </w:p>
        </w:tc>
        <w:tc>
          <w:tcPr>
            <w:tcW w:w="3118" w:type="dxa"/>
            <w:vAlign w:val="center"/>
          </w:tcPr>
          <w:p w14:paraId="267B55D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499D4B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7C81D9E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0534B14F" w14:textId="77777777" w:rsidTr="001E7731">
        <w:tc>
          <w:tcPr>
            <w:tcW w:w="1418" w:type="dxa"/>
            <w:shd w:val="clear" w:color="auto" w:fill="CCFFCC"/>
            <w:vAlign w:val="center"/>
          </w:tcPr>
          <w:p w14:paraId="3198FD6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53E8EC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BF8DFE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75B393A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0A4B7FA0" w14:textId="77777777" w:rsidTr="001E7731">
        <w:tc>
          <w:tcPr>
            <w:tcW w:w="1418" w:type="dxa"/>
            <w:shd w:val="clear" w:color="auto" w:fill="CCFFCC"/>
            <w:vAlign w:val="center"/>
          </w:tcPr>
          <w:p w14:paraId="5182E15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50C996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1-7GHz_horn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F66F95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5C78330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D37BE4E" w14:textId="77777777" w:rsidTr="001E7731">
        <w:tc>
          <w:tcPr>
            <w:tcW w:w="1418" w:type="dxa"/>
            <w:shd w:val="clear" w:color="auto" w:fill="CCFFCC"/>
            <w:vAlign w:val="center"/>
          </w:tcPr>
          <w:p w14:paraId="0D6BC0F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9D5B0A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5E694A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49E1243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D4AB083" w14:textId="77777777" w:rsidTr="001E7731">
        <w:tc>
          <w:tcPr>
            <w:tcW w:w="1418" w:type="dxa"/>
            <w:shd w:val="clear" w:color="auto" w:fill="CCFFCC"/>
            <w:vAlign w:val="center"/>
          </w:tcPr>
          <w:p w14:paraId="3E8C8C2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30E8A70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85BA31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E8D498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76AD50F9" w14:textId="77777777" w:rsidTr="001E7731">
        <w:tc>
          <w:tcPr>
            <w:tcW w:w="1418" w:type="dxa"/>
            <w:shd w:val="clear" w:color="auto" w:fill="CCFFCC"/>
            <w:vAlign w:val="center"/>
          </w:tcPr>
          <w:p w14:paraId="25625DB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9B2244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2276A4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D23EFA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CA3A8A1" w14:textId="77777777" w:rsidTr="001E7731">
        <w:tc>
          <w:tcPr>
            <w:tcW w:w="1418" w:type="dxa"/>
            <w:shd w:val="clear" w:color="auto" w:fill="CCFFCC"/>
            <w:vAlign w:val="center"/>
          </w:tcPr>
          <w:p w14:paraId="72085DF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460989C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6F8327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AB4295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5ED36B1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D890C2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B13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BD3948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F1C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bookmarkEnd w:id="0"/>
    </w:tbl>
    <w:p w14:paraId="7857E962" w14:textId="77777777" w:rsidR="005B7CCF" w:rsidRPr="007F5C4F" w:rsidRDefault="005B7CCF" w:rsidP="007D0687">
      <w:pPr>
        <w:rPr>
          <w:lang w:val="en-GB"/>
        </w:rPr>
      </w:pPr>
    </w:p>
    <w:sectPr w:rsidR="005B7CCF" w:rsidRPr="007F5C4F" w:rsidSect="001D26C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7" w:h="16840"/>
      <w:pgMar w:top="1418" w:right="850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28627" w14:textId="77777777" w:rsidR="00F75D37" w:rsidRDefault="00F75D37">
      <w:r>
        <w:separator/>
      </w:r>
    </w:p>
  </w:endnote>
  <w:endnote w:type="continuationSeparator" w:id="0">
    <w:p w14:paraId="66F795AD" w14:textId="77777777" w:rsidR="00F75D37" w:rsidRDefault="00F7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70272" w14:textId="77777777" w:rsidR="001E7731" w:rsidRDefault="001E773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105C428" w14:textId="77777777" w:rsidR="001E7731" w:rsidRDefault="001E773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8ECA9" w14:textId="77777777" w:rsidR="001E7731" w:rsidRDefault="001E7731">
    <w:pPr>
      <w:pStyle w:val="Pieddepage"/>
      <w:framePr w:wrap="around" w:vAnchor="text" w:hAnchor="margin" w:xAlign="right" w:y="1"/>
      <w:rPr>
        <w:rStyle w:val="Numrodepage"/>
      </w:rPr>
    </w:pPr>
  </w:p>
  <w:tbl>
    <w:tblPr>
      <w:tblW w:w="10027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99"/>
      <w:gridCol w:w="1728"/>
    </w:tblGrid>
    <w:tr w:rsidR="001E7731" w14:paraId="5A7B3597" w14:textId="77777777">
      <w:trPr>
        <w:cantSplit/>
        <w:trHeight w:val="120"/>
        <w:jc w:val="center"/>
      </w:trPr>
      <w:tc>
        <w:tcPr>
          <w:tcW w:w="8299" w:type="dxa"/>
          <w:tcBorders>
            <w:top w:val="single" w:sz="6" w:space="0" w:color="auto"/>
          </w:tcBorders>
        </w:tcPr>
        <w:p w14:paraId="441BCAAA" w14:textId="77777777" w:rsidR="001E7731" w:rsidRDefault="001E7731">
          <w:pPr>
            <w:tabs>
              <w:tab w:val="left" w:pos="4536"/>
              <w:tab w:val="right" w:pos="9356"/>
            </w:tabs>
            <w:rPr>
              <w:sz w:val="16"/>
              <w:lang w:val="en-GB"/>
            </w:rPr>
          </w:pPr>
          <w:r>
            <w:rPr>
              <w:sz w:val="16"/>
              <w:lang w:val="en-GB"/>
            </w:rPr>
            <w:t xml:space="preserve">Copyright © </w:t>
          </w:r>
          <w:r>
            <w:rPr>
              <w:sz w:val="16"/>
            </w:rPr>
            <w:t xml:space="preserve">2008 </w:t>
          </w:r>
          <w:r>
            <w:rPr>
              <w:sz w:val="16"/>
              <w:lang w:val="en-GB"/>
            </w:rPr>
            <w:t>VALEO  INTERIOR CONTROLS</w:t>
          </w:r>
          <w:r>
            <w:rPr>
              <w:sz w:val="16"/>
              <w:lang w:val="en-GB"/>
            </w:rPr>
            <w:tab/>
          </w:r>
        </w:p>
      </w:tc>
      <w:tc>
        <w:tcPr>
          <w:tcW w:w="1728" w:type="dxa"/>
          <w:tcBorders>
            <w:top w:val="single" w:sz="6" w:space="0" w:color="auto"/>
          </w:tcBorders>
        </w:tcPr>
        <w:p w14:paraId="793AA93B" w14:textId="77777777" w:rsidR="001E7731" w:rsidRDefault="001E7731">
          <w:pPr>
            <w:jc w:val="right"/>
          </w:pPr>
          <w:r>
            <w:fldChar w:fldCharType="begin"/>
          </w:r>
          <w:r>
            <w:instrText xml:space="preserve">PAGE </w:instrText>
          </w:r>
          <w:r>
            <w:fldChar w:fldCharType="separate"/>
          </w:r>
          <w:r w:rsidR="00E92B4C">
            <w:rPr>
              <w:noProof/>
            </w:rPr>
            <w:t>29</w:t>
          </w:r>
          <w:r>
            <w:fldChar w:fldCharType="end"/>
          </w:r>
          <w:r>
            <w:t>/</w:t>
          </w:r>
          <w:r>
            <w:rPr>
              <w:rStyle w:val="Numrodepage"/>
              <w:lang w:val="en-GB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  <w:lang w:val="en-GB"/>
            </w:rPr>
            <w:fldChar w:fldCharType="separate"/>
          </w:r>
          <w:r w:rsidR="00E92B4C">
            <w:rPr>
              <w:rStyle w:val="Numrodepage"/>
              <w:noProof/>
            </w:rPr>
            <w:t>29</w:t>
          </w:r>
          <w:r>
            <w:rPr>
              <w:rStyle w:val="Numrodepage"/>
              <w:lang w:val="en-GB"/>
            </w:rPr>
            <w:fldChar w:fldCharType="end"/>
          </w:r>
        </w:p>
      </w:tc>
    </w:tr>
  </w:tbl>
  <w:p w14:paraId="43C3D71E" w14:textId="77777777" w:rsidR="001E7731" w:rsidRDefault="001E7731">
    <w:pPr>
      <w:pStyle w:val="Pieddepage"/>
      <w:ind w:left="284"/>
      <w:rPr>
        <w:sz w:val="12"/>
        <w:lang w:val="fr-FR"/>
      </w:rPr>
    </w:pPr>
    <w:r>
      <w:rPr>
        <w:sz w:val="12"/>
        <w:lang w:val="fr-FR"/>
      </w:rPr>
      <w:t xml:space="preserve">Ce document est la propriété exclusive de VALEO </w:t>
    </w:r>
    <w:r w:rsidRPr="00BE0046">
      <w:rPr>
        <w:sz w:val="12"/>
        <w:lang w:val="fr-FR"/>
      </w:rPr>
      <w:t>INTERIOR CONTROLS</w:t>
    </w:r>
    <w:r>
      <w:rPr>
        <w:sz w:val="12"/>
        <w:lang w:val="fr-FR"/>
      </w:rPr>
      <w:t xml:space="preserve">. Il ne peut être communiqué ou divulgué à des tiers sans son autorisation écrite préalable./ </w:t>
    </w:r>
  </w:p>
  <w:p w14:paraId="4B207E01" w14:textId="77777777" w:rsidR="001E7731" w:rsidRDefault="001E7731">
    <w:pPr>
      <w:ind w:left="426"/>
      <w:rPr>
        <w:i/>
        <w:sz w:val="12"/>
        <w:lang w:val="en-GB"/>
      </w:rPr>
    </w:pPr>
    <w:r>
      <w:rPr>
        <w:i/>
        <w:sz w:val="12"/>
        <w:lang w:val="en-GB"/>
      </w:rPr>
      <w:t xml:space="preserve">This document is the sole and exclusive property of </w:t>
    </w:r>
    <w:r w:rsidRPr="00D569A6">
      <w:rPr>
        <w:i/>
        <w:sz w:val="12"/>
        <w:lang w:val="en-GB"/>
      </w:rPr>
      <w:t>VALEO INTERIOR CONTROLS</w:t>
    </w:r>
    <w:r>
      <w:rPr>
        <w:i/>
        <w:sz w:val="12"/>
        <w:lang w:val="en-GB"/>
      </w:rPr>
      <w:t>. Not to be distributed or divulged without prior written agreement.</w:t>
    </w:r>
  </w:p>
  <w:p w14:paraId="388EB99D" w14:textId="77777777" w:rsidR="001E7731" w:rsidRDefault="001E7731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5B529" w14:textId="77777777" w:rsidR="001E7731" w:rsidRDefault="001E7731" w:rsidP="00A82D93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92B4C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E92B4C">
      <w:rPr>
        <w:rStyle w:val="Numrodepage"/>
        <w:noProof/>
      </w:rPr>
      <w:t>29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1D62E" w14:textId="77777777" w:rsidR="00F75D37" w:rsidRDefault="00F75D37">
      <w:r>
        <w:separator/>
      </w:r>
    </w:p>
  </w:footnote>
  <w:footnote w:type="continuationSeparator" w:id="0">
    <w:p w14:paraId="110E5B17" w14:textId="77777777" w:rsidR="00F75D37" w:rsidRDefault="00F75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70C56" w14:textId="77777777" w:rsidR="00E92B4C" w:rsidRDefault="00E92B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2"/>
      <w:gridCol w:w="5812"/>
      <w:gridCol w:w="2551"/>
    </w:tblGrid>
    <w:tr w:rsidR="001E7731" w:rsidRPr="00CC2150" w14:paraId="1C59DEB9" w14:textId="77777777">
      <w:trPr>
        <w:cantSplit/>
        <w:trHeight w:val="885"/>
      </w:trPr>
      <w:tc>
        <w:tcPr>
          <w:tcW w:w="17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218C6C2" w14:textId="77777777" w:rsidR="001E7731" w:rsidRDefault="001E7731" w:rsidP="00004FBE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Qualification-</w:t>
          </w:r>
        </w:p>
        <w:p w14:paraId="7B8DC8C7" w14:textId="77777777" w:rsidR="001E7731" w:rsidRDefault="001E7731" w:rsidP="00004FBE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Conception</w:t>
          </w:r>
        </w:p>
      </w:tc>
      <w:tc>
        <w:tcPr>
          <w:tcW w:w="581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5C855D" w14:textId="77777777" w:rsidR="001E7731" w:rsidRDefault="001E7731" w:rsidP="00004FBE">
          <w:pPr>
            <w:pStyle w:val="Titre5"/>
            <w:rPr>
              <w:i w:val="0"/>
            </w:rPr>
          </w:pPr>
        </w:p>
        <w:p w14:paraId="3D74F90F" w14:textId="77777777" w:rsidR="001E7731" w:rsidRDefault="001E7731" w:rsidP="00004FBE">
          <w:pPr>
            <w:pStyle w:val="Titre5"/>
            <w:rPr>
              <w:i w:val="0"/>
            </w:rPr>
          </w:pPr>
          <w:r>
            <w:rPr>
              <w:i w:val="0"/>
            </w:rPr>
            <w:t>Rapport d'essai CEM</w:t>
          </w:r>
        </w:p>
        <w:p w14:paraId="4B8377BC" w14:textId="77777777" w:rsidR="001E7731" w:rsidRPr="008B6D46" w:rsidRDefault="001E7731" w:rsidP="008B6D46">
          <w:pPr>
            <w:jc w:val="center"/>
            <w:rPr>
              <w:b/>
              <w:sz w:val="24"/>
              <w:szCs w:val="24"/>
            </w:rPr>
          </w:pPr>
          <w:r w:rsidRPr="008B6D46">
            <w:rPr>
              <w:b/>
              <w:sz w:val="24"/>
              <w:szCs w:val="24"/>
            </w:rPr>
            <w:t>EMC test report</w:t>
          </w:r>
        </w:p>
        <w:p w14:paraId="0D95457C" w14:textId="77777777" w:rsidR="001E7731" w:rsidRDefault="001E7731" w:rsidP="00004FBE"/>
      </w:tc>
      <w:tc>
        <w:tcPr>
          <w:tcW w:w="25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29765E3" w14:textId="77777777" w:rsidR="001E7731" w:rsidRDefault="001E7731" w:rsidP="008B6D46">
          <w:pPr>
            <w:jc w:val="center"/>
            <w:rPr>
              <w:b/>
              <w:color w:val="FF0000"/>
              <w:lang w:val="en-GB"/>
            </w:rPr>
          </w:pPr>
          <w:r w:rsidRPr="00924CD5">
            <w:rPr>
              <w:b/>
              <w:lang w:val="en-GB"/>
            </w:rPr>
            <w:t xml:space="preserve">N°: </w:t>
          </w:r>
          <w:r>
            <w:rPr>
              <w:b/>
              <w:lang w:val="en-GB"/>
            </w:rPr>
            <w:t>08</w:t>
          </w:r>
          <w:r w:rsidRPr="00924CD5">
            <w:rPr>
              <w:b/>
              <w:lang w:val="en-GB"/>
            </w:rPr>
            <w:t>-453-</w:t>
          </w:r>
          <w:r w:rsidRPr="00367087">
            <w:rPr>
              <w:b/>
              <w:lang w:val="en-GB"/>
            </w:rPr>
            <w:t>XXX-A</w:t>
          </w:r>
        </w:p>
        <w:p w14:paraId="752C8603" w14:textId="77777777" w:rsidR="001E7731" w:rsidRPr="00924CD5" w:rsidRDefault="001E7731" w:rsidP="008B6D46">
          <w:pPr>
            <w:jc w:val="center"/>
            <w:rPr>
              <w:b/>
              <w:color w:val="FF0000"/>
              <w:lang w:val="en-GB"/>
            </w:rPr>
          </w:pPr>
        </w:p>
        <w:p w14:paraId="481E050B" w14:textId="77777777" w:rsidR="001E7731" w:rsidRPr="00401288" w:rsidRDefault="001E7731" w:rsidP="008B6D46">
          <w:pPr>
            <w:jc w:val="center"/>
            <w:rPr>
              <w:lang w:val="en-GB"/>
            </w:rPr>
          </w:pPr>
          <w:r w:rsidRPr="00401288">
            <w:rPr>
              <w:lang w:val="en-GB"/>
            </w:rPr>
            <w:t>Laboratoire CEM – CEE</w:t>
          </w:r>
        </w:p>
        <w:p w14:paraId="42B45CD3" w14:textId="77777777" w:rsidR="001E7731" w:rsidRPr="00FC3D5C" w:rsidRDefault="001E7731" w:rsidP="008B6D46">
          <w:pPr>
            <w:jc w:val="center"/>
            <w:rPr>
              <w:lang w:val="en-US"/>
            </w:rPr>
          </w:pPr>
          <w:r w:rsidRPr="00D82864">
            <w:rPr>
              <w:i/>
              <w:lang w:val="en-US"/>
            </w:rPr>
            <w:t xml:space="preserve">EMC laboratory </w:t>
          </w:r>
          <w:r>
            <w:rPr>
              <w:i/>
              <w:lang w:val="en-US"/>
            </w:rPr>
            <w:t>- CEE</w:t>
          </w:r>
        </w:p>
      </w:tc>
    </w:tr>
  </w:tbl>
  <w:p w14:paraId="3EC23167" w14:textId="77777777" w:rsidR="001E7731" w:rsidRPr="00FC3D5C" w:rsidRDefault="001E7731" w:rsidP="00004FBE">
    <w:pPr>
      <w:pStyle w:val="En-tt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91212" w14:textId="77777777" w:rsidR="00E92B4C" w:rsidRDefault="00E92B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E1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476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D94582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A711A7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8B3E5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991799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78578A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4A10D5"/>
    <w:multiLevelType w:val="multilevel"/>
    <w:tmpl w:val="E64EC986"/>
    <w:lvl w:ilvl="0">
      <w:start w:val="1"/>
      <w:numFmt w:val="decimal"/>
      <w:lvlText w:val="%1."/>
      <w:lvlJc w:val="left"/>
      <w:pPr>
        <w:tabs>
          <w:tab w:val="num" w:pos="411"/>
        </w:tabs>
        <w:ind w:left="411" w:hanging="411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  <w:i w:val="0"/>
      </w:rPr>
    </w:lvl>
  </w:abstractNum>
  <w:abstractNum w:abstractNumId="8" w15:restartNumberingAfterBreak="0">
    <w:nsid w:val="18786CF8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C843AA3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6414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3B06B3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EC149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FB606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07A67E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1047B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363148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99612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B31AC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D1473E"/>
    <w:multiLevelType w:val="multilevel"/>
    <w:tmpl w:val="B67C3B7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tabs>
          <w:tab w:val="num" w:pos="1158"/>
        </w:tabs>
        <w:ind w:left="1158" w:hanging="45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5328"/>
        </w:tabs>
        <w:ind w:left="5328" w:hanging="108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  <w:ind w:left="7104" w:hanging="1440"/>
      </w:pPr>
      <w:rPr>
        <w:rFonts w:hint="default"/>
        <w:b/>
        <w:u w:val="none"/>
      </w:rPr>
    </w:lvl>
  </w:abstractNum>
  <w:abstractNum w:abstractNumId="20" w15:restartNumberingAfterBreak="0">
    <w:nsid w:val="3F5137C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FF146BF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1B75899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BD1B7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16A204C"/>
    <w:multiLevelType w:val="multilevel"/>
    <w:tmpl w:val="5A6AEC6A"/>
    <w:lvl w:ilvl="0">
      <w:start w:val="1"/>
      <w:numFmt w:val="decimal"/>
      <w:lvlText w:val="%1."/>
      <w:lvlJc w:val="left"/>
      <w:pPr>
        <w:tabs>
          <w:tab w:val="num" w:pos="411"/>
        </w:tabs>
        <w:ind w:left="411" w:hanging="411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  <w:i w:val="0"/>
      </w:rPr>
    </w:lvl>
  </w:abstractNum>
  <w:abstractNum w:abstractNumId="25" w15:restartNumberingAfterBreak="0">
    <w:nsid w:val="523A4131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592E7088"/>
    <w:multiLevelType w:val="singleLevel"/>
    <w:tmpl w:val="BBD8EF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995767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AE97155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E9A140F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67615A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A06465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F634A5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D326A07"/>
    <w:multiLevelType w:val="singleLevel"/>
    <w:tmpl w:val="BE12535C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4" w15:restartNumberingAfterBreak="0">
    <w:nsid w:val="6E772852"/>
    <w:multiLevelType w:val="multilevel"/>
    <w:tmpl w:val="04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5D5396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8A0672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ADA599C"/>
    <w:multiLevelType w:val="hybridMultilevel"/>
    <w:tmpl w:val="0B2CE29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0178571">
    <w:abstractNumId w:val="33"/>
  </w:num>
  <w:num w:numId="2" w16cid:durableId="1332636506">
    <w:abstractNumId w:val="26"/>
  </w:num>
  <w:num w:numId="3" w16cid:durableId="1049256508">
    <w:abstractNumId w:val="32"/>
  </w:num>
  <w:num w:numId="4" w16cid:durableId="1448624250">
    <w:abstractNumId w:val="19"/>
  </w:num>
  <w:num w:numId="5" w16cid:durableId="1762868643">
    <w:abstractNumId w:val="2"/>
  </w:num>
  <w:num w:numId="6" w16cid:durableId="1115054964">
    <w:abstractNumId w:val="22"/>
  </w:num>
  <w:num w:numId="7" w16cid:durableId="1357075023">
    <w:abstractNumId w:val="12"/>
  </w:num>
  <w:num w:numId="8" w16cid:durableId="25109311">
    <w:abstractNumId w:val="25"/>
  </w:num>
  <w:num w:numId="9" w16cid:durableId="1328826267">
    <w:abstractNumId w:val="21"/>
  </w:num>
  <w:num w:numId="10" w16cid:durableId="757285990">
    <w:abstractNumId w:val="24"/>
  </w:num>
  <w:num w:numId="11" w16cid:durableId="1011759157">
    <w:abstractNumId w:val="15"/>
  </w:num>
  <w:num w:numId="12" w16cid:durableId="497309864">
    <w:abstractNumId w:val="7"/>
  </w:num>
  <w:num w:numId="13" w16cid:durableId="2095736850">
    <w:abstractNumId w:val="28"/>
  </w:num>
  <w:num w:numId="14" w16cid:durableId="1389380319">
    <w:abstractNumId w:val="5"/>
  </w:num>
  <w:num w:numId="15" w16cid:durableId="314381101">
    <w:abstractNumId w:val="3"/>
  </w:num>
  <w:num w:numId="16" w16cid:durableId="592933151">
    <w:abstractNumId w:val="2"/>
  </w:num>
  <w:num w:numId="17" w16cid:durableId="1814254182">
    <w:abstractNumId w:val="8"/>
  </w:num>
  <w:num w:numId="18" w16cid:durableId="118960501">
    <w:abstractNumId w:val="23"/>
  </w:num>
  <w:num w:numId="19" w16cid:durableId="1865435548">
    <w:abstractNumId w:val="34"/>
  </w:num>
  <w:num w:numId="20" w16cid:durableId="1296520460">
    <w:abstractNumId w:val="31"/>
  </w:num>
  <w:num w:numId="21" w16cid:durableId="453646133">
    <w:abstractNumId w:val="30"/>
  </w:num>
  <w:num w:numId="22" w16cid:durableId="819493348">
    <w:abstractNumId w:val="13"/>
  </w:num>
  <w:num w:numId="23" w16cid:durableId="1387602059">
    <w:abstractNumId w:val="9"/>
  </w:num>
  <w:num w:numId="24" w16cid:durableId="1684936056">
    <w:abstractNumId w:val="18"/>
  </w:num>
  <w:num w:numId="25" w16cid:durableId="1231110455">
    <w:abstractNumId w:val="20"/>
  </w:num>
  <w:num w:numId="26" w16cid:durableId="1259633472">
    <w:abstractNumId w:val="14"/>
  </w:num>
  <w:num w:numId="27" w16cid:durableId="1852447126">
    <w:abstractNumId w:val="17"/>
  </w:num>
  <w:num w:numId="28" w16cid:durableId="133717834">
    <w:abstractNumId w:val="27"/>
  </w:num>
  <w:num w:numId="29" w16cid:durableId="1758675190">
    <w:abstractNumId w:val="36"/>
  </w:num>
  <w:num w:numId="30" w16cid:durableId="944653174">
    <w:abstractNumId w:val="0"/>
  </w:num>
  <w:num w:numId="31" w16cid:durableId="1473399016">
    <w:abstractNumId w:val="11"/>
  </w:num>
  <w:num w:numId="32" w16cid:durableId="587428015">
    <w:abstractNumId w:val="16"/>
  </w:num>
  <w:num w:numId="33" w16cid:durableId="1884780680">
    <w:abstractNumId w:val="35"/>
  </w:num>
  <w:num w:numId="34" w16cid:durableId="973099130">
    <w:abstractNumId w:val="4"/>
  </w:num>
  <w:num w:numId="35" w16cid:durableId="528757055">
    <w:abstractNumId w:val="6"/>
  </w:num>
  <w:num w:numId="36" w16cid:durableId="2008750724">
    <w:abstractNumId w:val="10"/>
  </w:num>
  <w:num w:numId="37" w16cid:durableId="1788545661">
    <w:abstractNumId w:val="1"/>
  </w:num>
  <w:num w:numId="38" w16cid:durableId="106568492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9" w:dllVersion="512" w:checkStyle="1"/>
  <w:activeWritingStyle w:appName="MSWord" w:lang="de-DE" w:vendorID="9" w:dllVersion="512" w:checkStyle="1"/>
  <w:activeWritingStyle w:appName="MSWord" w:lang="nl-NL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31"/>
    <w:rsid w:val="00004FBE"/>
    <w:rsid w:val="00010FBE"/>
    <w:rsid w:val="00014897"/>
    <w:rsid w:val="000169F2"/>
    <w:rsid w:val="00023AB6"/>
    <w:rsid w:val="00024612"/>
    <w:rsid w:val="0003540D"/>
    <w:rsid w:val="00040DB6"/>
    <w:rsid w:val="0004324E"/>
    <w:rsid w:val="00044515"/>
    <w:rsid w:val="00044FCC"/>
    <w:rsid w:val="00046327"/>
    <w:rsid w:val="00047180"/>
    <w:rsid w:val="00057FCF"/>
    <w:rsid w:val="00060184"/>
    <w:rsid w:val="0006566C"/>
    <w:rsid w:val="00073757"/>
    <w:rsid w:val="00075351"/>
    <w:rsid w:val="00075379"/>
    <w:rsid w:val="000850C0"/>
    <w:rsid w:val="00087444"/>
    <w:rsid w:val="00090312"/>
    <w:rsid w:val="00091125"/>
    <w:rsid w:val="0009210F"/>
    <w:rsid w:val="0009427F"/>
    <w:rsid w:val="000A7DD8"/>
    <w:rsid w:val="000C21A1"/>
    <w:rsid w:val="000D041E"/>
    <w:rsid w:val="000D2BF0"/>
    <w:rsid w:val="000D638D"/>
    <w:rsid w:val="000D7ECA"/>
    <w:rsid w:val="000E0FE3"/>
    <w:rsid w:val="000E3473"/>
    <w:rsid w:val="000E4E38"/>
    <w:rsid w:val="000E5228"/>
    <w:rsid w:val="000F6924"/>
    <w:rsid w:val="001029FC"/>
    <w:rsid w:val="00105723"/>
    <w:rsid w:val="00110ACA"/>
    <w:rsid w:val="00112DBF"/>
    <w:rsid w:val="001210E5"/>
    <w:rsid w:val="001273F4"/>
    <w:rsid w:val="00133479"/>
    <w:rsid w:val="00134EDB"/>
    <w:rsid w:val="00141505"/>
    <w:rsid w:val="00152148"/>
    <w:rsid w:val="00152669"/>
    <w:rsid w:val="0015536C"/>
    <w:rsid w:val="001555F9"/>
    <w:rsid w:val="001569B6"/>
    <w:rsid w:val="0016077C"/>
    <w:rsid w:val="001609A0"/>
    <w:rsid w:val="00161C0E"/>
    <w:rsid w:val="001630DC"/>
    <w:rsid w:val="00164980"/>
    <w:rsid w:val="001758E6"/>
    <w:rsid w:val="00180ACC"/>
    <w:rsid w:val="001821D2"/>
    <w:rsid w:val="00184879"/>
    <w:rsid w:val="001856E4"/>
    <w:rsid w:val="00193315"/>
    <w:rsid w:val="001A5926"/>
    <w:rsid w:val="001B6ECF"/>
    <w:rsid w:val="001C2994"/>
    <w:rsid w:val="001C41C2"/>
    <w:rsid w:val="001C74B1"/>
    <w:rsid w:val="001D1FC1"/>
    <w:rsid w:val="001D26C2"/>
    <w:rsid w:val="001D6918"/>
    <w:rsid w:val="001E0A63"/>
    <w:rsid w:val="001E3254"/>
    <w:rsid w:val="001E7731"/>
    <w:rsid w:val="001E7F94"/>
    <w:rsid w:val="00200037"/>
    <w:rsid w:val="00201CE1"/>
    <w:rsid w:val="00203C71"/>
    <w:rsid w:val="00204E25"/>
    <w:rsid w:val="0021170F"/>
    <w:rsid w:val="002135FD"/>
    <w:rsid w:val="00215653"/>
    <w:rsid w:val="00230126"/>
    <w:rsid w:val="00230407"/>
    <w:rsid w:val="002332B9"/>
    <w:rsid w:val="002367BA"/>
    <w:rsid w:val="00240B21"/>
    <w:rsid w:val="0024125A"/>
    <w:rsid w:val="00243084"/>
    <w:rsid w:val="00273543"/>
    <w:rsid w:val="00273897"/>
    <w:rsid w:val="00277D16"/>
    <w:rsid w:val="00281741"/>
    <w:rsid w:val="002821BA"/>
    <w:rsid w:val="002870E9"/>
    <w:rsid w:val="00291FB0"/>
    <w:rsid w:val="00296BB2"/>
    <w:rsid w:val="002A3C69"/>
    <w:rsid w:val="002A77A3"/>
    <w:rsid w:val="002A7AC2"/>
    <w:rsid w:val="002B1AF6"/>
    <w:rsid w:val="002C20C3"/>
    <w:rsid w:val="002C5D46"/>
    <w:rsid w:val="002C66C3"/>
    <w:rsid w:val="002D21F6"/>
    <w:rsid w:val="002D3DEF"/>
    <w:rsid w:val="002D3E11"/>
    <w:rsid w:val="002E1B59"/>
    <w:rsid w:val="002E287A"/>
    <w:rsid w:val="002F0C6A"/>
    <w:rsid w:val="002F0F69"/>
    <w:rsid w:val="002F5234"/>
    <w:rsid w:val="002F6F2A"/>
    <w:rsid w:val="0030121C"/>
    <w:rsid w:val="003024E5"/>
    <w:rsid w:val="00326510"/>
    <w:rsid w:val="00335935"/>
    <w:rsid w:val="00341038"/>
    <w:rsid w:val="00355330"/>
    <w:rsid w:val="0035702F"/>
    <w:rsid w:val="00361A18"/>
    <w:rsid w:val="00366736"/>
    <w:rsid w:val="00371855"/>
    <w:rsid w:val="00375B59"/>
    <w:rsid w:val="00384E9B"/>
    <w:rsid w:val="00385C36"/>
    <w:rsid w:val="003870C8"/>
    <w:rsid w:val="00393B05"/>
    <w:rsid w:val="00394E70"/>
    <w:rsid w:val="0039519C"/>
    <w:rsid w:val="0039750C"/>
    <w:rsid w:val="003B2C4B"/>
    <w:rsid w:val="003C3DD2"/>
    <w:rsid w:val="003C7AD0"/>
    <w:rsid w:val="003D468A"/>
    <w:rsid w:val="003D4841"/>
    <w:rsid w:val="003D5A9C"/>
    <w:rsid w:val="003F0062"/>
    <w:rsid w:val="003F36A0"/>
    <w:rsid w:val="003F5D41"/>
    <w:rsid w:val="0040077F"/>
    <w:rsid w:val="00401850"/>
    <w:rsid w:val="00405A7E"/>
    <w:rsid w:val="00410E5F"/>
    <w:rsid w:val="004121B2"/>
    <w:rsid w:val="00416D38"/>
    <w:rsid w:val="00417269"/>
    <w:rsid w:val="00427920"/>
    <w:rsid w:val="0043115C"/>
    <w:rsid w:val="00440819"/>
    <w:rsid w:val="00440B98"/>
    <w:rsid w:val="0044520D"/>
    <w:rsid w:val="00453B60"/>
    <w:rsid w:val="004556C3"/>
    <w:rsid w:val="004657BB"/>
    <w:rsid w:val="00472F39"/>
    <w:rsid w:val="00475670"/>
    <w:rsid w:val="0047684D"/>
    <w:rsid w:val="00481492"/>
    <w:rsid w:val="00483071"/>
    <w:rsid w:val="004835A3"/>
    <w:rsid w:val="00486E79"/>
    <w:rsid w:val="00486FB1"/>
    <w:rsid w:val="0048740C"/>
    <w:rsid w:val="00490011"/>
    <w:rsid w:val="00492652"/>
    <w:rsid w:val="00494CD8"/>
    <w:rsid w:val="00495117"/>
    <w:rsid w:val="004964B1"/>
    <w:rsid w:val="0049714F"/>
    <w:rsid w:val="004A224B"/>
    <w:rsid w:val="004A4BC0"/>
    <w:rsid w:val="004A7235"/>
    <w:rsid w:val="004C0517"/>
    <w:rsid w:val="004C0C8F"/>
    <w:rsid w:val="004C22C2"/>
    <w:rsid w:val="004D1C86"/>
    <w:rsid w:val="004D5F11"/>
    <w:rsid w:val="004E516D"/>
    <w:rsid w:val="00510538"/>
    <w:rsid w:val="00513981"/>
    <w:rsid w:val="00521BB3"/>
    <w:rsid w:val="005317D8"/>
    <w:rsid w:val="00534224"/>
    <w:rsid w:val="0053634C"/>
    <w:rsid w:val="00537421"/>
    <w:rsid w:val="005512E9"/>
    <w:rsid w:val="00556E2F"/>
    <w:rsid w:val="005571E9"/>
    <w:rsid w:val="00565756"/>
    <w:rsid w:val="00567060"/>
    <w:rsid w:val="005701BD"/>
    <w:rsid w:val="00572477"/>
    <w:rsid w:val="00581A52"/>
    <w:rsid w:val="0058214E"/>
    <w:rsid w:val="005828F7"/>
    <w:rsid w:val="00584B2C"/>
    <w:rsid w:val="00587CD9"/>
    <w:rsid w:val="005911E8"/>
    <w:rsid w:val="0059283D"/>
    <w:rsid w:val="005A3E91"/>
    <w:rsid w:val="005A4F19"/>
    <w:rsid w:val="005B2C47"/>
    <w:rsid w:val="005B46B2"/>
    <w:rsid w:val="005B7A3D"/>
    <w:rsid w:val="005B7CCF"/>
    <w:rsid w:val="005C7D4E"/>
    <w:rsid w:val="005D16D1"/>
    <w:rsid w:val="005D1757"/>
    <w:rsid w:val="005D4D17"/>
    <w:rsid w:val="005D7166"/>
    <w:rsid w:val="005D792F"/>
    <w:rsid w:val="005D7CB5"/>
    <w:rsid w:val="005E3D9D"/>
    <w:rsid w:val="005E5646"/>
    <w:rsid w:val="005F5369"/>
    <w:rsid w:val="00604B9F"/>
    <w:rsid w:val="00604DDD"/>
    <w:rsid w:val="006053C1"/>
    <w:rsid w:val="00615EC4"/>
    <w:rsid w:val="0061733C"/>
    <w:rsid w:val="00624BC1"/>
    <w:rsid w:val="0062724A"/>
    <w:rsid w:val="0063080B"/>
    <w:rsid w:val="00634865"/>
    <w:rsid w:val="00636EAD"/>
    <w:rsid w:val="006418EA"/>
    <w:rsid w:val="00645876"/>
    <w:rsid w:val="00650426"/>
    <w:rsid w:val="0065452F"/>
    <w:rsid w:val="00656DB0"/>
    <w:rsid w:val="00666340"/>
    <w:rsid w:val="0066738D"/>
    <w:rsid w:val="006711B5"/>
    <w:rsid w:val="00671FC3"/>
    <w:rsid w:val="00676229"/>
    <w:rsid w:val="00677E9C"/>
    <w:rsid w:val="00686EA7"/>
    <w:rsid w:val="006875E6"/>
    <w:rsid w:val="00690639"/>
    <w:rsid w:val="00693C7D"/>
    <w:rsid w:val="0069466F"/>
    <w:rsid w:val="006A61B8"/>
    <w:rsid w:val="006A7281"/>
    <w:rsid w:val="006A7645"/>
    <w:rsid w:val="006B34DD"/>
    <w:rsid w:val="006C062D"/>
    <w:rsid w:val="006C4D9A"/>
    <w:rsid w:val="006D2A76"/>
    <w:rsid w:val="006E09E1"/>
    <w:rsid w:val="006F56A2"/>
    <w:rsid w:val="006F57DB"/>
    <w:rsid w:val="006F70D0"/>
    <w:rsid w:val="006F7A76"/>
    <w:rsid w:val="007008F6"/>
    <w:rsid w:val="00707BFA"/>
    <w:rsid w:val="00711F61"/>
    <w:rsid w:val="007154C6"/>
    <w:rsid w:val="0071625E"/>
    <w:rsid w:val="00717182"/>
    <w:rsid w:val="00721268"/>
    <w:rsid w:val="00721CEA"/>
    <w:rsid w:val="00721D62"/>
    <w:rsid w:val="0073177D"/>
    <w:rsid w:val="00754DEC"/>
    <w:rsid w:val="0076035D"/>
    <w:rsid w:val="00763704"/>
    <w:rsid w:val="007647E6"/>
    <w:rsid w:val="00767866"/>
    <w:rsid w:val="00771628"/>
    <w:rsid w:val="00772713"/>
    <w:rsid w:val="00773E5B"/>
    <w:rsid w:val="00774196"/>
    <w:rsid w:val="007825FA"/>
    <w:rsid w:val="0078280B"/>
    <w:rsid w:val="00786A18"/>
    <w:rsid w:val="00787943"/>
    <w:rsid w:val="00796EF7"/>
    <w:rsid w:val="007A176D"/>
    <w:rsid w:val="007A188B"/>
    <w:rsid w:val="007A344A"/>
    <w:rsid w:val="007B353C"/>
    <w:rsid w:val="007B7D89"/>
    <w:rsid w:val="007C25F6"/>
    <w:rsid w:val="007C64D5"/>
    <w:rsid w:val="007C76DA"/>
    <w:rsid w:val="007D0687"/>
    <w:rsid w:val="007D1693"/>
    <w:rsid w:val="007D278B"/>
    <w:rsid w:val="007E1363"/>
    <w:rsid w:val="007E3889"/>
    <w:rsid w:val="007E67A3"/>
    <w:rsid w:val="007F2BE3"/>
    <w:rsid w:val="007F491D"/>
    <w:rsid w:val="007F59DA"/>
    <w:rsid w:val="007F5C4F"/>
    <w:rsid w:val="0080480D"/>
    <w:rsid w:val="008067B6"/>
    <w:rsid w:val="008143CE"/>
    <w:rsid w:val="00820363"/>
    <w:rsid w:val="008353E5"/>
    <w:rsid w:val="00835DB6"/>
    <w:rsid w:val="0083793B"/>
    <w:rsid w:val="0084161A"/>
    <w:rsid w:val="008501E3"/>
    <w:rsid w:val="008513B5"/>
    <w:rsid w:val="00854451"/>
    <w:rsid w:val="00860CB5"/>
    <w:rsid w:val="00862C89"/>
    <w:rsid w:val="00865940"/>
    <w:rsid w:val="00865AA5"/>
    <w:rsid w:val="0087274D"/>
    <w:rsid w:val="00884520"/>
    <w:rsid w:val="00884F94"/>
    <w:rsid w:val="00886776"/>
    <w:rsid w:val="00890411"/>
    <w:rsid w:val="0089305C"/>
    <w:rsid w:val="008A08B1"/>
    <w:rsid w:val="008A3D17"/>
    <w:rsid w:val="008B0411"/>
    <w:rsid w:val="008B074F"/>
    <w:rsid w:val="008B1D1A"/>
    <w:rsid w:val="008B6D46"/>
    <w:rsid w:val="008C26A2"/>
    <w:rsid w:val="008C38D2"/>
    <w:rsid w:val="008C5E10"/>
    <w:rsid w:val="008D12C5"/>
    <w:rsid w:val="008E03DC"/>
    <w:rsid w:val="008E1CF6"/>
    <w:rsid w:val="008F7438"/>
    <w:rsid w:val="00901203"/>
    <w:rsid w:val="009112AC"/>
    <w:rsid w:val="009132A3"/>
    <w:rsid w:val="009431E2"/>
    <w:rsid w:val="009465E2"/>
    <w:rsid w:val="00957BF4"/>
    <w:rsid w:val="009628A3"/>
    <w:rsid w:val="00962F5C"/>
    <w:rsid w:val="00974900"/>
    <w:rsid w:val="00982581"/>
    <w:rsid w:val="009864E2"/>
    <w:rsid w:val="00996AAA"/>
    <w:rsid w:val="009A1E46"/>
    <w:rsid w:val="009A2F2D"/>
    <w:rsid w:val="009A6882"/>
    <w:rsid w:val="009B6D7D"/>
    <w:rsid w:val="009B6DFC"/>
    <w:rsid w:val="009C65C7"/>
    <w:rsid w:val="009D1A2E"/>
    <w:rsid w:val="009E26E2"/>
    <w:rsid w:val="009E36F0"/>
    <w:rsid w:val="009E40CE"/>
    <w:rsid w:val="009F5193"/>
    <w:rsid w:val="009F6C7E"/>
    <w:rsid w:val="009F730A"/>
    <w:rsid w:val="00A0645C"/>
    <w:rsid w:val="00A110B5"/>
    <w:rsid w:val="00A12C43"/>
    <w:rsid w:val="00A22238"/>
    <w:rsid w:val="00A27C32"/>
    <w:rsid w:val="00A45DC3"/>
    <w:rsid w:val="00A54828"/>
    <w:rsid w:val="00A63266"/>
    <w:rsid w:val="00A64E8E"/>
    <w:rsid w:val="00A6577F"/>
    <w:rsid w:val="00A6784B"/>
    <w:rsid w:val="00A746E6"/>
    <w:rsid w:val="00A82D93"/>
    <w:rsid w:val="00A9004E"/>
    <w:rsid w:val="00A9095E"/>
    <w:rsid w:val="00A962D0"/>
    <w:rsid w:val="00A9638B"/>
    <w:rsid w:val="00A96D74"/>
    <w:rsid w:val="00A97850"/>
    <w:rsid w:val="00AA04F4"/>
    <w:rsid w:val="00AA284E"/>
    <w:rsid w:val="00AA7E0D"/>
    <w:rsid w:val="00AB1109"/>
    <w:rsid w:val="00AC2007"/>
    <w:rsid w:val="00AC30A6"/>
    <w:rsid w:val="00AC5382"/>
    <w:rsid w:val="00AD18D2"/>
    <w:rsid w:val="00AD42A5"/>
    <w:rsid w:val="00AE7241"/>
    <w:rsid w:val="00AF02E8"/>
    <w:rsid w:val="00B07401"/>
    <w:rsid w:val="00B11C33"/>
    <w:rsid w:val="00B210D8"/>
    <w:rsid w:val="00B2209C"/>
    <w:rsid w:val="00B23C43"/>
    <w:rsid w:val="00B31005"/>
    <w:rsid w:val="00B47548"/>
    <w:rsid w:val="00B60B0C"/>
    <w:rsid w:val="00B60CB6"/>
    <w:rsid w:val="00B612A7"/>
    <w:rsid w:val="00B665B4"/>
    <w:rsid w:val="00B70632"/>
    <w:rsid w:val="00B7670F"/>
    <w:rsid w:val="00B813B3"/>
    <w:rsid w:val="00B84E4F"/>
    <w:rsid w:val="00B92825"/>
    <w:rsid w:val="00B92BDF"/>
    <w:rsid w:val="00B942C8"/>
    <w:rsid w:val="00BA2F69"/>
    <w:rsid w:val="00BA43F4"/>
    <w:rsid w:val="00BB4640"/>
    <w:rsid w:val="00BC2E80"/>
    <w:rsid w:val="00BC7135"/>
    <w:rsid w:val="00BD0834"/>
    <w:rsid w:val="00BD33D7"/>
    <w:rsid w:val="00BE0046"/>
    <w:rsid w:val="00BE04FF"/>
    <w:rsid w:val="00BE1880"/>
    <w:rsid w:val="00BE2EF4"/>
    <w:rsid w:val="00BF4435"/>
    <w:rsid w:val="00BF6FD3"/>
    <w:rsid w:val="00C0141D"/>
    <w:rsid w:val="00C117DA"/>
    <w:rsid w:val="00C1648D"/>
    <w:rsid w:val="00C165AB"/>
    <w:rsid w:val="00C22F08"/>
    <w:rsid w:val="00C30A3C"/>
    <w:rsid w:val="00C32486"/>
    <w:rsid w:val="00C37E1F"/>
    <w:rsid w:val="00C432B2"/>
    <w:rsid w:val="00C53C7D"/>
    <w:rsid w:val="00C61103"/>
    <w:rsid w:val="00C621AC"/>
    <w:rsid w:val="00C6428B"/>
    <w:rsid w:val="00C73C49"/>
    <w:rsid w:val="00C7449D"/>
    <w:rsid w:val="00C76BD4"/>
    <w:rsid w:val="00C85DDE"/>
    <w:rsid w:val="00C864A9"/>
    <w:rsid w:val="00C86FD8"/>
    <w:rsid w:val="00CA2A38"/>
    <w:rsid w:val="00CA4D58"/>
    <w:rsid w:val="00CA58A0"/>
    <w:rsid w:val="00CB0752"/>
    <w:rsid w:val="00CB18DE"/>
    <w:rsid w:val="00CB33B1"/>
    <w:rsid w:val="00CB7959"/>
    <w:rsid w:val="00CC2150"/>
    <w:rsid w:val="00CC2C21"/>
    <w:rsid w:val="00CC7962"/>
    <w:rsid w:val="00CD2653"/>
    <w:rsid w:val="00CD6A71"/>
    <w:rsid w:val="00CE0A72"/>
    <w:rsid w:val="00CE14A6"/>
    <w:rsid w:val="00CE79D3"/>
    <w:rsid w:val="00CF27E0"/>
    <w:rsid w:val="00CF78FC"/>
    <w:rsid w:val="00D02F11"/>
    <w:rsid w:val="00D06283"/>
    <w:rsid w:val="00D151C3"/>
    <w:rsid w:val="00D161F3"/>
    <w:rsid w:val="00D17486"/>
    <w:rsid w:val="00D208E2"/>
    <w:rsid w:val="00D20C3B"/>
    <w:rsid w:val="00D30FC2"/>
    <w:rsid w:val="00D3133D"/>
    <w:rsid w:val="00D37170"/>
    <w:rsid w:val="00D40712"/>
    <w:rsid w:val="00D40D06"/>
    <w:rsid w:val="00D43D32"/>
    <w:rsid w:val="00D4497E"/>
    <w:rsid w:val="00D44C88"/>
    <w:rsid w:val="00D52C3D"/>
    <w:rsid w:val="00D54E62"/>
    <w:rsid w:val="00D55460"/>
    <w:rsid w:val="00D567FF"/>
    <w:rsid w:val="00D569A6"/>
    <w:rsid w:val="00D96D18"/>
    <w:rsid w:val="00DC69E8"/>
    <w:rsid w:val="00DC78A2"/>
    <w:rsid w:val="00DD07F0"/>
    <w:rsid w:val="00DE0B4D"/>
    <w:rsid w:val="00DE119B"/>
    <w:rsid w:val="00DE11B4"/>
    <w:rsid w:val="00DF0020"/>
    <w:rsid w:val="00DF35EC"/>
    <w:rsid w:val="00DF651E"/>
    <w:rsid w:val="00DF7288"/>
    <w:rsid w:val="00DF76F2"/>
    <w:rsid w:val="00DF7ED3"/>
    <w:rsid w:val="00E01322"/>
    <w:rsid w:val="00E04013"/>
    <w:rsid w:val="00E108B3"/>
    <w:rsid w:val="00E12676"/>
    <w:rsid w:val="00E12D6A"/>
    <w:rsid w:val="00E15248"/>
    <w:rsid w:val="00E1678B"/>
    <w:rsid w:val="00E223CA"/>
    <w:rsid w:val="00E337B4"/>
    <w:rsid w:val="00E35F5F"/>
    <w:rsid w:val="00E42748"/>
    <w:rsid w:val="00E45943"/>
    <w:rsid w:val="00E54921"/>
    <w:rsid w:val="00E61F48"/>
    <w:rsid w:val="00E66E96"/>
    <w:rsid w:val="00E71652"/>
    <w:rsid w:val="00E746F1"/>
    <w:rsid w:val="00E75F3B"/>
    <w:rsid w:val="00E81A26"/>
    <w:rsid w:val="00E826C8"/>
    <w:rsid w:val="00E83C5C"/>
    <w:rsid w:val="00E84999"/>
    <w:rsid w:val="00E914D4"/>
    <w:rsid w:val="00E92B4C"/>
    <w:rsid w:val="00E96560"/>
    <w:rsid w:val="00EB11A1"/>
    <w:rsid w:val="00EB23C1"/>
    <w:rsid w:val="00ED1D27"/>
    <w:rsid w:val="00ED32EF"/>
    <w:rsid w:val="00ED3420"/>
    <w:rsid w:val="00ED47D8"/>
    <w:rsid w:val="00ED4D62"/>
    <w:rsid w:val="00EE3F62"/>
    <w:rsid w:val="00EF0AEB"/>
    <w:rsid w:val="00EF12BF"/>
    <w:rsid w:val="00F01072"/>
    <w:rsid w:val="00F03315"/>
    <w:rsid w:val="00F07457"/>
    <w:rsid w:val="00F16F06"/>
    <w:rsid w:val="00F2104E"/>
    <w:rsid w:val="00F256FF"/>
    <w:rsid w:val="00F370AB"/>
    <w:rsid w:val="00F37C20"/>
    <w:rsid w:val="00F41D84"/>
    <w:rsid w:val="00F424EE"/>
    <w:rsid w:val="00F52C70"/>
    <w:rsid w:val="00F53B2A"/>
    <w:rsid w:val="00F61400"/>
    <w:rsid w:val="00F6446D"/>
    <w:rsid w:val="00F66558"/>
    <w:rsid w:val="00F7381F"/>
    <w:rsid w:val="00F75747"/>
    <w:rsid w:val="00F75D37"/>
    <w:rsid w:val="00F83CF7"/>
    <w:rsid w:val="00F94ADB"/>
    <w:rsid w:val="00FA0287"/>
    <w:rsid w:val="00FA0AB0"/>
    <w:rsid w:val="00FA1233"/>
    <w:rsid w:val="00FA5AE7"/>
    <w:rsid w:val="00FB452F"/>
    <w:rsid w:val="00FB474A"/>
    <w:rsid w:val="00FB4E8D"/>
    <w:rsid w:val="00FB76D3"/>
    <w:rsid w:val="00FC3D5C"/>
    <w:rsid w:val="00FC47EA"/>
    <w:rsid w:val="00FC62B6"/>
    <w:rsid w:val="00FE4436"/>
    <w:rsid w:val="00FE524D"/>
    <w:rsid w:val="00FE60BC"/>
    <w:rsid w:val="00FE6B53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315CF7"/>
  <w15:chartTrackingRefBased/>
  <w15:docId w15:val="{F12E5C6E-8A51-40EB-B583-F4B42A6A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62"/>
  </w:style>
  <w:style w:type="paragraph" w:styleId="Titre1">
    <w:name w:val="heading 1"/>
    <w:basedOn w:val="Normal"/>
    <w:next w:val="Normal"/>
    <w:qFormat/>
    <w:pPr>
      <w:keepNext/>
      <w:spacing w:before="240" w:after="60"/>
      <w:ind w:left="708" w:hanging="708"/>
      <w:outlineLvl w:val="0"/>
    </w:pPr>
    <w:rPr>
      <w:rFonts w:ascii="Arial" w:hAnsi="Arial"/>
      <w:sz w:val="28"/>
      <w:lang w:val="en-GB"/>
    </w:rPr>
  </w:style>
  <w:style w:type="paragraph" w:styleId="Titre2">
    <w:name w:val="heading 2"/>
    <w:basedOn w:val="Normal"/>
    <w:next w:val="Normal"/>
    <w:qFormat/>
    <w:pPr>
      <w:keepNext/>
      <w:spacing w:before="240" w:after="60"/>
      <w:ind w:left="1416" w:hanging="708"/>
      <w:outlineLvl w:val="1"/>
    </w:pPr>
    <w:rPr>
      <w:rFonts w:ascii="Arial" w:hAnsi="Arial"/>
      <w:b/>
      <w:i/>
      <w:sz w:val="24"/>
      <w:lang w:val="en-GB"/>
    </w:rPr>
  </w:style>
  <w:style w:type="paragraph" w:styleId="Titre3">
    <w:name w:val="heading 3"/>
    <w:basedOn w:val="Normal"/>
    <w:next w:val="Normal"/>
    <w:qFormat/>
    <w:pPr>
      <w:keepNext/>
      <w:spacing w:before="240" w:after="60"/>
      <w:ind w:left="2124" w:hanging="708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i/>
      <w:sz w:val="32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rFonts w:ascii="CG Times (WN)" w:hAnsi="CG Times (WN)"/>
      <w:b/>
      <w:i/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i/>
      <w:sz w:val="24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i/>
      <w:sz w:val="24"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semiHidden/>
    <w:pPr>
      <w:tabs>
        <w:tab w:val="right" w:leader="dot" w:pos="9071"/>
      </w:tabs>
      <w:spacing w:before="200" w:after="100"/>
    </w:pPr>
    <w:rPr>
      <w:rFonts w:ascii="Arial" w:hAnsi="Arial"/>
      <w:b/>
      <w:caps/>
      <w:sz w:val="24"/>
      <w:lang w:val="en-GB"/>
    </w:rPr>
  </w:style>
  <w:style w:type="paragraph" w:styleId="TM2">
    <w:name w:val="toc 2"/>
    <w:basedOn w:val="Normal"/>
    <w:next w:val="Normal"/>
    <w:semiHidden/>
    <w:pPr>
      <w:tabs>
        <w:tab w:val="right" w:leader="dot" w:pos="9071"/>
      </w:tabs>
      <w:ind w:left="198"/>
    </w:pPr>
    <w:rPr>
      <w:b/>
      <w:sz w:val="24"/>
      <w:lang w:val="en-GB"/>
    </w:rPr>
  </w:style>
  <w:style w:type="paragraph" w:styleId="TM3">
    <w:name w:val="toc 3"/>
    <w:basedOn w:val="Normal"/>
    <w:next w:val="Normal"/>
    <w:semiHidden/>
    <w:pPr>
      <w:tabs>
        <w:tab w:val="right" w:leader="dot" w:pos="9071"/>
      </w:tabs>
      <w:ind w:left="400"/>
    </w:pPr>
    <w:rPr>
      <w:lang w:val="en-GB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lang w:val="en-GB"/>
    </w:rPr>
  </w:style>
  <w:style w:type="paragraph" w:styleId="Corpsdetexte2">
    <w:name w:val="Body Text 2"/>
    <w:basedOn w:val="Normal"/>
    <w:rPr>
      <w:sz w:val="24"/>
    </w:rPr>
  </w:style>
  <w:style w:type="paragraph" w:styleId="Corpsdetexte">
    <w:name w:val="Body Text"/>
    <w:basedOn w:val="Normal"/>
    <w:pPr>
      <w:jc w:val="center"/>
    </w:pPr>
    <w:rPr>
      <w:sz w:val="24"/>
    </w:rPr>
  </w:style>
  <w:style w:type="paragraph" w:styleId="Retraitcorpsdetexte">
    <w:name w:val="Body Text Indent"/>
    <w:basedOn w:val="Normal"/>
    <w:rPr>
      <w:color w:val="FF0000"/>
      <w:sz w:val="24"/>
    </w:rPr>
  </w:style>
  <w:style w:type="paragraph" w:styleId="Commentaire">
    <w:name w:val="annotation text"/>
    <w:basedOn w:val="Normal"/>
    <w:semiHidden/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character" w:styleId="Marquedecommentaire">
    <w:name w:val="annotation reference"/>
    <w:semiHidden/>
    <w:rPr>
      <w:sz w:val="16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par1">
    <w:name w:val="par1"/>
    <w:basedOn w:val="Normal"/>
    <w:rsid w:val="008143CE"/>
    <w:pPr>
      <w:ind w:firstLine="567"/>
    </w:pPr>
    <w:rPr>
      <w:sz w:val="24"/>
    </w:rPr>
  </w:style>
  <w:style w:type="table" w:styleId="Grilledutableau">
    <w:name w:val="Table Grid"/>
    <w:basedOn w:val="TableauNormal"/>
    <w:rsid w:val="00D54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3">
    <w:name w:val="Body Text 3"/>
    <w:basedOn w:val="Normal"/>
    <w:rsid w:val="00786A18"/>
    <w:pPr>
      <w:spacing w:after="120"/>
    </w:pPr>
    <w:rPr>
      <w:sz w:val="16"/>
      <w:szCs w:val="16"/>
    </w:rPr>
  </w:style>
  <w:style w:type="character" w:styleId="Lienhypertexte">
    <w:name w:val="Hyperlink"/>
    <w:rsid w:val="001D6918"/>
    <w:rPr>
      <w:color w:val="0000FF"/>
      <w:u w:val="single"/>
    </w:rPr>
  </w:style>
  <w:style w:type="paragraph" w:customStyle="1" w:styleId="Char">
    <w:name w:val="Char"/>
    <w:basedOn w:val="Normal"/>
    <w:next w:val="Normal"/>
    <w:rsid w:val="006F57D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Char1">
    <w:name w:val="Char1"/>
    <w:basedOn w:val="Normal"/>
    <w:next w:val="Normal"/>
    <w:rsid w:val="00B23C43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Default">
    <w:name w:val="Default"/>
    <w:rsid w:val="00B23C4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hps">
    <w:name w:val="hps"/>
    <w:basedOn w:val="Policepardfaut"/>
    <w:rsid w:val="007F5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geeds\bat-emc\modeles%20rapport\report\emission\resac\geeds_emc-temp-rep_resac-001-b%20(report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geeds_emc-temp-rep_resac-001-b (report).dot</Template>
  <TotalTime>0</TotalTime>
  <Pages>28</Pages>
  <Words>4454</Words>
  <Characters>24499</Characters>
  <Application>Microsoft Office Word</Application>
  <DocSecurity>0</DocSecurity>
  <Lines>204</Lines>
  <Paragraphs>57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d’essai type</vt:lpstr>
      <vt:lpstr>Rapport d’essai type</vt:lpstr>
    </vt:vector>
  </TitlesOfParts>
  <Company>valeo electronique</Company>
  <LinksUpToDate>false</LinksUpToDate>
  <CharactersWithSpaces>28896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d’essai type</dc:title>
  <dc:subject>Suivant cdc PSA B21 7110 (2000)</dc:subject>
  <dc:creator>p-FRP-CRE2-LaboCEM</dc:creator>
  <cp:keywords/>
  <cp:lastModifiedBy>Elie Tshingombe</cp:lastModifiedBy>
  <cp:revision>2</cp:revision>
  <cp:lastPrinted>2025-09-01T15:34:00Z</cp:lastPrinted>
  <dcterms:created xsi:type="dcterms:W3CDTF">2025-09-07T23:11:00Z</dcterms:created>
  <dcterms:modified xsi:type="dcterms:W3CDTF">2025-09-07T23:11:00Z</dcterms:modified>
</cp:coreProperties>
</file>