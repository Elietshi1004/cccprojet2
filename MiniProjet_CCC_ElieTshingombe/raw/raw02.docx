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24792" w14:textId="77777777" w:rsidR="00E92B4C" w:rsidRPr="007F5C4F" w:rsidRDefault="00E92B4C" w:rsidP="00E92B4C">
      <w:pPr>
        <w:rPr>
          <w:b/>
          <w:sz w:val="28"/>
          <w:szCs w:val="28"/>
          <w:lang w:val="en-GB"/>
        </w:rPr>
      </w:pPr>
      <w:bookmarkStart w:id="0" w:name="_Toc511701228"/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123083EF" w14:textId="77777777" w:rsidR="00E92B4C" w:rsidRPr="007F5C4F" w:rsidRDefault="00E92B4C" w:rsidP="00E92B4C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E92B4C" w14:paraId="286A7BB9" w14:textId="77777777" w:rsidTr="00E96099">
        <w:tc>
          <w:tcPr>
            <w:tcW w:w="934" w:type="dxa"/>
            <w:gridSpan w:val="3"/>
            <w:hideMark/>
          </w:tcPr>
          <w:p w14:paraId="6A421DC5" w14:textId="77777777" w:rsidR="00E92B4C" w:rsidRPr="002F0C6A" w:rsidRDefault="00E92B4C" w:rsidP="00E96099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057D0661" w14:textId="77777777" w:rsidR="00E92B4C" w:rsidRDefault="00E92B4C" w:rsidP="00E9609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E92B4C" w14:paraId="39206734" w14:textId="77777777" w:rsidTr="00E96099">
        <w:tc>
          <w:tcPr>
            <w:tcW w:w="766" w:type="dxa"/>
            <w:hideMark/>
          </w:tcPr>
          <w:p w14:paraId="181942CC" w14:textId="77777777" w:rsidR="00E92B4C" w:rsidRPr="002F0C6A" w:rsidRDefault="00E92B4C" w:rsidP="00E96099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1C2456BE" w14:textId="77777777" w:rsidR="00E92B4C" w:rsidRDefault="00E92B4C" w:rsidP="00E96099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E92B4C" w:rsidRPr="005D1757" w14:paraId="7D65872D" w14:textId="77777777" w:rsidTr="00E96099">
        <w:tc>
          <w:tcPr>
            <w:tcW w:w="920" w:type="dxa"/>
            <w:gridSpan w:val="2"/>
            <w:hideMark/>
          </w:tcPr>
          <w:p w14:paraId="2B2407DD" w14:textId="77777777" w:rsidR="00E92B4C" w:rsidRPr="002F0C6A" w:rsidRDefault="00E92B4C" w:rsidP="00E96099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204E7830" w14:textId="77777777" w:rsidR="00E92B4C" w:rsidRDefault="00E92B4C" w:rsidP="00E92B4C">
            <w:pPr>
              <w:rPr>
                <w:lang w:val="en-GB"/>
              </w:rPr>
            </w:pPr>
            <w:r>
              <w:rPr>
                <w:lang w:val="en-GB"/>
              </w:rPr>
              <w:t>VA/FK, 17/02/2025 17:31:53</w:t>
            </w:r>
          </w:p>
        </w:tc>
      </w:tr>
      <w:tr w:rsidR="00E92B4C" w:rsidRPr="0004475A" w14:paraId="437747D2" w14:textId="77777777" w:rsidTr="00E96099">
        <w:tc>
          <w:tcPr>
            <w:tcW w:w="1733" w:type="dxa"/>
            <w:gridSpan w:val="5"/>
            <w:hideMark/>
          </w:tcPr>
          <w:p w14:paraId="3AFFBCF6" w14:textId="77777777" w:rsidR="00E92B4C" w:rsidRPr="002F0C6A" w:rsidRDefault="00E92B4C" w:rsidP="00E96099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00010DB3" w14:textId="77777777" w:rsidR="00E92B4C" w:rsidRPr="005D792F" w:rsidRDefault="00E92B4C" w:rsidP="00E92B4C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E92B4C" w14:paraId="249BCFB4" w14:textId="77777777" w:rsidTr="00E96099">
        <w:tc>
          <w:tcPr>
            <w:tcW w:w="1495" w:type="dxa"/>
            <w:gridSpan w:val="4"/>
            <w:hideMark/>
          </w:tcPr>
          <w:p w14:paraId="520B1B2E" w14:textId="77777777" w:rsidR="00E92B4C" w:rsidRPr="002F0C6A" w:rsidRDefault="00E92B4C" w:rsidP="00E96099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0F1E9DE3" w14:textId="77777777" w:rsidR="00E92B4C" w:rsidRPr="005D1757" w:rsidRDefault="00E92B4C" w:rsidP="00E92B4C">
            <w:r>
              <w:t>Mode 3, Conclusion : comply</w:t>
            </w:r>
          </w:p>
        </w:tc>
      </w:tr>
    </w:tbl>
    <w:p w14:paraId="087BF5C0" w14:textId="19B140A8" w:rsidR="00E92B4C" w:rsidRPr="005C7D4E" w:rsidRDefault="00E92B4C" w:rsidP="00E92B4C">
      <w:r w:rsidRPr="007F5C4F">
        <w:rPr>
          <w:lang w:val="en-GB"/>
        </w:rPr>
        <w:t>GraphiqueEMIRE</w:t>
      </w:r>
      <w:r w:rsidR="00B412AC">
        <w:rPr>
          <w:noProof/>
          <w:lang w:val="en-GB"/>
        </w:rPr>
        <w:drawing>
          <wp:inline distT="0" distB="0" distL="0" distR="0" wp14:anchorId="7583A9A7" wp14:editId="0B74C4DE">
            <wp:extent cx="6114415" cy="4094480"/>
            <wp:effectExtent l="0" t="0" r="0" b="0"/>
            <wp:docPr id="1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168F738F" w14:textId="77777777" w:rsidR="00E92B4C" w:rsidRPr="00E92B4C" w:rsidRDefault="00E92B4C" w:rsidP="00E92B4C">
      <w:pPr>
        <w:rPr>
          <w:sz w:val="16"/>
          <w:szCs w:val="16"/>
          <w:lang w:val="en-GB"/>
        </w:rPr>
      </w:pPr>
      <w:r w:rsidRPr="00E92B4C">
        <w:rPr>
          <w:sz w:val="16"/>
          <w:szCs w:val="16"/>
          <w:lang w:val="en-GB"/>
        </w:rPr>
        <w:t>CISPR.AVG/Lim.Avg (2)</w:t>
      </w:r>
    </w:p>
    <w:tbl>
      <w:tblPr>
        <w:tblW w:w="9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9"/>
        <w:gridCol w:w="419"/>
        <w:gridCol w:w="1873"/>
        <w:gridCol w:w="1626"/>
        <w:gridCol w:w="2010"/>
        <w:gridCol w:w="997"/>
        <w:gridCol w:w="1244"/>
      </w:tblGrid>
      <w:tr w:rsidR="00E92B4C" w:rsidRPr="00E92B4C" w14:paraId="3FE68643" w14:textId="77777777" w:rsidTr="00E92B4C">
        <w:tc>
          <w:tcPr>
            <w:tcW w:w="1369" w:type="dxa"/>
          </w:tcPr>
          <w:p w14:paraId="18510041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Frequency (MHz)</w:t>
            </w:r>
          </w:p>
        </w:tc>
        <w:tc>
          <w:tcPr>
            <w:tcW w:w="419" w:type="dxa"/>
          </w:tcPr>
          <w:p w14:paraId="76838624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SR</w:t>
            </w:r>
          </w:p>
        </w:tc>
        <w:tc>
          <w:tcPr>
            <w:tcW w:w="1873" w:type="dxa"/>
          </w:tcPr>
          <w:p w14:paraId="2EBE0CB0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CISPR.AVG (dBÂµV/m)</w:t>
            </w:r>
          </w:p>
        </w:tc>
        <w:tc>
          <w:tcPr>
            <w:tcW w:w="1626" w:type="dxa"/>
          </w:tcPr>
          <w:p w14:paraId="4BF98E49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Lim.Avg (dBÂµV/m)</w:t>
            </w:r>
          </w:p>
        </w:tc>
        <w:tc>
          <w:tcPr>
            <w:tcW w:w="2010" w:type="dxa"/>
          </w:tcPr>
          <w:p w14:paraId="3FD451E6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CISPR.AVG-Lim.Avg (dB)</w:t>
            </w:r>
          </w:p>
        </w:tc>
        <w:tc>
          <w:tcPr>
            <w:tcW w:w="997" w:type="dxa"/>
          </w:tcPr>
          <w:p w14:paraId="4F56B40E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Polarization</w:t>
            </w:r>
          </w:p>
        </w:tc>
        <w:tc>
          <w:tcPr>
            <w:tcW w:w="1244" w:type="dxa"/>
          </w:tcPr>
          <w:p w14:paraId="4C464C36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Correction (dB)</w:t>
            </w:r>
          </w:p>
        </w:tc>
      </w:tr>
      <w:tr w:rsidR="00E92B4C" w:rsidRPr="00E92B4C" w14:paraId="37C81A32" w14:textId="77777777" w:rsidTr="00E92B4C">
        <w:tc>
          <w:tcPr>
            <w:tcW w:w="1369" w:type="dxa"/>
          </w:tcPr>
          <w:p w14:paraId="09B99F98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1.25425</w:t>
            </w:r>
          </w:p>
        </w:tc>
        <w:tc>
          <w:tcPr>
            <w:tcW w:w="419" w:type="dxa"/>
          </w:tcPr>
          <w:p w14:paraId="312C493C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873" w:type="dxa"/>
          </w:tcPr>
          <w:p w14:paraId="0B02536C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18.35</w:t>
            </w:r>
          </w:p>
        </w:tc>
        <w:tc>
          <w:tcPr>
            <w:tcW w:w="1626" w:type="dxa"/>
          </w:tcPr>
          <w:p w14:paraId="73471ACA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44.00</w:t>
            </w:r>
          </w:p>
        </w:tc>
        <w:tc>
          <w:tcPr>
            <w:tcW w:w="2010" w:type="dxa"/>
          </w:tcPr>
          <w:p w14:paraId="09DBBF4E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-25.65</w:t>
            </w:r>
          </w:p>
        </w:tc>
        <w:tc>
          <w:tcPr>
            <w:tcW w:w="997" w:type="dxa"/>
          </w:tcPr>
          <w:p w14:paraId="4E46D9FE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0F25CA21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9.92</w:t>
            </w:r>
          </w:p>
        </w:tc>
      </w:tr>
      <w:tr w:rsidR="00E92B4C" w14:paraId="153B47B9" w14:textId="77777777" w:rsidTr="00E92B4C">
        <w:tc>
          <w:tcPr>
            <w:tcW w:w="1369" w:type="dxa"/>
          </w:tcPr>
          <w:p w14:paraId="12A1D193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27.25975</w:t>
            </w:r>
          </w:p>
        </w:tc>
        <w:tc>
          <w:tcPr>
            <w:tcW w:w="419" w:type="dxa"/>
          </w:tcPr>
          <w:p w14:paraId="64F1ACF9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873" w:type="dxa"/>
          </w:tcPr>
          <w:p w14:paraId="2685AB9E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4.57</w:t>
            </w:r>
          </w:p>
        </w:tc>
        <w:tc>
          <w:tcPr>
            <w:tcW w:w="1626" w:type="dxa"/>
          </w:tcPr>
          <w:p w14:paraId="71159A19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28.00</w:t>
            </w:r>
          </w:p>
        </w:tc>
        <w:tc>
          <w:tcPr>
            <w:tcW w:w="2010" w:type="dxa"/>
          </w:tcPr>
          <w:p w14:paraId="64C598C8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-23.43</w:t>
            </w:r>
          </w:p>
        </w:tc>
        <w:tc>
          <w:tcPr>
            <w:tcW w:w="997" w:type="dxa"/>
          </w:tcPr>
          <w:p w14:paraId="0B83197C" w14:textId="77777777" w:rsidR="00E92B4C" w:rsidRP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3F7561F2" w14:textId="77777777" w:rsidR="00E92B4C" w:rsidRDefault="00E92B4C" w:rsidP="00BE5C59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10.29</w:t>
            </w:r>
          </w:p>
        </w:tc>
      </w:tr>
    </w:tbl>
    <w:p w14:paraId="1E3B50A3" w14:textId="77777777" w:rsidR="00E92B4C" w:rsidRDefault="00E92B4C" w:rsidP="00E92B4C">
      <w:pPr>
        <w:rPr>
          <w:sz w:val="16"/>
          <w:szCs w:val="16"/>
          <w:lang w:val="en-GB"/>
        </w:rPr>
      </w:pPr>
    </w:p>
    <w:p w14:paraId="64913B2E" w14:textId="77777777" w:rsidR="00E92B4C" w:rsidRPr="00E92B4C" w:rsidRDefault="00E92B4C" w:rsidP="00E92B4C">
      <w:pPr>
        <w:rPr>
          <w:sz w:val="16"/>
          <w:szCs w:val="16"/>
          <w:lang w:val="en-GB"/>
        </w:rPr>
      </w:pPr>
      <w:r w:rsidRPr="00E92B4C">
        <w:rPr>
          <w:sz w:val="16"/>
          <w:szCs w:val="16"/>
          <w:lang w:val="en-GB"/>
        </w:rPr>
        <w:t>Peak/Lim.Q-Peak (2)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9"/>
        <w:gridCol w:w="419"/>
        <w:gridCol w:w="1362"/>
        <w:gridCol w:w="1835"/>
        <w:gridCol w:w="1708"/>
        <w:gridCol w:w="997"/>
        <w:gridCol w:w="1244"/>
      </w:tblGrid>
      <w:tr w:rsidR="00E92B4C" w:rsidRPr="00E92B4C" w14:paraId="6112B7A3" w14:textId="77777777" w:rsidTr="00E92B4C">
        <w:tc>
          <w:tcPr>
            <w:tcW w:w="1369" w:type="dxa"/>
          </w:tcPr>
          <w:p w14:paraId="329835DE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Frequency (MHz)</w:t>
            </w:r>
          </w:p>
        </w:tc>
        <w:tc>
          <w:tcPr>
            <w:tcW w:w="419" w:type="dxa"/>
          </w:tcPr>
          <w:p w14:paraId="14575D8B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SR</w:t>
            </w:r>
          </w:p>
        </w:tc>
        <w:tc>
          <w:tcPr>
            <w:tcW w:w="1362" w:type="dxa"/>
          </w:tcPr>
          <w:p w14:paraId="76AC5371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Peak (dBÂµV/m)</w:t>
            </w:r>
          </w:p>
        </w:tc>
        <w:tc>
          <w:tcPr>
            <w:tcW w:w="1835" w:type="dxa"/>
          </w:tcPr>
          <w:p w14:paraId="4C0A0DDC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Lim.Q-Peak (dBÂµV/m)</w:t>
            </w:r>
          </w:p>
        </w:tc>
        <w:tc>
          <w:tcPr>
            <w:tcW w:w="1708" w:type="dxa"/>
          </w:tcPr>
          <w:p w14:paraId="38C29BD8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Peak-Lim.Q-Peak (dB)</w:t>
            </w:r>
          </w:p>
        </w:tc>
        <w:tc>
          <w:tcPr>
            <w:tcW w:w="997" w:type="dxa"/>
          </w:tcPr>
          <w:p w14:paraId="1CE18F07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Polarization</w:t>
            </w:r>
          </w:p>
        </w:tc>
        <w:tc>
          <w:tcPr>
            <w:tcW w:w="1244" w:type="dxa"/>
          </w:tcPr>
          <w:p w14:paraId="1438C60E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Correction (dB)</w:t>
            </w:r>
          </w:p>
        </w:tc>
      </w:tr>
      <w:tr w:rsidR="00E92B4C" w:rsidRPr="00E92B4C" w14:paraId="5FDC6315" w14:textId="77777777" w:rsidTr="00E92B4C">
        <w:tc>
          <w:tcPr>
            <w:tcW w:w="1369" w:type="dxa"/>
          </w:tcPr>
          <w:p w14:paraId="261BDD08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1.25875</w:t>
            </w:r>
          </w:p>
        </w:tc>
        <w:tc>
          <w:tcPr>
            <w:tcW w:w="419" w:type="dxa"/>
          </w:tcPr>
          <w:p w14:paraId="15FB3634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362" w:type="dxa"/>
          </w:tcPr>
          <w:p w14:paraId="615B2881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33.25</w:t>
            </w:r>
          </w:p>
        </w:tc>
        <w:tc>
          <w:tcPr>
            <w:tcW w:w="1835" w:type="dxa"/>
          </w:tcPr>
          <w:p w14:paraId="012DBEE0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51.00</w:t>
            </w:r>
          </w:p>
        </w:tc>
        <w:tc>
          <w:tcPr>
            <w:tcW w:w="1708" w:type="dxa"/>
          </w:tcPr>
          <w:p w14:paraId="53003AF7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-17.75</w:t>
            </w:r>
          </w:p>
        </w:tc>
        <w:tc>
          <w:tcPr>
            <w:tcW w:w="997" w:type="dxa"/>
          </w:tcPr>
          <w:p w14:paraId="4AE2FA49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00A89EAF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9.92</w:t>
            </w:r>
          </w:p>
        </w:tc>
      </w:tr>
      <w:tr w:rsidR="00E92B4C" w14:paraId="7D41E7F7" w14:textId="77777777" w:rsidTr="00E92B4C">
        <w:tc>
          <w:tcPr>
            <w:tcW w:w="1369" w:type="dxa"/>
          </w:tcPr>
          <w:p w14:paraId="24D20FB9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27.26875</w:t>
            </w:r>
          </w:p>
        </w:tc>
        <w:tc>
          <w:tcPr>
            <w:tcW w:w="419" w:type="dxa"/>
          </w:tcPr>
          <w:p w14:paraId="29B1EB26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362" w:type="dxa"/>
          </w:tcPr>
          <w:p w14:paraId="2996DA76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22.15</w:t>
            </w:r>
          </w:p>
        </w:tc>
        <w:tc>
          <w:tcPr>
            <w:tcW w:w="1835" w:type="dxa"/>
          </w:tcPr>
          <w:p w14:paraId="1B47A98D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45.00</w:t>
            </w:r>
          </w:p>
        </w:tc>
        <w:tc>
          <w:tcPr>
            <w:tcW w:w="1708" w:type="dxa"/>
          </w:tcPr>
          <w:p w14:paraId="2740410B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-22.85</w:t>
            </w:r>
          </w:p>
        </w:tc>
        <w:tc>
          <w:tcPr>
            <w:tcW w:w="997" w:type="dxa"/>
          </w:tcPr>
          <w:p w14:paraId="670C0D06" w14:textId="77777777" w:rsidR="00E92B4C" w:rsidRP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545C8AB3" w14:textId="77777777" w:rsidR="00E92B4C" w:rsidRDefault="00E92B4C" w:rsidP="00360C5F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10.29</w:t>
            </w:r>
          </w:p>
        </w:tc>
      </w:tr>
    </w:tbl>
    <w:p w14:paraId="646CE0FF" w14:textId="77777777" w:rsidR="00E92B4C" w:rsidRDefault="00E92B4C" w:rsidP="00E92B4C">
      <w:pPr>
        <w:rPr>
          <w:sz w:val="16"/>
          <w:szCs w:val="16"/>
          <w:lang w:val="en-GB"/>
        </w:rPr>
      </w:pPr>
    </w:p>
    <w:p w14:paraId="400070A0" w14:textId="77777777" w:rsidR="00E92B4C" w:rsidRPr="00E92B4C" w:rsidRDefault="00E92B4C" w:rsidP="00E92B4C">
      <w:pPr>
        <w:rPr>
          <w:sz w:val="16"/>
          <w:szCs w:val="16"/>
          <w:lang w:val="en-GB"/>
        </w:rPr>
      </w:pPr>
      <w:r w:rsidRPr="00E92B4C">
        <w:rPr>
          <w:sz w:val="16"/>
          <w:szCs w:val="16"/>
          <w:lang w:val="en-GB"/>
        </w:rPr>
        <w:t>Q-Peak/Lim.Q-Peak (2)</w:t>
      </w: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9"/>
        <w:gridCol w:w="419"/>
        <w:gridCol w:w="1530"/>
        <w:gridCol w:w="1835"/>
        <w:gridCol w:w="1876"/>
        <w:gridCol w:w="997"/>
        <w:gridCol w:w="1244"/>
      </w:tblGrid>
      <w:tr w:rsidR="00E92B4C" w:rsidRPr="00E92B4C" w14:paraId="66C27FA7" w14:textId="77777777" w:rsidTr="00E92B4C">
        <w:tc>
          <w:tcPr>
            <w:tcW w:w="1369" w:type="dxa"/>
          </w:tcPr>
          <w:p w14:paraId="6BED89BB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Frequency (MHz)</w:t>
            </w:r>
          </w:p>
        </w:tc>
        <w:tc>
          <w:tcPr>
            <w:tcW w:w="419" w:type="dxa"/>
          </w:tcPr>
          <w:p w14:paraId="12C9C273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SR</w:t>
            </w:r>
          </w:p>
        </w:tc>
        <w:tc>
          <w:tcPr>
            <w:tcW w:w="1530" w:type="dxa"/>
          </w:tcPr>
          <w:p w14:paraId="61355E76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Q-Peak (dBÂµV/m)</w:t>
            </w:r>
          </w:p>
        </w:tc>
        <w:tc>
          <w:tcPr>
            <w:tcW w:w="1835" w:type="dxa"/>
          </w:tcPr>
          <w:p w14:paraId="5775C6E8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Lim.Q-Peak (dBÂµV/m)</w:t>
            </w:r>
          </w:p>
        </w:tc>
        <w:tc>
          <w:tcPr>
            <w:tcW w:w="1876" w:type="dxa"/>
          </w:tcPr>
          <w:p w14:paraId="5C5C9DA7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Q-Peak-Lim.Q-Peak (dB)</w:t>
            </w:r>
          </w:p>
        </w:tc>
        <w:tc>
          <w:tcPr>
            <w:tcW w:w="997" w:type="dxa"/>
          </w:tcPr>
          <w:p w14:paraId="6818F4AB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Polarization</w:t>
            </w:r>
          </w:p>
        </w:tc>
        <w:tc>
          <w:tcPr>
            <w:tcW w:w="1244" w:type="dxa"/>
          </w:tcPr>
          <w:p w14:paraId="206F3EA2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Correction (dB)</w:t>
            </w:r>
          </w:p>
        </w:tc>
      </w:tr>
      <w:tr w:rsidR="00E92B4C" w:rsidRPr="00E92B4C" w14:paraId="18944513" w14:textId="77777777" w:rsidTr="00E92B4C">
        <w:tc>
          <w:tcPr>
            <w:tcW w:w="1369" w:type="dxa"/>
          </w:tcPr>
          <w:p w14:paraId="4EA8095A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1.2565</w:t>
            </w:r>
          </w:p>
        </w:tc>
        <w:tc>
          <w:tcPr>
            <w:tcW w:w="419" w:type="dxa"/>
          </w:tcPr>
          <w:p w14:paraId="1F7B99D0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530" w:type="dxa"/>
          </w:tcPr>
          <w:p w14:paraId="63C88B6A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31.39</w:t>
            </w:r>
          </w:p>
        </w:tc>
        <w:tc>
          <w:tcPr>
            <w:tcW w:w="1835" w:type="dxa"/>
          </w:tcPr>
          <w:p w14:paraId="1F994CF5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51.00</w:t>
            </w:r>
          </w:p>
        </w:tc>
        <w:tc>
          <w:tcPr>
            <w:tcW w:w="1876" w:type="dxa"/>
          </w:tcPr>
          <w:p w14:paraId="572A189C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-19.61</w:t>
            </w:r>
          </w:p>
        </w:tc>
        <w:tc>
          <w:tcPr>
            <w:tcW w:w="997" w:type="dxa"/>
          </w:tcPr>
          <w:p w14:paraId="04FF0F10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47F18BFD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9.92</w:t>
            </w:r>
          </w:p>
        </w:tc>
      </w:tr>
      <w:tr w:rsidR="00E92B4C" w14:paraId="6A3B6A46" w14:textId="77777777" w:rsidTr="00E92B4C">
        <w:tc>
          <w:tcPr>
            <w:tcW w:w="1369" w:type="dxa"/>
          </w:tcPr>
          <w:p w14:paraId="0B2AAD6B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27.25975</w:t>
            </w:r>
          </w:p>
        </w:tc>
        <w:tc>
          <w:tcPr>
            <w:tcW w:w="419" w:type="dxa"/>
          </w:tcPr>
          <w:p w14:paraId="7F4B883B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530" w:type="dxa"/>
          </w:tcPr>
          <w:p w14:paraId="0FB63FA4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16.05</w:t>
            </w:r>
          </w:p>
        </w:tc>
        <w:tc>
          <w:tcPr>
            <w:tcW w:w="1835" w:type="dxa"/>
          </w:tcPr>
          <w:p w14:paraId="5DB421F6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45.00</w:t>
            </w:r>
          </w:p>
        </w:tc>
        <w:tc>
          <w:tcPr>
            <w:tcW w:w="1876" w:type="dxa"/>
          </w:tcPr>
          <w:p w14:paraId="6287BAB9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-28.95</w:t>
            </w:r>
          </w:p>
        </w:tc>
        <w:tc>
          <w:tcPr>
            <w:tcW w:w="997" w:type="dxa"/>
          </w:tcPr>
          <w:p w14:paraId="0C133BAE" w14:textId="77777777" w:rsidR="00E92B4C" w:rsidRP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58E527F9" w14:textId="77777777" w:rsidR="00E92B4C" w:rsidRDefault="00E92B4C" w:rsidP="00FF656A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10.29</w:t>
            </w:r>
          </w:p>
        </w:tc>
      </w:tr>
    </w:tbl>
    <w:p w14:paraId="0468F213" w14:textId="77777777" w:rsidR="00E92B4C" w:rsidRDefault="00E92B4C" w:rsidP="00E92B4C">
      <w:pPr>
        <w:rPr>
          <w:sz w:val="16"/>
          <w:szCs w:val="16"/>
          <w:lang w:val="en-GB"/>
        </w:rPr>
      </w:pPr>
    </w:p>
    <w:p w14:paraId="491B72EE" w14:textId="77777777" w:rsidR="00E92B4C" w:rsidRPr="00E92B4C" w:rsidRDefault="00E92B4C" w:rsidP="00E92B4C">
      <w:pPr>
        <w:rPr>
          <w:sz w:val="16"/>
          <w:szCs w:val="16"/>
          <w:lang w:val="en-GB"/>
        </w:rPr>
      </w:pPr>
      <w:r w:rsidRPr="00E92B4C">
        <w:rPr>
          <w:sz w:val="16"/>
          <w:szCs w:val="16"/>
          <w:lang w:val="en-GB"/>
        </w:rPr>
        <w:t>Peak/Lim.Peak (2)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9"/>
        <w:gridCol w:w="419"/>
        <w:gridCol w:w="1362"/>
        <w:gridCol w:w="1667"/>
        <w:gridCol w:w="1540"/>
        <w:gridCol w:w="997"/>
        <w:gridCol w:w="1244"/>
      </w:tblGrid>
      <w:tr w:rsidR="00E92B4C" w:rsidRPr="00E92B4C" w14:paraId="1A39C4BB" w14:textId="77777777" w:rsidTr="00E92B4C">
        <w:tc>
          <w:tcPr>
            <w:tcW w:w="1369" w:type="dxa"/>
          </w:tcPr>
          <w:p w14:paraId="3D14FEDC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Frequency (MHz)</w:t>
            </w:r>
          </w:p>
        </w:tc>
        <w:tc>
          <w:tcPr>
            <w:tcW w:w="419" w:type="dxa"/>
          </w:tcPr>
          <w:p w14:paraId="69821510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SR</w:t>
            </w:r>
          </w:p>
        </w:tc>
        <w:tc>
          <w:tcPr>
            <w:tcW w:w="1362" w:type="dxa"/>
          </w:tcPr>
          <w:p w14:paraId="3E6EEA2B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Peak (dBÂµV/m)</w:t>
            </w:r>
          </w:p>
        </w:tc>
        <w:tc>
          <w:tcPr>
            <w:tcW w:w="1667" w:type="dxa"/>
          </w:tcPr>
          <w:p w14:paraId="401A47EA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Lim.Peak (dBÂµV/m)</w:t>
            </w:r>
          </w:p>
        </w:tc>
        <w:tc>
          <w:tcPr>
            <w:tcW w:w="1540" w:type="dxa"/>
          </w:tcPr>
          <w:p w14:paraId="4B45C31C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Peak-Lim.Peak (dB)</w:t>
            </w:r>
          </w:p>
        </w:tc>
        <w:tc>
          <w:tcPr>
            <w:tcW w:w="997" w:type="dxa"/>
          </w:tcPr>
          <w:p w14:paraId="4E5AE09D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Polarization</w:t>
            </w:r>
          </w:p>
        </w:tc>
        <w:tc>
          <w:tcPr>
            <w:tcW w:w="1244" w:type="dxa"/>
          </w:tcPr>
          <w:p w14:paraId="0F67BFE7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Correction (dB)</w:t>
            </w:r>
          </w:p>
        </w:tc>
      </w:tr>
      <w:tr w:rsidR="00E92B4C" w:rsidRPr="00E92B4C" w14:paraId="5B07AE8E" w14:textId="77777777" w:rsidTr="00E92B4C">
        <w:tc>
          <w:tcPr>
            <w:tcW w:w="1369" w:type="dxa"/>
          </w:tcPr>
          <w:p w14:paraId="353CFC2C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1.25875</w:t>
            </w:r>
          </w:p>
        </w:tc>
        <w:tc>
          <w:tcPr>
            <w:tcW w:w="419" w:type="dxa"/>
          </w:tcPr>
          <w:p w14:paraId="7FA2ED56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362" w:type="dxa"/>
          </w:tcPr>
          <w:p w14:paraId="2877F5C7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33.25</w:t>
            </w:r>
          </w:p>
        </w:tc>
        <w:tc>
          <w:tcPr>
            <w:tcW w:w="1667" w:type="dxa"/>
          </w:tcPr>
          <w:p w14:paraId="1D1C9EC0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64.00</w:t>
            </w:r>
          </w:p>
        </w:tc>
        <w:tc>
          <w:tcPr>
            <w:tcW w:w="1540" w:type="dxa"/>
          </w:tcPr>
          <w:p w14:paraId="6E02DBDA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-30.75</w:t>
            </w:r>
          </w:p>
        </w:tc>
        <w:tc>
          <w:tcPr>
            <w:tcW w:w="997" w:type="dxa"/>
          </w:tcPr>
          <w:p w14:paraId="7EB92B8F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20C90669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9.92</w:t>
            </w:r>
          </w:p>
        </w:tc>
      </w:tr>
      <w:tr w:rsidR="00E92B4C" w:rsidRPr="00B665B4" w14:paraId="375E9A78" w14:textId="77777777" w:rsidTr="00E92B4C">
        <w:tc>
          <w:tcPr>
            <w:tcW w:w="1369" w:type="dxa"/>
          </w:tcPr>
          <w:p w14:paraId="50C05135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27.26875</w:t>
            </w:r>
          </w:p>
        </w:tc>
        <w:tc>
          <w:tcPr>
            <w:tcW w:w="419" w:type="dxa"/>
          </w:tcPr>
          <w:p w14:paraId="7CF82D00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362" w:type="dxa"/>
          </w:tcPr>
          <w:p w14:paraId="57E35588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22.15</w:t>
            </w:r>
          </w:p>
        </w:tc>
        <w:tc>
          <w:tcPr>
            <w:tcW w:w="1667" w:type="dxa"/>
          </w:tcPr>
          <w:p w14:paraId="4755180D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58.00</w:t>
            </w:r>
          </w:p>
        </w:tc>
        <w:tc>
          <w:tcPr>
            <w:tcW w:w="1540" w:type="dxa"/>
          </w:tcPr>
          <w:p w14:paraId="268875CD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-35.85</w:t>
            </w:r>
          </w:p>
        </w:tc>
        <w:tc>
          <w:tcPr>
            <w:tcW w:w="997" w:type="dxa"/>
          </w:tcPr>
          <w:p w14:paraId="5C1C1376" w14:textId="77777777" w:rsidR="00E92B4C" w:rsidRPr="00E92B4C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Vertical</w:t>
            </w:r>
          </w:p>
        </w:tc>
        <w:tc>
          <w:tcPr>
            <w:tcW w:w="1244" w:type="dxa"/>
          </w:tcPr>
          <w:p w14:paraId="3C23757A" w14:textId="77777777" w:rsidR="00E92B4C" w:rsidRPr="00B665B4" w:rsidRDefault="00E92B4C" w:rsidP="003563A5">
            <w:pPr>
              <w:rPr>
                <w:sz w:val="16"/>
                <w:szCs w:val="16"/>
                <w:lang w:val="en-GB"/>
              </w:rPr>
            </w:pPr>
            <w:r w:rsidRPr="00E92B4C">
              <w:rPr>
                <w:sz w:val="16"/>
                <w:szCs w:val="16"/>
                <w:lang w:val="en-GB"/>
              </w:rPr>
              <w:t>10.29</w:t>
            </w:r>
          </w:p>
        </w:tc>
      </w:tr>
    </w:tbl>
    <w:p w14:paraId="4358BC91" w14:textId="77777777" w:rsidR="00E92B4C" w:rsidRPr="00B665B4" w:rsidRDefault="00E92B4C" w:rsidP="00E92B4C">
      <w:pPr>
        <w:rPr>
          <w:sz w:val="16"/>
          <w:szCs w:val="16"/>
          <w:lang w:val="en-GB"/>
        </w:rPr>
      </w:pPr>
    </w:p>
    <w:p w14:paraId="3E46F1C0" w14:textId="77777777" w:rsidR="00E92B4C" w:rsidRPr="00CF27E0" w:rsidRDefault="00E92B4C" w:rsidP="00E92B4C">
      <w:pPr>
        <w:rPr>
          <w:lang w:val="en-GB"/>
        </w:rPr>
      </w:pPr>
    </w:p>
    <w:p w14:paraId="42B51BE1" w14:textId="77777777" w:rsidR="00E92B4C" w:rsidRPr="003D468A" w:rsidRDefault="00E92B4C" w:rsidP="00E92B4C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E92B4C" w:rsidRPr="00AC2007" w14:paraId="23883556" w14:textId="77777777" w:rsidTr="00E96099">
        <w:tc>
          <w:tcPr>
            <w:tcW w:w="2265" w:type="dxa"/>
            <w:shd w:val="clear" w:color="auto" w:fill="CCFFCC"/>
            <w:vAlign w:val="center"/>
          </w:tcPr>
          <w:p w14:paraId="38FB6B5E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2052CCD1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</w:t>
            </w:r>
          </w:p>
        </w:tc>
      </w:tr>
    </w:tbl>
    <w:p w14:paraId="3B72DBB1" w14:textId="77777777" w:rsidR="00E92B4C" w:rsidRPr="007F5C4F" w:rsidRDefault="00E92B4C" w:rsidP="00E92B4C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E92B4C" w:rsidRPr="00AC2007" w14:paraId="77336166" w14:textId="77777777" w:rsidTr="00E96099">
        <w:tc>
          <w:tcPr>
            <w:tcW w:w="1418" w:type="dxa"/>
            <w:shd w:val="clear" w:color="auto" w:fill="CCFFCC"/>
            <w:vAlign w:val="center"/>
          </w:tcPr>
          <w:p w14:paraId="4062D8A9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B1EB08D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100kHz-10MHz</w:t>
            </w:r>
          </w:p>
        </w:tc>
        <w:tc>
          <w:tcPr>
            <w:tcW w:w="3118" w:type="dxa"/>
            <w:vAlign w:val="center"/>
          </w:tcPr>
          <w:p w14:paraId="5367CCF1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02E0A79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154A465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</w:t>
            </w:r>
          </w:p>
        </w:tc>
      </w:tr>
      <w:tr w:rsidR="00E92B4C" w:rsidRPr="00AC2007" w14:paraId="7AB68EF6" w14:textId="77777777" w:rsidTr="00E96099">
        <w:tc>
          <w:tcPr>
            <w:tcW w:w="1418" w:type="dxa"/>
            <w:shd w:val="clear" w:color="auto" w:fill="CCFFCC"/>
            <w:vAlign w:val="center"/>
          </w:tcPr>
          <w:p w14:paraId="092C746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97B4282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8B31E9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AA94485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E92B4C" w:rsidRPr="00AC2007" w14:paraId="063A2FC2" w14:textId="77777777" w:rsidTr="00E96099">
        <w:tc>
          <w:tcPr>
            <w:tcW w:w="1418" w:type="dxa"/>
            <w:shd w:val="clear" w:color="auto" w:fill="CCFFCC"/>
            <w:vAlign w:val="center"/>
          </w:tcPr>
          <w:p w14:paraId="48975BB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1A762E9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9kHz-30MHz_rod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D8A6B2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23D56D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E92B4C" w:rsidRPr="00AC2007" w14:paraId="669EDE1A" w14:textId="77777777" w:rsidTr="00E96099">
        <w:tc>
          <w:tcPr>
            <w:tcW w:w="1418" w:type="dxa"/>
            <w:shd w:val="clear" w:color="auto" w:fill="CCFFCC"/>
            <w:vAlign w:val="center"/>
          </w:tcPr>
          <w:p w14:paraId="0146E64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7FD9A4A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714C54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2E2172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E92B4C" w:rsidRPr="00AC2007" w14:paraId="021893AB" w14:textId="77777777" w:rsidTr="00E96099">
        <w:tc>
          <w:tcPr>
            <w:tcW w:w="1418" w:type="dxa"/>
            <w:shd w:val="clear" w:color="auto" w:fill="CCFFCC"/>
            <w:vAlign w:val="center"/>
          </w:tcPr>
          <w:p w14:paraId="77BB686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BA22DC2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7C25799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5A7669F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E92B4C" w:rsidRPr="00AC2007" w14:paraId="0871F8A0" w14:textId="77777777" w:rsidTr="00E96099">
        <w:tc>
          <w:tcPr>
            <w:tcW w:w="1418" w:type="dxa"/>
            <w:shd w:val="clear" w:color="auto" w:fill="CCFFCC"/>
            <w:vAlign w:val="center"/>
          </w:tcPr>
          <w:p w14:paraId="03E5B98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1F0C1312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D445087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0D22213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E92B4C" w:rsidRPr="00AC2007" w14:paraId="682EAC96" w14:textId="77777777" w:rsidTr="00E96099">
        <w:tc>
          <w:tcPr>
            <w:tcW w:w="1418" w:type="dxa"/>
            <w:shd w:val="clear" w:color="auto" w:fill="CCFFCC"/>
            <w:vAlign w:val="center"/>
          </w:tcPr>
          <w:p w14:paraId="175BD96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9B0C469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D6BCCD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3B9F4534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  <w:tr w:rsidR="00E92B4C" w:rsidRPr="00961F78" w14:paraId="1D6DA48B" w14:textId="77777777" w:rsidTr="00E9609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19FE862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2D509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7D3A784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4659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24E24AB" w14:textId="77777777" w:rsidR="00E92B4C" w:rsidRDefault="00E92B4C" w:rsidP="00E92B4C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E92B4C" w:rsidRPr="00AC2007" w14:paraId="25F5055A" w14:textId="77777777" w:rsidTr="00E96099">
        <w:tc>
          <w:tcPr>
            <w:tcW w:w="1418" w:type="dxa"/>
            <w:shd w:val="clear" w:color="auto" w:fill="CCFFCC"/>
            <w:vAlign w:val="center"/>
          </w:tcPr>
          <w:p w14:paraId="5AE16220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37E53B3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10MHz-30MHz</w:t>
            </w:r>
          </w:p>
        </w:tc>
        <w:tc>
          <w:tcPr>
            <w:tcW w:w="3118" w:type="dxa"/>
            <w:vAlign w:val="center"/>
          </w:tcPr>
          <w:p w14:paraId="705DA6FB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3DBEAC9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36CB07BF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</w:t>
            </w:r>
          </w:p>
        </w:tc>
      </w:tr>
      <w:tr w:rsidR="00E92B4C" w:rsidRPr="00AC2007" w14:paraId="47B5624C" w14:textId="77777777" w:rsidTr="00E96099">
        <w:tc>
          <w:tcPr>
            <w:tcW w:w="1418" w:type="dxa"/>
            <w:shd w:val="clear" w:color="auto" w:fill="CCFFCC"/>
            <w:vAlign w:val="center"/>
          </w:tcPr>
          <w:p w14:paraId="43DB14C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6B9E4C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48A53C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9BCB696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E92B4C" w:rsidRPr="00AC2007" w14:paraId="45974BCB" w14:textId="77777777" w:rsidTr="00E96099">
        <w:tc>
          <w:tcPr>
            <w:tcW w:w="1418" w:type="dxa"/>
            <w:shd w:val="clear" w:color="auto" w:fill="CCFFCC"/>
            <w:vAlign w:val="center"/>
          </w:tcPr>
          <w:p w14:paraId="1488D43B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60428E02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9kHz-30MHz_rod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44ED3D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F22D02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E92B4C" w:rsidRPr="00AC2007" w14:paraId="2A87BA4B" w14:textId="77777777" w:rsidTr="00E96099">
        <w:tc>
          <w:tcPr>
            <w:tcW w:w="1418" w:type="dxa"/>
            <w:shd w:val="clear" w:color="auto" w:fill="CCFFCC"/>
            <w:vAlign w:val="center"/>
          </w:tcPr>
          <w:p w14:paraId="5843815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0C6A5BA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FD09B59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0E489D0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E92B4C" w:rsidRPr="00AC2007" w14:paraId="60D5C979" w14:textId="77777777" w:rsidTr="00E96099">
        <w:tc>
          <w:tcPr>
            <w:tcW w:w="1418" w:type="dxa"/>
            <w:shd w:val="clear" w:color="auto" w:fill="CCFFCC"/>
            <w:vAlign w:val="center"/>
          </w:tcPr>
          <w:p w14:paraId="34029EE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3969440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2C24C0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2EB1D7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E92B4C" w:rsidRPr="00AC2007" w14:paraId="157D53C4" w14:textId="77777777" w:rsidTr="00E96099">
        <w:tc>
          <w:tcPr>
            <w:tcW w:w="1418" w:type="dxa"/>
            <w:shd w:val="clear" w:color="auto" w:fill="CCFFCC"/>
            <w:vAlign w:val="center"/>
          </w:tcPr>
          <w:p w14:paraId="049F1B1A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6DF5663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101F8A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63AD96C1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E92B4C" w:rsidRPr="00AC2007" w14:paraId="105C3328" w14:textId="77777777" w:rsidTr="00E96099">
        <w:tc>
          <w:tcPr>
            <w:tcW w:w="1418" w:type="dxa"/>
            <w:shd w:val="clear" w:color="auto" w:fill="CCFFCC"/>
            <w:vAlign w:val="center"/>
          </w:tcPr>
          <w:p w14:paraId="04033E07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0B6F5263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8B84A2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10177C2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  <w:tr w:rsidR="00E92B4C" w:rsidRPr="00961F78" w14:paraId="28B72236" w14:textId="77777777" w:rsidTr="00E9609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C234BAA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A9333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38DC838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EB21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4A84790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16CE1FE7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7C8A3D07" w14:textId="77777777" w:rsidTr="001E7731">
        <w:tc>
          <w:tcPr>
            <w:tcW w:w="934" w:type="dxa"/>
            <w:gridSpan w:val="3"/>
            <w:hideMark/>
          </w:tcPr>
          <w:p w14:paraId="7CAAAA6B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3A58D258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335E18BF" w14:textId="77777777" w:rsidTr="001E7731">
        <w:tc>
          <w:tcPr>
            <w:tcW w:w="766" w:type="dxa"/>
            <w:hideMark/>
          </w:tcPr>
          <w:p w14:paraId="5E54252F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5D236ECA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1C95E73F" w14:textId="77777777" w:rsidTr="001E7731">
        <w:tc>
          <w:tcPr>
            <w:tcW w:w="920" w:type="dxa"/>
            <w:gridSpan w:val="2"/>
            <w:hideMark/>
          </w:tcPr>
          <w:p w14:paraId="3BE8174D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51D2BC7D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17/02/2025 19:07:22</w:t>
            </w:r>
          </w:p>
        </w:tc>
      </w:tr>
      <w:tr w:rsidR="001E7731" w:rsidRPr="00046327" w14:paraId="2CADB213" w14:textId="77777777" w:rsidTr="001E7731">
        <w:tc>
          <w:tcPr>
            <w:tcW w:w="1733" w:type="dxa"/>
            <w:gridSpan w:val="5"/>
            <w:hideMark/>
          </w:tcPr>
          <w:p w14:paraId="3DD51B94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338FBF61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3A3613DA" w14:textId="77777777" w:rsidTr="001E7731">
        <w:tc>
          <w:tcPr>
            <w:tcW w:w="1495" w:type="dxa"/>
            <w:gridSpan w:val="4"/>
            <w:hideMark/>
          </w:tcPr>
          <w:p w14:paraId="1E954178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5EFD65C5" w14:textId="77777777" w:rsidR="001E7731" w:rsidRPr="005D1757" w:rsidRDefault="001E7731" w:rsidP="001E7731">
            <w:r>
              <w:t>Mode 3, Conclusion : comply</w:t>
            </w:r>
          </w:p>
        </w:tc>
      </w:tr>
    </w:tbl>
    <w:p w14:paraId="47A47181" w14:textId="451CD3DD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B412AC">
        <w:rPr>
          <w:noProof/>
          <w:lang w:val="en-GB"/>
        </w:rPr>
        <w:drawing>
          <wp:inline distT="0" distB="0" distL="0" distR="0" wp14:anchorId="571074C9" wp14:editId="3375B13A">
            <wp:extent cx="6114415" cy="3187065"/>
            <wp:effectExtent l="0" t="0" r="0" b="0"/>
            <wp:docPr id="2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2AC">
        <w:rPr>
          <w:noProof/>
          <w:lang w:val="en-GB"/>
        </w:rPr>
        <w:drawing>
          <wp:inline distT="0" distB="0" distL="0" distR="0" wp14:anchorId="2D5D2C72" wp14:editId="051AD881">
            <wp:extent cx="6114415" cy="3220720"/>
            <wp:effectExtent l="0" t="0" r="0" b="0"/>
            <wp:docPr id="3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0AA33D81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06858AFC" w14:textId="77777777" w:rsidTr="001E7731">
        <w:tc>
          <w:tcPr>
            <w:tcW w:w="2265" w:type="dxa"/>
            <w:shd w:val="clear" w:color="auto" w:fill="CCFFCC"/>
            <w:vAlign w:val="center"/>
          </w:tcPr>
          <w:p w14:paraId="337B36F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18F83E9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9kHz_GNSS</w:t>
            </w:r>
          </w:p>
        </w:tc>
      </w:tr>
    </w:tbl>
    <w:p w14:paraId="4C31A982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E92B4C" w:rsidRPr="00AC2007" w14:paraId="76F2FBCF" w14:textId="77777777" w:rsidTr="00E96099">
        <w:tc>
          <w:tcPr>
            <w:tcW w:w="1418" w:type="dxa"/>
            <w:shd w:val="clear" w:color="auto" w:fill="CCFFCC"/>
            <w:vAlign w:val="center"/>
          </w:tcPr>
          <w:p w14:paraId="2840B067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4BC2088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5038D553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F5CBBC7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39C86FB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9kHz_GNSS</w:t>
            </w:r>
          </w:p>
        </w:tc>
      </w:tr>
      <w:tr w:rsidR="00E92B4C" w:rsidRPr="00AC2007" w14:paraId="3005E505" w14:textId="77777777" w:rsidTr="00E96099">
        <w:tc>
          <w:tcPr>
            <w:tcW w:w="1418" w:type="dxa"/>
            <w:shd w:val="clear" w:color="auto" w:fill="CCFFCC"/>
            <w:vAlign w:val="center"/>
          </w:tcPr>
          <w:p w14:paraId="62B32FFB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F448CB9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3D75532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6EC3DA7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E92B4C" w:rsidRPr="00AC2007" w14:paraId="5C4DC6B3" w14:textId="77777777" w:rsidTr="00E96099">
        <w:tc>
          <w:tcPr>
            <w:tcW w:w="1418" w:type="dxa"/>
            <w:shd w:val="clear" w:color="auto" w:fill="CCFFCC"/>
            <w:vAlign w:val="center"/>
          </w:tcPr>
          <w:p w14:paraId="6D2FB0E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9A18D3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5B2688B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8616ADF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E92B4C" w:rsidRPr="00AC2007" w14:paraId="60CA5ED4" w14:textId="77777777" w:rsidTr="00E96099">
        <w:tc>
          <w:tcPr>
            <w:tcW w:w="1418" w:type="dxa"/>
            <w:shd w:val="clear" w:color="auto" w:fill="CCFFCC"/>
            <w:vAlign w:val="center"/>
          </w:tcPr>
          <w:p w14:paraId="2ECCAB2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CCDCC41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E21CD73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1D3AE1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E92B4C" w:rsidRPr="00AC2007" w14:paraId="6A84B0D2" w14:textId="77777777" w:rsidTr="00E96099">
        <w:tc>
          <w:tcPr>
            <w:tcW w:w="1418" w:type="dxa"/>
            <w:shd w:val="clear" w:color="auto" w:fill="CCFFCC"/>
            <w:vAlign w:val="center"/>
          </w:tcPr>
          <w:p w14:paraId="4EA4C6F4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271539D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0A160C2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A09F18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E92B4C" w:rsidRPr="00AC2007" w14:paraId="155863F2" w14:textId="77777777" w:rsidTr="00E96099">
        <w:tc>
          <w:tcPr>
            <w:tcW w:w="1418" w:type="dxa"/>
            <w:shd w:val="clear" w:color="auto" w:fill="CCFFCC"/>
            <w:vAlign w:val="center"/>
          </w:tcPr>
          <w:p w14:paraId="7F805934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9EB15D3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AB13C42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C618C84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E92B4C" w:rsidRPr="00AC2007" w14:paraId="15D35338" w14:textId="77777777" w:rsidTr="00E96099">
        <w:tc>
          <w:tcPr>
            <w:tcW w:w="1418" w:type="dxa"/>
            <w:shd w:val="clear" w:color="auto" w:fill="CCFFCC"/>
            <w:vAlign w:val="center"/>
          </w:tcPr>
          <w:p w14:paraId="7AFEF308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1BE7BF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3A7329D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04D7020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  <w:tr w:rsidR="00E92B4C" w:rsidRPr="00961F78" w14:paraId="16ABA0FC" w14:textId="77777777" w:rsidTr="00E9609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72C4BC8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1997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03678D8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6B8C8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14B9A9E" w14:textId="77777777" w:rsidR="00E92B4C" w:rsidRDefault="00E92B4C" w:rsidP="00E92B4C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E92B4C" w:rsidRPr="00AC2007" w14:paraId="58EBAF3F" w14:textId="77777777" w:rsidTr="00E96099">
        <w:tc>
          <w:tcPr>
            <w:tcW w:w="1418" w:type="dxa"/>
            <w:shd w:val="clear" w:color="auto" w:fill="CCFFCC"/>
            <w:vAlign w:val="center"/>
          </w:tcPr>
          <w:p w14:paraId="5C778CA4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15B6955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5AE4E873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1AB66650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27FB911" w14:textId="77777777" w:rsidR="00E92B4C" w:rsidRPr="00AC2007" w:rsidRDefault="00E92B4C" w:rsidP="00E96099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9kHz_GNSS</w:t>
            </w:r>
          </w:p>
        </w:tc>
      </w:tr>
      <w:tr w:rsidR="00E92B4C" w:rsidRPr="00AC2007" w14:paraId="71E3F872" w14:textId="77777777" w:rsidTr="00E96099">
        <w:tc>
          <w:tcPr>
            <w:tcW w:w="1418" w:type="dxa"/>
            <w:shd w:val="clear" w:color="auto" w:fill="CCFFCC"/>
            <w:vAlign w:val="center"/>
          </w:tcPr>
          <w:p w14:paraId="64AED734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282E57F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2AAF96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42F9E98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E92B4C" w:rsidRPr="00AC2007" w14:paraId="3B3EDB57" w14:textId="77777777" w:rsidTr="00E96099">
        <w:tc>
          <w:tcPr>
            <w:tcW w:w="1418" w:type="dxa"/>
            <w:shd w:val="clear" w:color="auto" w:fill="CCFFCC"/>
            <w:vAlign w:val="center"/>
          </w:tcPr>
          <w:p w14:paraId="51BF1557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AA2820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763DF3A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D7777E2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E92B4C" w:rsidRPr="00AC2007" w14:paraId="08925A60" w14:textId="77777777" w:rsidTr="00E96099">
        <w:tc>
          <w:tcPr>
            <w:tcW w:w="1418" w:type="dxa"/>
            <w:shd w:val="clear" w:color="auto" w:fill="CCFFCC"/>
            <w:vAlign w:val="center"/>
          </w:tcPr>
          <w:p w14:paraId="757161F5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9C7ED8A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5F0929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9345AF6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E92B4C" w:rsidRPr="00AC2007" w14:paraId="385EF17D" w14:textId="77777777" w:rsidTr="00E96099">
        <w:tc>
          <w:tcPr>
            <w:tcW w:w="1418" w:type="dxa"/>
            <w:shd w:val="clear" w:color="auto" w:fill="CCFFCC"/>
            <w:vAlign w:val="center"/>
          </w:tcPr>
          <w:p w14:paraId="71A1C188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58A6222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8E3A99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0ECD2C7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E92B4C" w:rsidRPr="00AC2007" w14:paraId="2E5E9649" w14:textId="77777777" w:rsidTr="00E96099">
        <w:tc>
          <w:tcPr>
            <w:tcW w:w="1418" w:type="dxa"/>
            <w:shd w:val="clear" w:color="auto" w:fill="CCFFCC"/>
            <w:vAlign w:val="center"/>
          </w:tcPr>
          <w:p w14:paraId="2D63100B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C6B4259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9DD2DB1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52EC594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E92B4C" w:rsidRPr="00AC2007" w14:paraId="6F85CA2E" w14:textId="77777777" w:rsidTr="00E96099">
        <w:tc>
          <w:tcPr>
            <w:tcW w:w="1418" w:type="dxa"/>
            <w:shd w:val="clear" w:color="auto" w:fill="CCFFCC"/>
            <w:vAlign w:val="center"/>
          </w:tcPr>
          <w:p w14:paraId="7DB827FC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1CE2FAF7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AC2987E" w14:textId="77777777" w:rsidR="00E92B4C" w:rsidRPr="00AC2007" w:rsidRDefault="00E92B4C" w:rsidP="00E96099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660ED8C" w14:textId="77777777" w:rsidR="00E92B4C" w:rsidRPr="00C53CFC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  <w:tr w:rsidR="00E92B4C" w:rsidRPr="00961F78" w14:paraId="5A83DFD4" w14:textId="77777777" w:rsidTr="00E9609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AAA3AFF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6453D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8BB380F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27DE1" w14:textId="77777777" w:rsidR="00E92B4C" w:rsidRPr="00152DDB" w:rsidRDefault="00E92B4C" w:rsidP="00E96099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02E9F9C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67ADE41C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038C526D" w14:textId="77777777" w:rsidTr="001E7731">
        <w:tc>
          <w:tcPr>
            <w:tcW w:w="934" w:type="dxa"/>
            <w:gridSpan w:val="3"/>
            <w:hideMark/>
          </w:tcPr>
          <w:p w14:paraId="1514E81B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5E1916CB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465FC5AD" w14:textId="77777777" w:rsidTr="001E7731">
        <w:tc>
          <w:tcPr>
            <w:tcW w:w="766" w:type="dxa"/>
            <w:hideMark/>
          </w:tcPr>
          <w:p w14:paraId="3942C98F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523B41FF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526A207A" w14:textId="77777777" w:rsidTr="001E7731">
        <w:tc>
          <w:tcPr>
            <w:tcW w:w="920" w:type="dxa"/>
            <w:gridSpan w:val="2"/>
            <w:hideMark/>
          </w:tcPr>
          <w:p w14:paraId="632F6938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2CE46E59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17/02/2025 19:42:32</w:t>
            </w:r>
          </w:p>
        </w:tc>
      </w:tr>
      <w:tr w:rsidR="001E7731" w:rsidRPr="00046327" w14:paraId="6BAE8B0C" w14:textId="77777777" w:rsidTr="001E7731">
        <w:tc>
          <w:tcPr>
            <w:tcW w:w="1733" w:type="dxa"/>
            <w:gridSpan w:val="5"/>
            <w:hideMark/>
          </w:tcPr>
          <w:p w14:paraId="4C6CC17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034791BC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5559EF1A" w14:textId="77777777" w:rsidTr="001E7731">
        <w:tc>
          <w:tcPr>
            <w:tcW w:w="1495" w:type="dxa"/>
            <w:gridSpan w:val="4"/>
            <w:hideMark/>
          </w:tcPr>
          <w:p w14:paraId="22193C9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3D35D5DA" w14:textId="77777777" w:rsidR="001E7731" w:rsidRPr="005D1757" w:rsidRDefault="001E7731" w:rsidP="001E7731">
            <w:r>
              <w:t>Mode 3, Conclusion : comply</w:t>
            </w:r>
          </w:p>
        </w:tc>
      </w:tr>
    </w:tbl>
    <w:p w14:paraId="7636894A" w14:textId="492FB235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B412AC">
        <w:rPr>
          <w:noProof/>
          <w:lang w:val="en-GB"/>
        </w:rPr>
        <w:drawing>
          <wp:inline distT="0" distB="0" distL="0" distR="0" wp14:anchorId="6A7EDAB1" wp14:editId="557373D6">
            <wp:extent cx="6114415" cy="3187065"/>
            <wp:effectExtent l="0" t="0" r="0" b="0"/>
            <wp:docPr id="4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2AC">
        <w:rPr>
          <w:noProof/>
          <w:lang w:val="en-GB"/>
        </w:rPr>
        <w:drawing>
          <wp:inline distT="0" distB="0" distL="0" distR="0" wp14:anchorId="1F98AADE" wp14:editId="304F04DD">
            <wp:extent cx="6114415" cy="3187065"/>
            <wp:effectExtent l="0" t="0" r="0" b="0"/>
            <wp:docPr id="5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253DDBB6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1E84FACD" w14:textId="77777777" w:rsidTr="001E7731">
        <w:tc>
          <w:tcPr>
            <w:tcW w:w="2265" w:type="dxa"/>
            <w:shd w:val="clear" w:color="auto" w:fill="CCFFCC"/>
            <w:vAlign w:val="center"/>
          </w:tcPr>
          <w:p w14:paraId="5122AA7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39F2467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</w:tbl>
    <w:p w14:paraId="6E964237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4C532526" w14:textId="77777777" w:rsidTr="001E7731">
        <w:tc>
          <w:tcPr>
            <w:tcW w:w="1418" w:type="dxa"/>
            <w:shd w:val="clear" w:color="auto" w:fill="CCFFCC"/>
            <w:vAlign w:val="center"/>
          </w:tcPr>
          <w:p w14:paraId="15773D9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A822B8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0ECC04C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3E0050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42CF8D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7412C807" w14:textId="77777777" w:rsidTr="001E7731">
        <w:tc>
          <w:tcPr>
            <w:tcW w:w="1418" w:type="dxa"/>
            <w:shd w:val="clear" w:color="auto" w:fill="CCFFCC"/>
            <w:vAlign w:val="center"/>
          </w:tcPr>
          <w:p w14:paraId="2CC502D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D0BACE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3F4105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52413A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37B644E8" w14:textId="77777777" w:rsidTr="001E7731">
        <w:tc>
          <w:tcPr>
            <w:tcW w:w="1418" w:type="dxa"/>
            <w:shd w:val="clear" w:color="auto" w:fill="CCFFCC"/>
            <w:vAlign w:val="center"/>
          </w:tcPr>
          <w:p w14:paraId="0F90B6F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DC9114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5A7C26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FDACB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6ED88BC" w14:textId="77777777" w:rsidTr="001E7731">
        <w:tc>
          <w:tcPr>
            <w:tcW w:w="1418" w:type="dxa"/>
            <w:shd w:val="clear" w:color="auto" w:fill="CCFFCC"/>
            <w:vAlign w:val="center"/>
          </w:tcPr>
          <w:p w14:paraId="667E3C8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3E5662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28DC9B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47FD3C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6F7EA443" w14:textId="77777777" w:rsidTr="001E7731">
        <w:tc>
          <w:tcPr>
            <w:tcW w:w="1418" w:type="dxa"/>
            <w:shd w:val="clear" w:color="auto" w:fill="CCFFCC"/>
            <w:vAlign w:val="center"/>
          </w:tcPr>
          <w:p w14:paraId="41A37AB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37A7F0A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0C85AF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61575C5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73E7B40A" w14:textId="77777777" w:rsidTr="001E7731">
        <w:tc>
          <w:tcPr>
            <w:tcW w:w="1418" w:type="dxa"/>
            <w:shd w:val="clear" w:color="auto" w:fill="CCFFCC"/>
            <w:vAlign w:val="center"/>
          </w:tcPr>
          <w:p w14:paraId="687087B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01253C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A243E1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7B6F324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1A48516" w14:textId="77777777" w:rsidTr="001E7731">
        <w:tc>
          <w:tcPr>
            <w:tcW w:w="1418" w:type="dxa"/>
            <w:shd w:val="clear" w:color="auto" w:fill="CCFFCC"/>
            <w:vAlign w:val="center"/>
          </w:tcPr>
          <w:p w14:paraId="1AF2C7F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EEE0A9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D196E7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13AEBD6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51D2006D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F927C1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ED20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ABB0F7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E3F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06727F3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51814817" w14:textId="77777777" w:rsidTr="001E7731">
        <w:tc>
          <w:tcPr>
            <w:tcW w:w="1418" w:type="dxa"/>
            <w:shd w:val="clear" w:color="auto" w:fill="CCFFCC"/>
            <w:vAlign w:val="center"/>
          </w:tcPr>
          <w:p w14:paraId="10743A4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5ED1EB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04C162E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9FB277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325858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00237407" w14:textId="77777777" w:rsidTr="001E7731">
        <w:tc>
          <w:tcPr>
            <w:tcW w:w="1418" w:type="dxa"/>
            <w:shd w:val="clear" w:color="auto" w:fill="CCFFCC"/>
            <w:vAlign w:val="center"/>
          </w:tcPr>
          <w:p w14:paraId="67B77A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4DD40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6F6157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9A23DA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6DF43F03" w14:textId="77777777" w:rsidTr="001E7731">
        <w:tc>
          <w:tcPr>
            <w:tcW w:w="1418" w:type="dxa"/>
            <w:shd w:val="clear" w:color="auto" w:fill="CCFFCC"/>
            <w:vAlign w:val="center"/>
          </w:tcPr>
          <w:p w14:paraId="6B26F3E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067CA1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8C0050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398CE9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8D5498D" w14:textId="77777777" w:rsidTr="001E7731">
        <w:tc>
          <w:tcPr>
            <w:tcW w:w="1418" w:type="dxa"/>
            <w:shd w:val="clear" w:color="auto" w:fill="CCFFCC"/>
            <w:vAlign w:val="center"/>
          </w:tcPr>
          <w:p w14:paraId="4E2248B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44D047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9B18E4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BACA22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B770CA1" w14:textId="77777777" w:rsidTr="001E7731">
        <w:tc>
          <w:tcPr>
            <w:tcW w:w="1418" w:type="dxa"/>
            <w:shd w:val="clear" w:color="auto" w:fill="CCFFCC"/>
            <w:vAlign w:val="center"/>
          </w:tcPr>
          <w:p w14:paraId="79734D1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7620F6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7F6A3E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BFBF1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9266A6E" w14:textId="77777777" w:rsidTr="001E7731">
        <w:tc>
          <w:tcPr>
            <w:tcW w:w="1418" w:type="dxa"/>
            <w:shd w:val="clear" w:color="auto" w:fill="CCFFCC"/>
            <w:vAlign w:val="center"/>
          </w:tcPr>
          <w:p w14:paraId="712C2BE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69DAF6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A5E3AB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7BFF387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2B4D1DFB" w14:textId="77777777" w:rsidTr="001E7731">
        <w:tc>
          <w:tcPr>
            <w:tcW w:w="1418" w:type="dxa"/>
            <w:shd w:val="clear" w:color="auto" w:fill="CCFFCC"/>
            <w:vAlign w:val="center"/>
          </w:tcPr>
          <w:p w14:paraId="21CDA3C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911BE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8D545B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8E02DE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67519D6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883E8B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3C01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46C5B9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27CA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56D1AA9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45A478DF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449ECFF5" w14:textId="77777777" w:rsidTr="001E7731">
        <w:tc>
          <w:tcPr>
            <w:tcW w:w="934" w:type="dxa"/>
            <w:gridSpan w:val="3"/>
            <w:hideMark/>
          </w:tcPr>
          <w:p w14:paraId="51BDD4AF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7A9516F6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1AF30607" w14:textId="77777777" w:rsidTr="001E7731">
        <w:tc>
          <w:tcPr>
            <w:tcW w:w="766" w:type="dxa"/>
            <w:hideMark/>
          </w:tcPr>
          <w:p w14:paraId="1B9CB5C2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65F59F74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5706C1A3" w14:textId="77777777" w:rsidTr="001E7731">
        <w:tc>
          <w:tcPr>
            <w:tcW w:w="920" w:type="dxa"/>
            <w:gridSpan w:val="2"/>
            <w:hideMark/>
          </w:tcPr>
          <w:p w14:paraId="783AE8B2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06FDF0AD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VA/FK, 18/02/2025 16:36:12</w:t>
            </w:r>
          </w:p>
        </w:tc>
      </w:tr>
      <w:tr w:rsidR="001E7731" w:rsidRPr="00046327" w14:paraId="6E0BBD7A" w14:textId="77777777" w:rsidTr="001E7731">
        <w:tc>
          <w:tcPr>
            <w:tcW w:w="1733" w:type="dxa"/>
            <w:gridSpan w:val="5"/>
            <w:hideMark/>
          </w:tcPr>
          <w:p w14:paraId="393F6B2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50FF5279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57FF91F2" w14:textId="77777777" w:rsidTr="001E7731">
        <w:tc>
          <w:tcPr>
            <w:tcW w:w="1495" w:type="dxa"/>
            <w:gridSpan w:val="4"/>
            <w:hideMark/>
          </w:tcPr>
          <w:p w14:paraId="5370E323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2CC68C42" w14:textId="77777777" w:rsidR="001E7731" w:rsidRPr="005D1757" w:rsidRDefault="001E7731" w:rsidP="001E7731">
            <w:r>
              <w:t>Mode 3, Conclusion : comply</w:t>
            </w:r>
          </w:p>
        </w:tc>
      </w:tr>
    </w:tbl>
    <w:p w14:paraId="028EE62E" w14:textId="5CFBB741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B412AC">
        <w:rPr>
          <w:noProof/>
          <w:lang w:val="en-GB"/>
        </w:rPr>
        <w:drawing>
          <wp:inline distT="0" distB="0" distL="0" distR="0" wp14:anchorId="3EDFD613" wp14:editId="643193B0">
            <wp:extent cx="6114415" cy="3609975"/>
            <wp:effectExtent l="0" t="0" r="0" b="0"/>
            <wp:docPr id="6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2AC">
        <w:rPr>
          <w:noProof/>
          <w:lang w:val="en-GB"/>
        </w:rPr>
        <w:drawing>
          <wp:inline distT="0" distB="0" distL="0" distR="0" wp14:anchorId="2C245F0F" wp14:editId="386025E7">
            <wp:extent cx="6114415" cy="3609975"/>
            <wp:effectExtent l="0" t="0" r="0" b="0"/>
            <wp:docPr id="7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3F213074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7881DEAF" w14:textId="77777777" w:rsidTr="001E7731">
        <w:tc>
          <w:tcPr>
            <w:tcW w:w="2265" w:type="dxa"/>
            <w:shd w:val="clear" w:color="auto" w:fill="CCFFCC"/>
            <w:vAlign w:val="center"/>
          </w:tcPr>
          <w:p w14:paraId="774C9F6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518BBA9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</w:tbl>
    <w:p w14:paraId="2948E9BE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388607A1" w14:textId="77777777" w:rsidTr="001E7731">
        <w:tc>
          <w:tcPr>
            <w:tcW w:w="1418" w:type="dxa"/>
            <w:shd w:val="clear" w:color="auto" w:fill="CCFFCC"/>
            <w:vAlign w:val="center"/>
          </w:tcPr>
          <w:p w14:paraId="6D3BF5C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0502E9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0F17BD9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1CD1B4F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3418DA9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  <w:tr w:rsidR="001E7731" w:rsidRPr="00AC2007" w14:paraId="23D9AADA" w14:textId="77777777" w:rsidTr="001E7731">
        <w:tc>
          <w:tcPr>
            <w:tcW w:w="1418" w:type="dxa"/>
            <w:shd w:val="clear" w:color="auto" w:fill="CCFFCC"/>
            <w:vAlign w:val="center"/>
          </w:tcPr>
          <w:p w14:paraId="08DF773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7FEE517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4B97C6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AE5903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045F9245" w14:textId="77777777" w:rsidTr="001E7731">
        <w:tc>
          <w:tcPr>
            <w:tcW w:w="1418" w:type="dxa"/>
            <w:shd w:val="clear" w:color="auto" w:fill="CCFFCC"/>
            <w:vAlign w:val="center"/>
          </w:tcPr>
          <w:p w14:paraId="707C3B1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68F4EA8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6D5336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C21B66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FA90967" w14:textId="77777777" w:rsidTr="001E7731">
        <w:tc>
          <w:tcPr>
            <w:tcW w:w="1418" w:type="dxa"/>
            <w:shd w:val="clear" w:color="auto" w:fill="CCFFCC"/>
            <w:vAlign w:val="center"/>
          </w:tcPr>
          <w:p w14:paraId="617B166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A17C6E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D37A44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2AA60F6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1919DC6F" w14:textId="77777777" w:rsidTr="001E7731">
        <w:tc>
          <w:tcPr>
            <w:tcW w:w="1418" w:type="dxa"/>
            <w:shd w:val="clear" w:color="auto" w:fill="CCFFCC"/>
            <w:vAlign w:val="center"/>
          </w:tcPr>
          <w:p w14:paraId="52DA965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6C6BDA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167A4E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02D68C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EFE159E" w14:textId="77777777" w:rsidTr="001E7731">
        <w:tc>
          <w:tcPr>
            <w:tcW w:w="1418" w:type="dxa"/>
            <w:shd w:val="clear" w:color="auto" w:fill="CCFFCC"/>
            <w:vAlign w:val="center"/>
          </w:tcPr>
          <w:p w14:paraId="102A5A1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3CE7D3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3A7946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EF52E4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E8FF7E1" w14:textId="77777777" w:rsidTr="001E7731">
        <w:tc>
          <w:tcPr>
            <w:tcW w:w="1418" w:type="dxa"/>
            <w:shd w:val="clear" w:color="auto" w:fill="CCFFCC"/>
            <w:vAlign w:val="center"/>
          </w:tcPr>
          <w:p w14:paraId="4490197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72E37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30CB14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8FAF4D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6E071BB6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42564C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11A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9EA8BC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08BF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1BEF4CE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31E7A704" w14:textId="77777777" w:rsidTr="001E7731">
        <w:tc>
          <w:tcPr>
            <w:tcW w:w="1418" w:type="dxa"/>
            <w:shd w:val="clear" w:color="auto" w:fill="CCFFCC"/>
            <w:vAlign w:val="center"/>
          </w:tcPr>
          <w:p w14:paraId="35C234A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66B2F9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090D281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8C7E6C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7ED33C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  <w:tr w:rsidR="001E7731" w:rsidRPr="00AC2007" w14:paraId="1EFF8870" w14:textId="77777777" w:rsidTr="001E7731">
        <w:tc>
          <w:tcPr>
            <w:tcW w:w="1418" w:type="dxa"/>
            <w:shd w:val="clear" w:color="auto" w:fill="CCFFCC"/>
            <w:vAlign w:val="center"/>
          </w:tcPr>
          <w:p w14:paraId="1EFF22D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CE94D0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D3CF01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5D3877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0E85604D" w14:textId="77777777" w:rsidTr="001E7731">
        <w:tc>
          <w:tcPr>
            <w:tcW w:w="1418" w:type="dxa"/>
            <w:shd w:val="clear" w:color="auto" w:fill="CCFFCC"/>
            <w:vAlign w:val="center"/>
          </w:tcPr>
          <w:p w14:paraId="4C2205B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042B6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A7302D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941DB4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217822C" w14:textId="77777777" w:rsidTr="001E7731">
        <w:tc>
          <w:tcPr>
            <w:tcW w:w="1418" w:type="dxa"/>
            <w:shd w:val="clear" w:color="auto" w:fill="CCFFCC"/>
            <w:vAlign w:val="center"/>
          </w:tcPr>
          <w:p w14:paraId="2DCC1DF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0AA6B58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88F786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30AD84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82B4053" w14:textId="77777777" w:rsidTr="001E7731">
        <w:tc>
          <w:tcPr>
            <w:tcW w:w="1418" w:type="dxa"/>
            <w:shd w:val="clear" w:color="auto" w:fill="CCFFCC"/>
            <w:vAlign w:val="center"/>
          </w:tcPr>
          <w:p w14:paraId="5AE980F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B05594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73FBA1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52D2B30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7389525C" w14:textId="77777777" w:rsidTr="001E7731">
        <w:tc>
          <w:tcPr>
            <w:tcW w:w="1418" w:type="dxa"/>
            <w:shd w:val="clear" w:color="auto" w:fill="CCFFCC"/>
            <w:vAlign w:val="center"/>
          </w:tcPr>
          <w:p w14:paraId="2E4FAB1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1642DD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B401ED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5EC411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2BC2FB8" w14:textId="77777777" w:rsidTr="001E7731">
        <w:tc>
          <w:tcPr>
            <w:tcW w:w="1418" w:type="dxa"/>
            <w:shd w:val="clear" w:color="auto" w:fill="CCFFCC"/>
            <w:vAlign w:val="center"/>
          </w:tcPr>
          <w:p w14:paraId="7629992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4E5E9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334115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F8A967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780B81D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87F9EC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B18B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5F068A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B49F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023D2ED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10EC4810" w14:textId="77777777" w:rsidTr="001E7731">
        <w:tc>
          <w:tcPr>
            <w:tcW w:w="1418" w:type="dxa"/>
            <w:shd w:val="clear" w:color="auto" w:fill="CCFFCC"/>
            <w:vAlign w:val="center"/>
          </w:tcPr>
          <w:p w14:paraId="295FB64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7DF7B4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338A592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D8BADC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297498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  <w:tr w:rsidR="001E7731" w:rsidRPr="00AC2007" w14:paraId="6ECEFD65" w14:textId="77777777" w:rsidTr="001E7731">
        <w:tc>
          <w:tcPr>
            <w:tcW w:w="1418" w:type="dxa"/>
            <w:shd w:val="clear" w:color="auto" w:fill="CCFFCC"/>
            <w:vAlign w:val="center"/>
          </w:tcPr>
          <w:p w14:paraId="539551F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27788B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EC4AF9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A912F4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1C349408" w14:textId="77777777" w:rsidTr="001E7731">
        <w:tc>
          <w:tcPr>
            <w:tcW w:w="1418" w:type="dxa"/>
            <w:shd w:val="clear" w:color="auto" w:fill="CCFFCC"/>
            <w:vAlign w:val="center"/>
          </w:tcPr>
          <w:p w14:paraId="15DC06A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4F7EA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5FEE03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3DEBDA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77A1803" w14:textId="77777777" w:rsidTr="001E7731">
        <w:tc>
          <w:tcPr>
            <w:tcW w:w="1418" w:type="dxa"/>
            <w:shd w:val="clear" w:color="auto" w:fill="CCFFCC"/>
            <w:vAlign w:val="center"/>
          </w:tcPr>
          <w:p w14:paraId="281FAFE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2ACF9B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0F449B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6BD4E8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DFDE8B6" w14:textId="77777777" w:rsidTr="001E7731">
        <w:tc>
          <w:tcPr>
            <w:tcW w:w="1418" w:type="dxa"/>
            <w:shd w:val="clear" w:color="auto" w:fill="CCFFCC"/>
            <w:vAlign w:val="center"/>
          </w:tcPr>
          <w:p w14:paraId="61F800C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0243D74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FA561C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6A4091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3A8FC4E8" w14:textId="77777777" w:rsidTr="001E7731">
        <w:tc>
          <w:tcPr>
            <w:tcW w:w="1418" w:type="dxa"/>
            <w:shd w:val="clear" w:color="auto" w:fill="CCFFCC"/>
            <w:vAlign w:val="center"/>
          </w:tcPr>
          <w:p w14:paraId="70D565C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5AE976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5F40E7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EDC756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37C1284" w14:textId="77777777" w:rsidTr="001E7731">
        <w:tc>
          <w:tcPr>
            <w:tcW w:w="1418" w:type="dxa"/>
            <w:shd w:val="clear" w:color="auto" w:fill="CCFFCC"/>
            <w:vAlign w:val="center"/>
          </w:tcPr>
          <w:p w14:paraId="3881DAB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8B1520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5A5FBA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BB3958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A9D4AC3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9DF2DE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58C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C8B633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9743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F49E552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77A16D92" w14:textId="77777777" w:rsidTr="001E7731">
        <w:tc>
          <w:tcPr>
            <w:tcW w:w="1418" w:type="dxa"/>
            <w:shd w:val="clear" w:color="auto" w:fill="CCFFCC"/>
            <w:vAlign w:val="center"/>
          </w:tcPr>
          <w:p w14:paraId="20EF436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5F953E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1914B96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B1A9C1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6E3AE4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  <w:tr w:rsidR="001E7731" w:rsidRPr="00AC2007" w14:paraId="2DE42CAA" w14:textId="77777777" w:rsidTr="001E7731">
        <w:tc>
          <w:tcPr>
            <w:tcW w:w="1418" w:type="dxa"/>
            <w:shd w:val="clear" w:color="auto" w:fill="CCFFCC"/>
            <w:vAlign w:val="center"/>
          </w:tcPr>
          <w:p w14:paraId="06F5787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21A716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B7C400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8B1F3D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4D7E6F35" w14:textId="77777777" w:rsidTr="001E7731">
        <w:tc>
          <w:tcPr>
            <w:tcW w:w="1418" w:type="dxa"/>
            <w:shd w:val="clear" w:color="auto" w:fill="CCFFCC"/>
            <w:vAlign w:val="center"/>
          </w:tcPr>
          <w:p w14:paraId="25923A0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5C8977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B68E07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717917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8F3C19F" w14:textId="77777777" w:rsidTr="001E7731">
        <w:tc>
          <w:tcPr>
            <w:tcW w:w="1418" w:type="dxa"/>
            <w:shd w:val="clear" w:color="auto" w:fill="CCFFCC"/>
            <w:vAlign w:val="center"/>
          </w:tcPr>
          <w:p w14:paraId="067D267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0A3A41E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7FF397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54CA8C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68C2587" w14:textId="77777777" w:rsidTr="001E7731">
        <w:tc>
          <w:tcPr>
            <w:tcW w:w="1418" w:type="dxa"/>
            <w:shd w:val="clear" w:color="auto" w:fill="CCFFCC"/>
            <w:vAlign w:val="center"/>
          </w:tcPr>
          <w:p w14:paraId="7A57B6B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20A89E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958B4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B1E5AC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ECDBF1C" w14:textId="77777777" w:rsidTr="001E7731">
        <w:tc>
          <w:tcPr>
            <w:tcW w:w="1418" w:type="dxa"/>
            <w:shd w:val="clear" w:color="auto" w:fill="CCFFCC"/>
            <w:vAlign w:val="center"/>
          </w:tcPr>
          <w:p w14:paraId="7988AB9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B2ADFE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6DB542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737B2A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02241FAF" w14:textId="77777777" w:rsidTr="001E7731">
        <w:tc>
          <w:tcPr>
            <w:tcW w:w="1418" w:type="dxa"/>
            <w:shd w:val="clear" w:color="auto" w:fill="CCFFCC"/>
            <w:vAlign w:val="center"/>
          </w:tcPr>
          <w:p w14:paraId="5629541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0A8CA63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0D06E7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72B45D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1D98EFB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EE01B5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6D81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E1CCD4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543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24EE8FC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706FBA05" w14:textId="77777777" w:rsidTr="001E7731">
        <w:tc>
          <w:tcPr>
            <w:tcW w:w="1418" w:type="dxa"/>
            <w:shd w:val="clear" w:color="auto" w:fill="CCFFCC"/>
            <w:vAlign w:val="center"/>
          </w:tcPr>
          <w:p w14:paraId="784CCF0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5B0562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48E6F38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F1A8E6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8D64DB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  <w:tr w:rsidR="001E7731" w:rsidRPr="00AC2007" w14:paraId="242C3508" w14:textId="77777777" w:rsidTr="001E7731">
        <w:tc>
          <w:tcPr>
            <w:tcW w:w="1418" w:type="dxa"/>
            <w:shd w:val="clear" w:color="auto" w:fill="CCFFCC"/>
            <w:vAlign w:val="center"/>
          </w:tcPr>
          <w:p w14:paraId="0940448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191F2D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71E0F5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73FC31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11F761A" w14:textId="77777777" w:rsidTr="001E7731">
        <w:tc>
          <w:tcPr>
            <w:tcW w:w="1418" w:type="dxa"/>
            <w:shd w:val="clear" w:color="auto" w:fill="CCFFCC"/>
            <w:vAlign w:val="center"/>
          </w:tcPr>
          <w:p w14:paraId="4EFB280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43C8B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1B18BD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34E62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75F932B6" w14:textId="77777777" w:rsidTr="001E7731">
        <w:tc>
          <w:tcPr>
            <w:tcW w:w="1418" w:type="dxa"/>
            <w:shd w:val="clear" w:color="auto" w:fill="CCFFCC"/>
            <w:vAlign w:val="center"/>
          </w:tcPr>
          <w:p w14:paraId="1F029CC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244AC1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F8B0AF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430249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03B9C3C" w14:textId="77777777" w:rsidTr="001E7731">
        <w:tc>
          <w:tcPr>
            <w:tcW w:w="1418" w:type="dxa"/>
            <w:shd w:val="clear" w:color="auto" w:fill="CCFFCC"/>
            <w:vAlign w:val="center"/>
          </w:tcPr>
          <w:p w14:paraId="741B59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83B735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BC5C0E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6C85488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53A2CA31" w14:textId="77777777" w:rsidTr="001E7731">
        <w:tc>
          <w:tcPr>
            <w:tcW w:w="1418" w:type="dxa"/>
            <w:shd w:val="clear" w:color="auto" w:fill="CCFFCC"/>
            <w:vAlign w:val="center"/>
          </w:tcPr>
          <w:p w14:paraId="19E5912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16FD3E9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C57B32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B818A4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D253456" w14:textId="77777777" w:rsidTr="001E7731">
        <w:tc>
          <w:tcPr>
            <w:tcW w:w="1418" w:type="dxa"/>
            <w:shd w:val="clear" w:color="auto" w:fill="CCFFCC"/>
            <w:vAlign w:val="center"/>
          </w:tcPr>
          <w:p w14:paraId="2733921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00776EF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0E8DCF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070A98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6387F94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755BBF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8467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153763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A8D3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60830943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5EB51CA6" w14:textId="77777777" w:rsidTr="001E7731">
        <w:tc>
          <w:tcPr>
            <w:tcW w:w="1418" w:type="dxa"/>
            <w:shd w:val="clear" w:color="auto" w:fill="CCFFCC"/>
            <w:vAlign w:val="center"/>
          </w:tcPr>
          <w:p w14:paraId="1E07278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3845E3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581FBE6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4D8150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0ABED2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120kHz With PA</w:t>
            </w:r>
          </w:p>
        </w:tc>
      </w:tr>
      <w:tr w:rsidR="001E7731" w:rsidRPr="00AC2007" w14:paraId="692C2197" w14:textId="77777777" w:rsidTr="001E7731">
        <w:tc>
          <w:tcPr>
            <w:tcW w:w="1418" w:type="dxa"/>
            <w:shd w:val="clear" w:color="auto" w:fill="CCFFCC"/>
            <w:vAlign w:val="center"/>
          </w:tcPr>
          <w:p w14:paraId="6518EA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7E2EF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804870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0BC76F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77DDBE6E" w14:textId="77777777" w:rsidTr="001E7731">
        <w:tc>
          <w:tcPr>
            <w:tcW w:w="1418" w:type="dxa"/>
            <w:shd w:val="clear" w:color="auto" w:fill="CCFFCC"/>
            <w:vAlign w:val="center"/>
          </w:tcPr>
          <w:p w14:paraId="5D118B7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520973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E5524C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3370579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C20F482" w14:textId="77777777" w:rsidTr="001E7731">
        <w:tc>
          <w:tcPr>
            <w:tcW w:w="1418" w:type="dxa"/>
            <w:shd w:val="clear" w:color="auto" w:fill="CCFFCC"/>
            <w:vAlign w:val="center"/>
          </w:tcPr>
          <w:p w14:paraId="10DF7C1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8A8818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37F00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A4109C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A05EC46" w14:textId="77777777" w:rsidTr="001E7731">
        <w:tc>
          <w:tcPr>
            <w:tcW w:w="1418" w:type="dxa"/>
            <w:shd w:val="clear" w:color="auto" w:fill="CCFFCC"/>
            <w:vAlign w:val="center"/>
          </w:tcPr>
          <w:p w14:paraId="6750D13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27697A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AA49A6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57C3B50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79401D0E" w14:textId="77777777" w:rsidTr="001E7731">
        <w:tc>
          <w:tcPr>
            <w:tcW w:w="1418" w:type="dxa"/>
            <w:shd w:val="clear" w:color="auto" w:fill="CCFFCC"/>
            <w:vAlign w:val="center"/>
          </w:tcPr>
          <w:p w14:paraId="2045FB8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7CED8B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55D7FB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EF933A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C9DD2DD" w14:textId="77777777" w:rsidTr="001E7731">
        <w:tc>
          <w:tcPr>
            <w:tcW w:w="1418" w:type="dxa"/>
            <w:shd w:val="clear" w:color="auto" w:fill="CCFFCC"/>
            <w:vAlign w:val="center"/>
          </w:tcPr>
          <w:p w14:paraId="2BA79E8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87A091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CBBCC5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B99F6C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97178FC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DAF518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8BCA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ACA4D7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0FF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13B431A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7989F0F8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76FFAE0C" w14:textId="77777777" w:rsidTr="001E7731">
        <w:tc>
          <w:tcPr>
            <w:tcW w:w="934" w:type="dxa"/>
            <w:gridSpan w:val="3"/>
            <w:hideMark/>
          </w:tcPr>
          <w:p w14:paraId="3BEE4099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3E30F3A4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0DFC9854" w14:textId="77777777" w:rsidTr="001E7731">
        <w:tc>
          <w:tcPr>
            <w:tcW w:w="766" w:type="dxa"/>
            <w:hideMark/>
          </w:tcPr>
          <w:p w14:paraId="49C4E989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22400B42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35B6A0F0" w14:textId="77777777" w:rsidTr="001E7731">
        <w:tc>
          <w:tcPr>
            <w:tcW w:w="920" w:type="dxa"/>
            <w:gridSpan w:val="2"/>
            <w:hideMark/>
          </w:tcPr>
          <w:p w14:paraId="2E6C8E9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15A6A939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VA/FK, 18/02/2025 16:40:27</w:t>
            </w:r>
          </w:p>
        </w:tc>
      </w:tr>
      <w:tr w:rsidR="001E7731" w:rsidRPr="00046327" w14:paraId="6306BD6F" w14:textId="77777777" w:rsidTr="001E7731">
        <w:tc>
          <w:tcPr>
            <w:tcW w:w="1733" w:type="dxa"/>
            <w:gridSpan w:val="5"/>
            <w:hideMark/>
          </w:tcPr>
          <w:p w14:paraId="3A48D7A0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1784F70F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1E3BA334" w14:textId="77777777" w:rsidTr="001E7731">
        <w:tc>
          <w:tcPr>
            <w:tcW w:w="1495" w:type="dxa"/>
            <w:gridSpan w:val="4"/>
            <w:hideMark/>
          </w:tcPr>
          <w:p w14:paraId="149E3401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143DB453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70F0CD91" w14:textId="7441971A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B412AC">
        <w:rPr>
          <w:noProof/>
          <w:lang w:val="en-GB"/>
        </w:rPr>
        <w:drawing>
          <wp:inline distT="0" distB="0" distL="0" distR="0" wp14:anchorId="0A5F9938" wp14:editId="5F55A902">
            <wp:extent cx="6114415" cy="3486785"/>
            <wp:effectExtent l="0" t="0" r="0" b="0"/>
            <wp:docPr id="8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2AC">
        <w:rPr>
          <w:noProof/>
          <w:lang w:val="en-GB"/>
        </w:rPr>
        <w:drawing>
          <wp:inline distT="0" distB="0" distL="0" distR="0" wp14:anchorId="1085B9DC" wp14:editId="5D14FAFF">
            <wp:extent cx="6114415" cy="3486785"/>
            <wp:effectExtent l="0" t="0" r="0" b="0"/>
            <wp:docPr id="9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610B1F0C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23C75885" w14:textId="77777777" w:rsidTr="001E7731">
        <w:tc>
          <w:tcPr>
            <w:tcW w:w="2265" w:type="dxa"/>
            <w:shd w:val="clear" w:color="auto" w:fill="CCFFCC"/>
            <w:vAlign w:val="center"/>
          </w:tcPr>
          <w:p w14:paraId="02B2F47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265847C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1MHz With PA</w:t>
            </w:r>
          </w:p>
        </w:tc>
      </w:tr>
    </w:tbl>
    <w:p w14:paraId="319BB704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1D0DB94F" w14:textId="77777777" w:rsidTr="001E7731">
        <w:tc>
          <w:tcPr>
            <w:tcW w:w="1418" w:type="dxa"/>
            <w:shd w:val="clear" w:color="auto" w:fill="CCFFCC"/>
            <w:vAlign w:val="center"/>
          </w:tcPr>
          <w:p w14:paraId="3DC8DFF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E457D9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2AF103A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7B25A45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E1E577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1MHz With PA</w:t>
            </w:r>
          </w:p>
        </w:tc>
      </w:tr>
      <w:tr w:rsidR="001E7731" w:rsidRPr="00AC2007" w14:paraId="4F17A7CB" w14:textId="77777777" w:rsidTr="001E7731">
        <w:tc>
          <w:tcPr>
            <w:tcW w:w="1418" w:type="dxa"/>
            <w:shd w:val="clear" w:color="auto" w:fill="CCFFCC"/>
            <w:vAlign w:val="center"/>
          </w:tcPr>
          <w:p w14:paraId="328AE02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4C5BA1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081E01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17EF8B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4A1D1DF" w14:textId="77777777" w:rsidTr="001E7731">
        <w:tc>
          <w:tcPr>
            <w:tcW w:w="1418" w:type="dxa"/>
            <w:shd w:val="clear" w:color="auto" w:fill="CCFFCC"/>
            <w:vAlign w:val="center"/>
          </w:tcPr>
          <w:p w14:paraId="598D080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278C3B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DF9038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509D0F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D5B8596" w14:textId="77777777" w:rsidTr="001E7731">
        <w:tc>
          <w:tcPr>
            <w:tcW w:w="1418" w:type="dxa"/>
            <w:shd w:val="clear" w:color="auto" w:fill="CCFFCC"/>
            <w:vAlign w:val="center"/>
          </w:tcPr>
          <w:p w14:paraId="3EFD18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0E9FD5B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4D66A1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0B1501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7B42ABD" w14:textId="77777777" w:rsidTr="001E7731">
        <w:tc>
          <w:tcPr>
            <w:tcW w:w="1418" w:type="dxa"/>
            <w:shd w:val="clear" w:color="auto" w:fill="CCFFCC"/>
            <w:vAlign w:val="center"/>
          </w:tcPr>
          <w:p w14:paraId="7B209A8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CD5922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8558D8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52280C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11CDC92" w14:textId="77777777" w:rsidTr="001E7731">
        <w:tc>
          <w:tcPr>
            <w:tcW w:w="1418" w:type="dxa"/>
            <w:shd w:val="clear" w:color="auto" w:fill="CCFFCC"/>
            <w:vAlign w:val="center"/>
          </w:tcPr>
          <w:p w14:paraId="15D86E9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B16D60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61E39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7087B44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A50E994" w14:textId="77777777" w:rsidTr="001E7731">
        <w:tc>
          <w:tcPr>
            <w:tcW w:w="1418" w:type="dxa"/>
            <w:shd w:val="clear" w:color="auto" w:fill="CCFFCC"/>
            <w:vAlign w:val="center"/>
          </w:tcPr>
          <w:p w14:paraId="6B46846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0B5292E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9DA6AF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B46E87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EAF7DEB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D1DD67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5FD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4FB7A3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A7C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D7E5BF1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19C7991F" w14:textId="77777777" w:rsidTr="001E7731">
        <w:tc>
          <w:tcPr>
            <w:tcW w:w="1418" w:type="dxa"/>
            <w:shd w:val="clear" w:color="auto" w:fill="CCFFCC"/>
            <w:vAlign w:val="center"/>
          </w:tcPr>
          <w:p w14:paraId="1399EF8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387437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47333CB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13ADEDB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2852AC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1MHz With PA</w:t>
            </w:r>
          </w:p>
        </w:tc>
      </w:tr>
      <w:tr w:rsidR="001E7731" w:rsidRPr="00AC2007" w14:paraId="2E13CAFB" w14:textId="77777777" w:rsidTr="001E7731">
        <w:tc>
          <w:tcPr>
            <w:tcW w:w="1418" w:type="dxa"/>
            <w:shd w:val="clear" w:color="auto" w:fill="CCFFCC"/>
            <w:vAlign w:val="center"/>
          </w:tcPr>
          <w:p w14:paraId="1949F8E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5DE8A1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56360F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08C368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52F84AA" w14:textId="77777777" w:rsidTr="001E7731">
        <w:tc>
          <w:tcPr>
            <w:tcW w:w="1418" w:type="dxa"/>
            <w:shd w:val="clear" w:color="auto" w:fill="CCFFCC"/>
            <w:vAlign w:val="center"/>
          </w:tcPr>
          <w:p w14:paraId="485ECA0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779A6B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0FDA67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DE780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16F5B176" w14:textId="77777777" w:rsidTr="001E7731">
        <w:tc>
          <w:tcPr>
            <w:tcW w:w="1418" w:type="dxa"/>
            <w:shd w:val="clear" w:color="auto" w:fill="CCFFCC"/>
            <w:vAlign w:val="center"/>
          </w:tcPr>
          <w:p w14:paraId="6B016C2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09F4B2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A1293C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65BCCC4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8B7040B" w14:textId="77777777" w:rsidTr="001E7731">
        <w:tc>
          <w:tcPr>
            <w:tcW w:w="1418" w:type="dxa"/>
            <w:shd w:val="clear" w:color="auto" w:fill="CCFFCC"/>
            <w:vAlign w:val="center"/>
          </w:tcPr>
          <w:p w14:paraId="6AA5C46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46C504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A516C3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0B271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655AC7AC" w14:textId="77777777" w:rsidTr="001E7731">
        <w:tc>
          <w:tcPr>
            <w:tcW w:w="1418" w:type="dxa"/>
            <w:shd w:val="clear" w:color="auto" w:fill="CCFFCC"/>
            <w:vAlign w:val="center"/>
          </w:tcPr>
          <w:p w14:paraId="20230D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BD69DA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36C45B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BBAB91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2AE02BF3" w14:textId="77777777" w:rsidTr="001E7731">
        <w:tc>
          <w:tcPr>
            <w:tcW w:w="1418" w:type="dxa"/>
            <w:shd w:val="clear" w:color="auto" w:fill="CCFFCC"/>
            <w:vAlign w:val="center"/>
          </w:tcPr>
          <w:p w14:paraId="66AAED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4654BDD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C041B8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4A0E0E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19DCE324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502C7B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3B6E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77CA17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A70F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A029805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0BA53E92" w14:textId="77777777" w:rsidTr="001E7731">
        <w:tc>
          <w:tcPr>
            <w:tcW w:w="1418" w:type="dxa"/>
            <w:shd w:val="clear" w:color="auto" w:fill="CCFFCC"/>
            <w:vAlign w:val="center"/>
          </w:tcPr>
          <w:p w14:paraId="608EDDA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3D9D70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371A604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9ECB45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8CEABE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1MHz With PA</w:t>
            </w:r>
          </w:p>
        </w:tc>
      </w:tr>
      <w:tr w:rsidR="001E7731" w:rsidRPr="00AC2007" w14:paraId="1C144199" w14:textId="77777777" w:rsidTr="001E7731">
        <w:tc>
          <w:tcPr>
            <w:tcW w:w="1418" w:type="dxa"/>
            <w:shd w:val="clear" w:color="auto" w:fill="CCFFCC"/>
            <w:vAlign w:val="center"/>
          </w:tcPr>
          <w:p w14:paraId="5D5E1A5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7E264BE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E39FEB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1EE3FD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42D8CE55" w14:textId="77777777" w:rsidTr="001E7731">
        <w:tc>
          <w:tcPr>
            <w:tcW w:w="1418" w:type="dxa"/>
            <w:shd w:val="clear" w:color="auto" w:fill="CCFFCC"/>
            <w:vAlign w:val="center"/>
          </w:tcPr>
          <w:p w14:paraId="5025554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345AF0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35893C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582948C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63AE51E" w14:textId="77777777" w:rsidTr="001E7731">
        <w:tc>
          <w:tcPr>
            <w:tcW w:w="1418" w:type="dxa"/>
            <w:shd w:val="clear" w:color="auto" w:fill="CCFFCC"/>
            <w:vAlign w:val="center"/>
          </w:tcPr>
          <w:p w14:paraId="127071E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ECDF79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EA04BC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2688B9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DE047A2" w14:textId="77777777" w:rsidTr="001E7731">
        <w:tc>
          <w:tcPr>
            <w:tcW w:w="1418" w:type="dxa"/>
            <w:shd w:val="clear" w:color="auto" w:fill="CCFFCC"/>
            <w:vAlign w:val="center"/>
          </w:tcPr>
          <w:p w14:paraId="7C7497A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FEB914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B312AE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848DA0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05F5E64" w14:textId="77777777" w:rsidTr="001E7731">
        <w:tc>
          <w:tcPr>
            <w:tcW w:w="1418" w:type="dxa"/>
            <w:shd w:val="clear" w:color="auto" w:fill="CCFFCC"/>
            <w:vAlign w:val="center"/>
          </w:tcPr>
          <w:p w14:paraId="6028E19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1B62A86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2E4709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0C0D2B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64E4B57A" w14:textId="77777777" w:rsidTr="001E7731">
        <w:tc>
          <w:tcPr>
            <w:tcW w:w="1418" w:type="dxa"/>
            <w:shd w:val="clear" w:color="auto" w:fill="CCFFCC"/>
            <w:vAlign w:val="center"/>
          </w:tcPr>
          <w:p w14:paraId="65B4DB7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655932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BFC195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1164D8F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E20ED6A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512EE2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7FA8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E63FAF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C13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040C935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7F9B94E9" w14:textId="77777777" w:rsidTr="001E7731">
        <w:tc>
          <w:tcPr>
            <w:tcW w:w="1418" w:type="dxa"/>
            <w:shd w:val="clear" w:color="auto" w:fill="CCFFCC"/>
            <w:vAlign w:val="center"/>
          </w:tcPr>
          <w:p w14:paraId="1073DDF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4816C27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2C2F2D7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8F1019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0D67D8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harness RBW 1MHz With PA</w:t>
            </w:r>
          </w:p>
        </w:tc>
      </w:tr>
      <w:tr w:rsidR="001E7731" w:rsidRPr="00AC2007" w14:paraId="1B9E5F39" w14:textId="77777777" w:rsidTr="001E7731">
        <w:tc>
          <w:tcPr>
            <w:tcW w:w="1418" w:type="dxa"/>
            <w:shd w:val="clear" w:color="auto" w:fill="CCFFCC"/>
            <w:vAlign w:val="center"/>
          </w:tcPr>
          <w:p w14:paraId="0EACB72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2FB9E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9F4B3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BA4C82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145B0101" w14:textId="77777777" w:rsidTr="001E7731">
        <w:tc>
          <w:tcPr>
            <w:tcW w:w="1418" w:type="dxa"/>
            <w:shd w:val="clear" w:color="auto" w:fill="CCFFCC"/>
            <w:vAlign w:val="center"/>
          </w:tcPr>
          <w:p w14:paraId="25B7E14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A49426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784F6F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303D04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1BCE466" w14:textId="77777777" w:rsidTr="001E7731">
        <w:tc>
          <w:tcPr>
            <w:tcW w:w="1418" w:type="dxa"/>
            <w:shd w:val="clear" w:color="auto" w:fill="CCFFCC"/>
            <w:vAlign w:val="center"/>
          </w:tcPr>
          <w:p w14:paraId="02422D7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FD757F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355A25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4742337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C0F5BA7" w14:textId="77777777" w:rsidTr="001E7731">
        <w:tc>
          <w:tcPr>
            <w:tcW w:w="1418" w:type="dxa"/>
            <w:shd w:val="clear" w:color="auto" w:fill="CCFFCC"/>
            <w:vAlign w:val="center"/>
          </w:tcPr>
          <w:p w14:paraId="5692EF2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DEE6E2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F05DCF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EF9B13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DA09587" w14:textId="77777777" w:rsidTr="001E7731">
        <w:tc>
          <w:tcPr>
            <w:tcW w:w="1418" w:type="dxa"/>
            <w:shd w:val="clear" w:color="auto" w:fill="CCFFCC"/>
            <w:vAlign w:val="center"/>
          </w:tcPr>
          <w:p w14:paraId="443BC7A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466E4B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A6086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405CD4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6EE88A3B" w14:textId="77777777" w:rsidTr="001E7731">
        <w:tc>
          <w:tcPr>
            <w:tcW w:w="1418" w:type="dxa"/>
            <w:shd w:val="clear" w:color="auto" w:fill="CCFFCC"/>
            <w:vAlign w:val="center"/>
          </w:tcPr>
          <w:p w14:paraId="64951E2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47B1B9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83095F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AF688B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B4DF187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A0BF5E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FA6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668163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338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8378B1B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15E05417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7621A607" w14:textId="77777777" w:rsidTr="001E7731">
        <w:tc>
          <w:tcPr>
            <w:tcW w:w="934" w:type="dxa"/>
            <w:gridSpan w:val="3"/>
            <w:hideMark/>
          </w:tcPr>
          <w:p w14:paraId="5A06C28E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5062B75F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71DD9A0F" w14:textId="77777777" w:rsidTr="001E7731">
        <w:tc>
          <w:tcPr>
            <w:tcW w:w="766" w:type="dxa"/>
            <w:hideMark/>
          </w:tcPr>
          <w:p w14:paraId="03EB57AD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768F4882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5325E70E" w14:textId="77777777" w:rsidTr="001E7731">
        <w:tc>
          <w:tcPr>
            <w:tcW w:w="920" w:type="dxa"/>
            <w:gridSpan w:val="2"/>
            <w:hideMark/>
          </w:tcPr>
          <w:p w14:paraId="5D6C34F2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1B381FBA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VA/FK, 18/02/2025 16:13:21</w:t>
            </w:r>
          </w:p>
        </w:tc>
      </w:tr>
      <w:tr w:rsidR="001E7731" w:rsidRPr="00046327" w14:paraId="6DB2E7DC" w14:textId="77777777" w:rsidTr="001E7731">
        <w:tc>
          <w:tcPr>
            <w:tcW w:w="1733" w:type="dxa"/>
            <w:gridSpan w:val="5"/>
            <w:hideMark/>
          </w:tcPr>
          <w:p w14:paraId="701DDEA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44F45D7A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DUT, DUT Orientation:axis X, Housing connected to the ground plane:no, Configuration of the power return line LV:remotely grounded, -</w:t>
            </w:r>
          </w:p>
        </w:tc>
      </w:tr>
      <w:tr w:rsidR="001E7731" w14:paraId="7016D238" w14:textId="77777777" w:rsidTr="001E7731">
        <w:tc>
          <w:tcPr>
            <w:tcW w:w="1495" w:type="dxa"/>
            <w:gridSpan w:val="4"/>
            <w:hideMark/>
          </w:tcPr>
          <w:p w14:paraId="0375DB43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5B694206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368B99B8" w14:textId="096C08B4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B412AC">
        <w:rPr>
          <w:noProof/>
          <w:lang w:val="en-GB"/>
        </w:rPr>
        <w:drawing>
          <wp:inline distT="0" distB="0" distL="0" distR="0" wp14:anchorId="7537EF75" wp14:editId="4E46B3C9">
            <wp:extent cx="6114415" cy="3609975"/>
            <wp:effectExtent l="0" t="0" r="0" b="0"/>
            <wp:docPr id="10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2AC">
        <w:rPr>
          <w:noProof/>
          <w:lang w:val="en-GB"/>
        </w:rPr>
        <w:drawing>
          <wp:inline distT="0" distB="0" distL="0" distR="0" wp14:anchorId="7DEA40BB" wp14:editId="4758A4F2">
            <wp:extent cx="6114415" cy="3609975"/>
            <wp:effectExtent l="0" t="0" r="0" b="0"/>
            <wp:docPr id="1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2494E690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63BA92B1" w14:textId="77777777" w:rsidTr="001E7731">
        <w:tc>
          <w:tcPr>
            <w:tcW w:w="2265" w:type="dxa"/>
            <w:shd w:val="clear" w:color="auto" w:fill="CCFFCC"/>
            <w:vAlign w:val="center"/>
          </w:tcPr>
          <w:p w14:paraId="7F5DD70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4E1055D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</w:tbl>
    <w:p w14:paraId="079A6BDE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43B5E950" w14:textId="77777777" w:rsidTr="001E7731">
        <w:tc>
          <w:tcPr>
            <w:tcW w:w="1418" w:type="dxa"/>
            <w:shd w:val="clear" w:color="auto" w:fill="CCFFCC"/>
            <w:vAlign w:val="center"/>
          </w:tcPr>
          <w:p w14:paraId="4A28D5C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B9DFAA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16A4A2F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50CCB9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6EAAB2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64FD84CB" w14:textId="77777777" w:rsidTr="001E7731">
        <w:tc>
          <w:tcPr>
            <w:tcW w:w="1418" w:type="dxa"/>
            <w:shd w:val="clear" w:color="auto" w:fill="CCFFCC"/>
            <w:vAlign w:val="center"/>
          </w:tcPr>
          <w:p w14:paraId="34C4879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72928A6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AD4E72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4B5FED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67F0395" w14:textId="77777777" w:rsidTr="001E7731">
        <w:tc>
          <w:tcPr>
            <w:tcW w:w="1418" w:type="dxa"/>
            <w:shd w:val="clear" w:color="auto" w:fill="CCFFCC"/>
            <w:vAlign w:val="center"/>
          </w:tcPr>
          <w:p w14:paraId="6CDC5D0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CE9A3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A45280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A1C9B5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3F5FCB6" w14:textId="77777777" w:rsidTr="001E7731">
        <w:tc>
          <w:tcPr>
            <w:tcW w:w="1418" w:type="dxa"/>
            <w:shd w:val="clear" w:color="auto" w:fill="CCFFCC"/>
            <w:vAlign w:val="center"/>
          </w:tcPr>
          <w:p w14:paraId="61B95BD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F04685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722F44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6300E24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649BB28D" w14:textId="77777777" w:rsidTr="001E7731">
        <w:tc>
          <w:tcPr>
            <w:tcW w:w="1418" w:type="dxa"/>
            <w:shd w:val="clear" w:color="auto" w:fill="CCFFCC"/>
            <w:vAlign w:val="center"/>
          </w:tcPr>
          <w:p w14:paraId="7EECA50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785339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C1863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EABEC7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4930A16A" w14:textId="77777777" w:rsidTr="001E7731">
        <w:tc>
          <w:tcPr>
            <w:tcW w:w="1418" w:type="dxa"/>
            <w:shd w:val="clear" w:color="auto" w:fill="CCFFCC"/>
            <w:vAlign w:val="center"/>
          </w:tcPr>
          <w:p w14:paraId="441DA7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0BC83B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B15446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9ED8C6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2D0DFB14" w14:textId="77777777" w:rsidTr="001E7731">
        <w:tc>
          <w:tcPr>
            <w:tcW w:w="1418" w:type="dxa"/>
            <w:shd w:val="clear" w:color="auto" w:fill="CCFFCC"/>
            <w:vAlign w:val="center"/>
          </w:tcPr>
          <w:p w14:paraId="69AD305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424EC8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792A5E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1FF24A0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1D4B5416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C660BA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DF6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7FF49E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35A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6DE5929A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71387675" w14:textId="77777777" w:rsidTr="001E7731">
        <w:tc>
          <w:tcPr>
            <w:tcW w:w="1418" w:type="dxa"/>
            <w:shd w:val="clear" w:color="auto" w:fill="CCFFCC"/>
            <w:vAlign w:val="center"/>
          </w:tcPr>
          <w:p w14:paraId="1B360A2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032FEC0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607DD5E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683DC3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BA3AD3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2FA4A568" w14:textId="77777777" w:rsidTr="001E7731">
        <w:tc>
          <w:tcPr>
            <w:tcW w:w="1418" w:type="dxa"/>
            <w:shd w:val="clear" w:color="auto" w:fill="CCFFCC"/>
            <w:vAlign w:val="center"/>
          </w:tcPr>
          <w:p w14:paraId="1E256D2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CD9346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3BB447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23E007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7E1789BC" w14:textId="77777777" w:rsidTr="001E7731">
        <w:tc>
          <w:tcPr>
            <w:tcW w:w="1418" w:type="dxa"/>
            <w:shd w:val="clear" w:color="auto" w:fill="CCFFCC"/>
            <w:vAlign w:val="center"/>
          </w:tcPr>
          <w:p w14:paraId="5A6A47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A54F0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78C4CC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C6AF3C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92D556D" w14:textId="77777777" w:rsidTr="001E7731">
        <w:tc>
          <w:tcPr>
            <w:tcW w:w="1418" w:type="dxa"/>
            <w:shd w:val="clear" w:color="auto" w:fill="CCFFCC"/>
            <w:vAlign w:val="center"/>
          </w:tcPr>
          <w:p w14:paraId="680BED1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C92F4C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CC642D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CFE772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CBBF3E9" w14:textId="77777777" w:rsidTr="001E7731">
        <w:tc>
          <w:tcPr>
            <w:tcW w:w="1418" w:type="dxa"/>
            <w:shd w:val="clear" w:color="auto" w:fill="CCFFCC"/>
            <w:vAlign w:val="center"/>
          </w:tcPr>
          <w:p w14:paraId="6B331D0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2ED54A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5D4A29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96E6F9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6EFD6513" w14:textId="77777777" w:rsidTr="001E7731">
        <w:tc>
          <w:tcPr>
            <w:tcW w:w="1418" w:type="dxa"/>
            <w:shd w:val="clear" w:color="auto" w:fill="CCFFCC"/>
            <w:vAlign w:val="center"/>
          </w:tcPr>
          <w:p w14:paraId="4188F56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E3A6BD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249177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916E93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532402D" w14:textId="77777777" w:rsidTr="001E7731">
        <w:tc>
          <w:tcPr>
            <w:tcW w:w="1418" w:type="dxa"/>
            <w:shd w:val="clear" w:color="auto" w:fill="CCFFCC"/>
            <w:vAlign w:val="center"/>
          </w:tcPr>
          <w:p w14:paraId="0A1B8D6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E0C79D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FABFE2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44138F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36A26DA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3D4FB4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7BEA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01A2F4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FD5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A6160E5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42BDBA97" w14:textId="77777777" w:rsidTr="001E7731">
        <w:tc>
          <w:tcPr>
            <w:tcW w:w="1418" w:type="dxa"/>
            <w:shd w:val="clear" w:color="auto" w:fill="CCFFCC"/>
            <w:vAlign w:val="center"/>
          </w:tcPr>
          <w:p w14:paraId="64CF1A0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825E9B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6183D84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1A0D5B6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D77A9E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6CF49F44" w14:textId="77777777" w:rsidTr="001E7731">
        <w:tc>
          <w:tcPr>
            <w:tcW w:w="1418" w:type="dxa"/>
            <w:shd w:val="clear" w:color="auto" w:fill="CCFFCC"/>
            <w:vAlign w:val="center"/>
          </w:tcPr>
          <w:p w14:paraId="03AC0B2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7A337D0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4513EE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BE7F6D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45B2BB3" w14:textId="77777777" w:rsidTr="001E7731">
        <w:tc>
          <w:tcPr>
            <w:tcW w:w="1418" w:type="dxa"/>
            <w:shd w:val="clear" w:color="auto" w:fill="CCFFCC"/>
            <w:vAlign w:val="center"/>
          </w:tcPr>
          <w:p w14:paraId="7F8EF0C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9B7227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1B1D69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E81606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A1233C9" w14:textId="77777777" w:rsidTr="001E7731">
        <w:tc>
          <w:tcPr>
            <w:tcW w:w="1418" w:type="dxa"/>
            <w:shd w:val="clear" w:color="auto" w:fill="CCFFCC"/>
            <w:vAlign w:val="center"/>
          </w:tcPr>
          <w:p w14:paraId="48A8504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C1CEDB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CD76BB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6F4CA2E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F106A66" w14:textId="77777777" w:rsidTr="001E7731">
        <w:tc>
          <w:tcPr>
            <w:tcW w:w="1418" w:type="dxa"/>
            <w:shd w:val="clear" w:color="auto" w:fill="CCFFCC"/>
            <w:vAlign w:val="center"/>
          </w:tcPr>
          <w:p w14:paraId="575984F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04E63C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A577D2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969E8B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4CD91D51" w14:textId="77777777" w:rsidTr="001E7731">
        <w:tc>
          <w:tcPr>
            <w:tcW w:w="1418" w:type="dxa"/>
            <w:shd w:val="clear" w:color="auto" w:fill="CCFFCC"/>
            <w:vAlign w:val="center"/>
          </w:tcPr>
          <w:p w14:paraId="73CEA95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A424F3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CE67D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7161B7E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FDF54B4" w14:textId="77777777" w:rsidTr="001E7731">
        <w:tc>
          <w:tcPr>
            <w:tcW w:w="1418" w:type="dxa"/>
            <w:shd w:val="clear" w:color="auto" w:fill="CCFFCC"/>
            <w:vAlign w:val="center"/>
          </w:tcPr>
          <w:p w14:paraId="404684C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C6032F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18FE67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888B6F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16A7DE4F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5C161B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B20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28F820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A3E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10841EF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08F3D1BB" w14:textId="77777777" w:rsidTr="001E7731">
        <w:tc>
          <w:tcPr>
            <w:tcW w:w="1418" w:type="dxa"/>
            <w:shd w:val="clear" w:color="auto" w:fill="CCFFCC"/>
            <w:vAlign w:val="center"/>
          </w:tcPr>
          <w:p w14:paraId="74D6415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A96A14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5FB694A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7A72E0A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24205F4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5DC9A74A" w14:textId="77777777" w:rsidTr="001E7731">
        <w:tc>
          <w:tcPr>
            <w:tcW w:w="1418" w:type="dxa"/>
            <w:shd w:val="clear" w:color="auto" w:fill="CCFFCC"/>
            <w:vAlign w:val="center"/>
          </w:tcPr>
          <w:p w14:paraId="0CC1A97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7C8FB68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059AFD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7BBB5C1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7B5CDC7B" w14:textId="77777777" w:rsidTr="001E7731">
        <w:tc>
          <w:tcPr>
            <w:tcW w:w="1418" w:type="dxa"/>
            <w:shd w:val="clear" w:color="auto" w:fill="CCFFCC"/>
            <w:vAlign w:val="center"/>
          </w:tcPr>
          <w:p w14:paraId="1C23AB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F6FBEF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CFE6F6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803F86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5D8F94C" w14:textId="77777777" w:rsidTr="001E7731">
        <w:tc>
          <w:tcPr>
            <w:tcW w:w="1418" w:type="dxa"/>
            <w:shd w:val="clear" w:color="auto" w:fill="CCFFCC"/>
            <w:vAlign w:val="center"/>
          </w:tcPr>
          <w:p w14:paraId="348357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DCCAD9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02C4A5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E2C558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FC26990" w14:textId="77777777" w:rsidTr="001E7731">
        <w:tc>
          <w:tcPr>
            <w:tcW w:w="1418" w:type="dxa"/>
            <w:shd w:val="clear" w:color="auto" w:fill="CCFFCC"/>
            <w:vAlign w:val="center"/>
          </w:tcPr>
          <w:p w14:paraId="4FE0C4B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CE817E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E97D7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E80016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5F4A5F7" w14:textId="77777777" w:rsidTr="001E7731">
        <w:tc>
          <w:tcPr>
            <w:tcW w:w="1418" w:type="dxa"/>
            <w:shd w:val="clear" w:color="auto" w:fill="CCFFCC"/>
            <w:vAlign w:val="center"/>
          </w:tcPr>
          <w:p w14:paraId="4058AC6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4DAC54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7CE46A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F7927B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0C68C5D8" w14:textId="77777777" w:rsidTr="001E7731">
        <w:tc>
          <w:tcPr>
            <w:tcW w:w="1418" w:type="dxa"/>
            <w:shd w:val="clear" w:color="auto" w:fill="CCFFCC"/>
            <w:vAlign w:val="center"/>
          </w:tcPr>
          <w:p w14:paraId="358FC77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7E374F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C0C3B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1C62913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93200CD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A7A960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85D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FAA01A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F977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E559323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54C9FDA6" w14:textId="77777777" w:rsidTr="001E7731">
        <w:tc>
          <w:tcPr>
            <w:tcW w:w="1418" w:type="dxa"/>
            <w:shd w:val="clear" w:color="auto" w:fill="CCFFCC"/>
            <w:vAlign w:val="center"/>
          </w:tcPr>
          <w:p w14:paraId="43FA775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AC00A7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345F096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3CF8332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8CEE8E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36C4D454" w14:textId="77777777" w:rsidTr="001E7731">
        <w:tc>
          <w:tcPr>
            <w:tcW w:w="1418" w:type="dxa"/>
            <w:shd w:val="clear" w:color="auto" w:fill="CCFFCC"/>
            <w:vAlign w:val="center"/>
          </w:tcPr>
          <w:p w14:paraId="64149C5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5BDFFE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50E51D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7167D0D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2945467B" w14:textId="77777777" w:rsidTr="001E7731">
        <w:tc>
          <w:tcPr>
            <w:tcW w:w="1418" w:type="dxa"/>
            <w:shd w:val="clear" w:color="auto" w:fill="CCFFCC"/>
            <w:vAlign w:val="center"/>
          </w:tcPr>
          <w:p w14:paraId="381261C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43DB8C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EE7827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5283E71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E721735" w14:textId="77777777" w:rsidTr="001E7731">
        <w:tc>
          <w:tcPr>
            <w:tcW w:w="1418" w:type="dxa"/>
            <w:shd w:val="clear" w:color="auto" w:fill="CCFFCC"/>
            <w:vAlign w:val="center"/>
          </w:tcPr>
          <w:p w14:paraId="61ADB07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5F572ED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EAC48F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22771BC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E0651BF" w14:textId="77777777" w:rsidTr="001E7731">
        <w:tc>
          <w:tcPr>
            <w:tcW w:w="1418" w:type="dxa"/>
            <w:shd w:val="clear" w:color="auto" w:fill="CCFFCC"/>
            <w:vAlign w:val="center"/>
          </w:tcPr>
          <w:p w14:paraId="09F12BA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0423EED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18DC9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677CE91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32D9CF64" w14:textId="77777777" w:rsidTr="001E7731">
        <w:tc>
          <w:tcPr>
            <w:tcW w:w="1418" w:type="dxa"/>
            <w:shd w:val="clear" w:color="auto" w:fill="CCFFCC"/>
            <w:vAlign w:val="center"/>
          </w:tcPr>
          <w:p w14:paraId="137AF0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E579FC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29A521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654C154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D4AD145" w14:textId="77777777" w:rsidTr="001E7731">
        <w:tc>
          <w:tcPr>
            <w:tcW w:w="1418" w:type="dxa"/>
            <w:shd w:val="clear" w:color="auto" w:fill="CCFFCC"/>
            <w:vAlign w:val="center"/>
          </w:tcPr>
          <w:p w14:paraId="68F5ED7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DA2F82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016731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84A166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8238E84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A4B526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6244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ECB456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1AF6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71F0DFB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047094E3" w14:textId="77777777" w:rsidTr="001E7731">
        <w:tc>
          <w:tcPr>
            <w:tcW w:w="1418" w:type="dxa"/>
            <w:shd w:val="clear" w:color="auto" w:fill="CCFFCC"/>
            <w:vAlign w:val="center"/>
          </w:tcPr>
          <w:p w14:paraId="5D68409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03826B4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3D5A196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48E188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A4FDA2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2521CF6B" w14:textId="77777777" w:rsidTr="001E7731">
        <w:tc>
          <w:tcPr>
            <w:tcW w:w="1418" w:type="dxa"/>
            <w:shd w:val="clear" w:color="auto" w:fill="CCFFCC"/>
            <w:vAlign w:val="center"/>
          </w:tcPr>
          <w:p w14:paraId="6E0C7AF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6FD63FE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95E699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605BC9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8E3FC40" w14:textId="77777777" w:rsidTr="001E7731">
        <w:tc>
          <w:tcPr>
            <w:tcW w:w="1418" w:type="dxa"/>
            <w:shd w:val="clear" w:color="auto" w:fill="CCFFCC"/>
            <w:vAlign w:val="center"/>
          </w:tcPr>
          <w:p w14:paraId="1D1F036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9D3585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BF109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790466A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71A3F1E9" w14:textId="77777777" w:rsidTr="001E7731">
        <w:tc>
          <w:tcPr>
            <w:tcW w:w="1418" w:type="dxa"/>
            <w:shd w:val="clear" w:color="auto" w:fill="CCFFCC"/>
            <w:vAlign w:val="center"/>
          </w:tcPr>
          <w:p w14:paraId="1D50F16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549C13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985B7F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9F0456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11D49727" w14:textId="77777777" w:rsidTr="001E7731">
        <w:tc>
          <w:tcPr>
            <w:tcW w:w="1418" w:type="dxa"/>
            <w:shd w:val="clear" w:color="auto" w:fill="CCFFCC"/>
            <w:vAlign w:val="center"/>
          </w:tcPr>
          <w:p w14:paraId="398461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6AC578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CA7690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D75233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6B3175EE" w14:textId="77777777" w:rsidTr="001E7731">
        <w:tc>
          <w:tcPr>
            <w:tcW w:w="1418" w:type="dxa"/>
            <w:shd w:val="clear" w:color="auto" w:fill="CCFFCC"/>
            <w:vAlign w:val="center"/>
          </w:tcPr>
          <w:p w14:paraId="23B7600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CECA4F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D828F0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4B692F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87EC1CF" w14:textId="77777777" w:rsidTr="001E7731">
        <w:tc>
          <w:tcPr>
            <w:tcW w:w="1418" w:type="dxa"/>
            <w:shd w:val="clear" w:color="auto" w:fill="CCFFCC"/>
            <w:vAlign w:val="center"/>
          </w:tcPr>
          <w:p w14:paraId="638627F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CB910E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2CAD2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9F85FC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E043EFC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1DE19B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D2A1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2949F6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081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3F12137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14940264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4316A1D2" w14:textId="77777777" w:rsidTr="001E7731">
        <w:tc>
          <w:tcPr>
            <w:tcW w:w="934" w:type="dxa"/>
            <w:gridSpan w:val="3"/>
            <w:hideMark/>
          </w:tcPr>
          <w:p w14:paraId="0D2C6DC7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7C7C2EA6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3EE9DE8A" w14:textId="77777777" w:rsidTr="001E7731">
        <w:tc>
          <w:tcPr>
            <w:tcW w:w="766" w:type="dxa"/>
            <w:hideMark/>
          </w:tcPr>
          <w:p w14:paraId="564AD78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103AE82E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06E53815" w14:textId="77777777" w:rsidTr="001E7731">
        <w:tc>
          <w:tcPr>
            <w:tcW w:w="920" w:type="dxa"/>
            <w:gridSpan w:val="2"/>
            <w:hideMark/>
          </w:tcPr>
          <w:p w14:paraId="2D0B25F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1FBBE8F8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18/02/2025 16:30:13</w:t>
            </w:r>
          </w:p>
        </w:tc>
      </w:tr>
      <w:tr w:rsidR="001E7731" w:rsidRPr="00046327" w14:paraId="7BF86988" w14:textId="77777777" w:rsidTr="001E7731">
        <w:tc>
          <w:tcPr>
            <w:tcW w:w="1733" w:type="dxa"/>
            <w:gridSpan w:val="5"/>
            <w:hideMark/>
          </w:tcPr>
          <w:p w14:paraId="22A523C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345A0180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DUT, DUT Orientation:axis X, Housing connected to the ground plane:no, Configuration of the power return line LV:remotely grounded, -</w:t>
            </w:r>
          </w:p>
        </w:tc>
      </w:tr>
      <w:tr w:rsidR="001E7731" w14:paraId="249F7966" w14:textId="77777777" w:rsidTr="001E7731">
        <w:tc>
          <w:tcPr>
            <w:tcW w:w="1495" w:type="dxa"/>
            <w:gridSpan w:val="4"/>
            <w:hideMark/>
          </w:tcPr>
          <w:p w14:paraId="03F5850A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7CFD8335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1500FC53" w14:textId="2BC05EBC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B412AC">
        <w:rPr>
          <w:noProof/>
          <w:lang w:val="en-GB"/>
        </w:rPr>
        <w:drawing>
          <wp:inline distT="0" distB="0" distL="0" distR="0" wp14:anchorId="1EC22F0F" wp14:editId="236D1B63">
            <wp:extent cx="6114415" cy="3486785"/>
            <wp:effectExtent l="0" t="0" r="0" b="0"/>
            <wp:docPr id="12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2AC">
        <w:rPr>
          <w:noProof/>
          <w:lang w:val="en-GB"/>
        </w:rPr>
        <w:drawing>
          <wp:inline distT="0" distB="0" distL="0" distR="0" wp14:anchorId="1A94264C" wp14:editId="0A26ABC1">
            <wp:extent cx="6114415" cy="3486785"/>
            <wp:effectExtent l="0" t="0" r="0" b="0"/>
            <wp:docPr id="1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61DCAD74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16C05BDE" w14:textId="77777777" w:rsidTr="001E7731">
        <w:tc>
          <w:tcPr>
            <w:tcW w:w="2265" w:type="dxa"/>
            <w:shd w:val="clear" w:color="auto" w:fill="CCFFCC"/>
            <w:vAlign w:val="center"/>
          </w:tcPr>
          <w:p w14:paraId="69F728E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49E9507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</w:tbl>
    <w:p w14:paraId="6C911270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6F44E90F" w14:textId="77777777" w:rsidTr="001E7731">
        <w:tc>
          <w:tcPr>
            <w:tcW w:w="1418" w:type="dxa"/>
            <w:shd w:val="clear" w:color="auto" w:fill="CCFFCC"/>
            <w:vAlign w:val="center"/>
          </w:tcPr>
          <w:p w14:paraId="147D34C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25E3A9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13F98DB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7BE726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038D4B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0252BE5D" w14:textId="77777777" w:rsidTr="001E7731">
        <w:tc>
          <w:tcPr>
            <w:tcW w:w="1418" w:type="dxa"/>
            <w:shd w:val="clear" w:color="auto" w:fill="CCFFCC"/>
            <w:vAlign w:val="center"/>
          </w:tcPr>
          <w:p w14:paraId="41ADE55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7438B2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53F180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088FCA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00624EEF" w14:textId="77777777" w:rsidTr="001E7731">
        <w:tc>
          <w:tcPr>
            <w:tcW w:w="1418" w:type="dxa"/>
            <w:shd w:val="clear" w:color="auto" w:fill="CCFFCC"/>
            <w:vAlign w:val="center"/>
          </w:tcPr>
          <w:p w14:paraId="3B5DA1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213CDF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CD0A36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B1A05E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13AAD67" w14:textId="77777777" w:rsidTr="001E7731">
        <w:tc>
          <w:tcPr>
            <w:tcW w:w="1418" w:type="dxa"/>
            <w:shd w:val="clear" w:color="auto" w:fill="CCFFCC"/>
            <w:vAlign w:val="center"/>
          </w:tcPr>
          <w:p w14:paraId="567AE7A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41536A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CDD7B4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7CE525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652A07F1" w14:textId="77777777" w:rsidTr="001E7731">
        <w:tc>
          <w:tcPr>
            <w:tcW w:w="1418" w:type="dxa"/>
            <w:shd w:val="clear" w:color="auto" w:fill="CCFFCC"/>
            <w:vAlign w:val="center"/>
          </w:tcPr>
          <w:p w14:paraId="631B06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ECDDFE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B12E37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EAD9B4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590EE02F" w14:textId="77777777" w:rsidTr="001E7731">
        <w:tc>
          <w:tcPr>
            <w:tcW w:w="1418" w:type="dxa"/>
            <w:shd w:val="clear" w:color="auto" w:fill="CCFFCC"/>
            <w:vAlign w:val="center"/>
          </w:tcPr>
          <w:p w14:paraId="187FA82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462C6D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C723A4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532CDD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16EA8F24" w14:textId="77777777" w:rsidTr="001E7731">
        <w:tc>
          <w:tcPr>
            <w:tcW w:w="1418" w:type="dxa"/>
            <w:shd w:val="clear" w:color="auto" w:fill="CCFFCC"/>
            <w:vAlign w:val="center"/>
          </w:tcPr>
          <w:p w14:paraId="2ABB3E5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C52A20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920043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1C4ED26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3914120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F8203C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25B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DCE70B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7D05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67C2B17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2E7F05AD" w14:textId="77777777" w:rsidTr="001E7731">
        <w:tc>
          <w:tcPr>
            <w:tcW w:w="1418" w:type="dxa"/>
            <w:shd w:val="clear" w:color="auto" w:fill="CCFFCC"/>
            <w:vAlign w:val="center"/>
          </w:tcPr>
          <w:p w14:paraId="348DC94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E6E896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319AC0A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18DDF7B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675565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26ECB8A4" w14:textId="77777777" w:rsidTr="001E7731">
        <w:tc>
          <w:tcPr>
            <w:tcW w:w="1418" w:type="dxa"/>
            <w:shd w:val="clear" w:color="auto" w:fill="CCFFCC"/>
            <w:vAlign w:val="center"/>
          </w:tcPr>
          <w:p w14:paraId="5A099A2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D6BE85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FBD3C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9C508B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7298449" w14:textId="77777777" w:rsidTr="001E7731">
        <w:tc>
          <w:tcPr>
            <w:tcW w:w="1418" w:type="dxa"/>
            <w:shd w:val="clear" w:color="auto" w:fill="CCFFCC"/>
            <w:vAlign w:val="center"/>
          </w:tcPr>
          <w:p w14:paraId="627422B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C65076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ADA898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5CDA20C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16D434B7" w14:textId="77777777" w:rsidTr="001E7731">
        <w:tc>
          <w:tcPr>
            <w:tcW w:w="1418" w:type="dxa"/>
            <w:shd w:val="clear" w:color="auto" w:fill="CCFFCC"/>
            <w:vAlign w:val="center"/>
          </w:tcPr>
          <w:p w14:paraId="4EC4AB4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9EAA21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95874F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018CEFB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F581C8C" w14:textId="77777777" w:rsidTr="001E7731">
        <w:tc>
          <w:tcPr>
            <w:tcW w:w="1418" w:type="dxa"/>
            <w:shd w:val="clear" w:color="auto" w:fill="CCFFCC"/>
            <w:vAlign w:val="center"/>
          </w:tcPr>
          <w:p w14:paraId="65F71B0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3D5035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DEE2BA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50E441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CF9B13D" w14:textId="77777777" w:rsidTr="001E7731">
        <w:tc>
          <w:tcPr>
            <w:tcW w:w="1418" w:type="dxa"/>
            <w:shd w:val="clear" w:color="auto" w:fill="CCFFCC"/>
            <w:vAlign w:val="center"/>
          </w:tcPr>
          <w:p w14:paraId="624C05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196A5D3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0863E1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90842D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9D4BFF3" w14:textId="77777777" w:rsidTr="001E7731">
        <w:tc>
          <w:tcPr>
            <w:tcW w:w="1418" w:type="dxa"/>
            <w:shd w:val="clear" w:color="auto" w:fill="CCFFCC"/>
            <w:vAlign w:val="center"/>
          </w:tcPr>
          <w:p w14:paraId="0211374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98312A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470A6A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0B5644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12B5210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1D4A40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20D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147F3E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516E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65F7FC9D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1BD85EE2" w14:textId="77777777" w:rsidTr="001E7731">
        <w:tc>
          <w:tcPr>
            <w:tcW w:w="1418" w:type="dxa"/>
            <w:shd w:val="clear" w:color="auto" w:fill="CCFFCC"/>
            <w:vAlign w:val="center"/>
          </w:tcPr>
          <w:p w14:paraId="75A2F3D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0771730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265660A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AC6DEB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A5A78C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5E534E14" w14:textId="77777777" w:rsidTr="001E7731">
        <w:tc>
          <w:tcPr>
            <w:tcW w:w="1418" w:type="dxa"/>
            <w:shd w:val="clear" w:color="auto" w:fill="CCFFCC"/>
            <w:vAlign w:val="center"/>
          </w:tcPr>
          <w:p w14:paraId="56BCCFD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47ED08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012F8A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2D9F32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7DCEA1F9" w14:textId="77777777" w:rsidTr="001E7731">
        <w:tc>
          <w:tcPr>
            <w:tcW w:w="1418" w:type="dxa"/>
            <w:shd w:val="clear" w:color="auto" w:fill="CCFFCC"/>
            <w:vAlign w:val="center"/>
          </w:tcPr>
          <w:p w14:paraId="3CE746B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F9067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1E8C3A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9A5EF0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1D68B0B6" w14:textId="77777777" w:rsidTr="001E7731">
        <w:tc>
          <w:tcPr>
            <w:tcW w:w="1418" w:type="dxa"/>
            <w:shd w:val="clear" w:color="auto" w:fill="CCFFCC"/>
            <w:vAlign w:val="center"/>
          </w:tcPr>
          <w:p w14:paraId="7B28B88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43C029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D3D06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929387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4776CDA" w14:textId="77777777" w:rsidTr="001E7731">
        <w:tc>
          <w:tcPr>
            <w:tcW w:w="1418" w:type="dxa"/>
            <w:shd w:val="clear" w:color="auto" w:fill="CCFFCC"/>
            <w:vAlign w:val="center"/>
          </w:tcPr>
          <w:p w14:paraId="544FEA6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8E0DC7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576BA0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6CAFDC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69CF6D1F" w14:textId="77777777" w:rsidTr="001E7731">
        <w:tc>
          <w:tcPr>
            <w:tcW w:w="1418" w:type="dxa"/>
            <w:shd w:val="clear" w:color="auto" w:fill="CCFFCC"/>
            <w:vAlign w:val="center"/>
          </w:tcPr>
          <w:p w14:paraId="1497B6B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1B4899C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B40AD0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B3ACCC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157BB477" w14:textId="77777777" w:rsidTr="001E7731">
        <w:tc>
          <w:tcPr>
            <w:tcW w:w="1418" w:type="dxa"/>
            <w:shd w:val="clear" w:color="auto" w:fill="CCFFCC"/>
            <w:vAlign w:val="center"/>
          </w:tcPr>
          <w:p w14:paraId="559A353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17F99CD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E0192C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D67E2F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5C4A1E2D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5C707A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E7ED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2D5F0A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0C3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27484C8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5118B8BA" w14:textId="77777777" w:rsidTr="001E7731">
        <w:tc>
          <w:tcPr>
            <w:tcW w:w="1418" w:type="dxa"/>
            <w:shd w:val="clear" w:color="auto" w:fill="CCFFCC"/>
            <w:vAlign w:val="center"/>
          </w:tcPr>
          <w:p w14:paraId="6B16BDB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27976F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68D4C47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5818C3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5ED711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39B27A02" w14:textId="77777777" w:rsidTr="001E7731">
        <w:tc>
          <w:tcPr>
            <w:tcW w:w="1418" w:type="dxa"/>
            <w:shd w:val="clear" w:color="auto" w:fill="CCFFCC"/>
            <w:vAlign w:val="center"/>
          </w:tcPr>
          <w:p w14:paraId="3C739FF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ACBE1B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A9F7C1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368E1F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2CBC60EB" w14:textId="77777777" w:rsidTr="001E7731">
        <w:tc>
          <w:tcPr>
            <w:tcW w:w="1418" w:type="dxa"/>
            <w:shd w:val="clear" w:color="auto" w:fill="CCFFCC"/>
            <w:vAlign w:val="center"/>
          </w:tcPr>
          <w:p w14:paraId="0EFF631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688297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0AB8D1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3050F46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72F6F36" w14:textId="77777777" w:rsidTr="001E7731">
        <w:tc>
          <w:tcPr>
            <w:tcW w:w="1418" w:type="dxa"/>
            <w:shd w:val="clear" w:color="auto" w:fill="CCFFCC"/>
            <w:vAlign w:val="center"/>
          </w:tcPr>
          <w:p w14:paraId="51DEE0E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E65D27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348A21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247FD58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44ECCC8F" w14:textId="77777777" w:rsidTr="001E7731">
        <w:tc>
          <w:tcPr>
            <w:tcW w:w="1418" w:type="dxa"/>
            <w:shd w:val="clear" w:color="auto" w:fill="CCFFCC"/>
            <w:vAlign w:val="center"/>
          </w:tcPr>
          <w:p w14:paraId="51CA5C4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B43250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9F136F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5D69A5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DF7105B" w14:textId="77777777" w:rsidTr="001E7731">
        <w:tc>
          <w:tcPr>
            <w:tcW w:w="1418" w:type="dxa"/>
            <w:shd w:val="clear" w:color="auto" w:fill="CCFFCC"/>
            <w:vAlign w:val="center"/>
          </w:tcPr>
          <w:p w14:paraId="4B705DA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0C558A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DE71D7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6614DE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E057F66" w14:textId="77777777" w:rsidTr="001E7731">
        <w:tc>
          <w:tcPr>
            <w:tcW w:w="1418" w:type="dxa"/>
            <w:shd w:val="clear" w:color="auto" w:fill="CCFFCC"/>
            <w:vAlign w:val="center"/>
          </w:tcPr>
          <w:p w14:paraId="2A3B40B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E2D5A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CEE4F4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D645B0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6908266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3F5540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67B6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ED9AC0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8B76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0E73B54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2890C55C" w14:textId="77777777" w:rsidTr="001E7731">
        <w:tc>
          <w:tcPr>
            <w:tcW w:w="1418" w:type="dxa"/>
            <w:shd w:val="clear" w:color="auto" w:fill="CCFFCC"/>
            <w:vAlign w:val="center"/>
          </w:tcPr>
          <w:p w14:paraId="11DBC8C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7B33EA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2GHz-6GHz</w:t>
            </w:r>
          </w:p>
        </w:tc>
        <w:tc>
          <w:tcPr>
            <w:tcW w:w="3118" w:type="dxa"/>
            <w:vAlign w:val="center"/>
          </w:tcPr>
          <w:p w14:paraId="7277993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713E635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1760B0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2D5DF072" w14:textId="77777777" w:rsidTr="001E7731">
        <w:tc>
          <w:tcPr>
            <w:tcW w:w="1418" w:type="dxa"/>
            <w:shd w:val="clear" w:color="auto" w:fill="CCFFCC"/>
            <w:vAlign w:val="center"/>
          </w:tcPr>
          <w:p w14:paraId="54F0236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B8B089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FD637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813097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1FA06AB9" w14:textId="77777777" w:rsidTr="001E7731">
        <w:tc>
          <w:tcPr>
            <w:tcW w:w="1418" w:type="dxa"/>
            <w:shd w:val="clear" w:color="auto" w:fill="CCFFCC"/>
            <w:vAlign w:val="center"/>
          </w:tcPr>
          <w:p w14:paraId="07DE085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6BF239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1-7GHz_horn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6A281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349C1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8078618" w14:textId="77777777" w:rsidTr="001E7731">
        <w:tc>
          <w:tcPr>
            <w:tcW w:w="1418" w:type="dxa"/>
            <w:shd w:val="clear" w:color="auto" w:fill="CCFFCC"/>
            <w:vAlign w:val="center"/>
          </w:tcPr>
          <w:p w14:paraId="682B10B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572C868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231F1A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10FD91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C6427B4" w14:textId="77777777" w:rsidTr="001E7731">
        <w:tc>
          <w:tcPr>
            <w:tcW w:w="1418" w:type="dxa"/>
            <w:shd w:val="clear" w:color="auto" w:fill="CCFFCC"/>
            <w:vAlign w:val="center"/>
          </w:tcPr>
          <w:p w14:paraId="63B0188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5AA4D7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16A6DD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B0510D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0260BD0" w14:textId="77777777" w:rsidTr="001E7731">
        <w:tc>
          <w:tcPr>
            <w:tcW w:w="1418" w:type="dxa"/>
            <w:shd w:val="clear" w:color="auto" w:fill="CCFFCC"/>
            <w:vAlign w:val="center"/>
          </w:tcPr>
          <w:p w14:paraId="0953FA3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5B1B61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DA3621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FF75FE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197FDD6" w14:textId="77777777" w:rsidTr="001E7731">
        <w:tc>
          <w:tcPr>
            <w:tcW w:w="1418" w:type="dxa"/>
            <w:shd w:val="clear" w:color="auto" w:fill="CCFFCC"/>
            <w:vAlign w:val="center"/>
          </w:tcPr>
          <w:p w14:paraId="1E9FF29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792993D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B1A9AC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6B0396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64749FA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EF1E28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D1C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EFA668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103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67EDCB8B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5481E0E6" w14:textId="77777777" w:rsidTr="001E7731">
        <w:tc>
          <w:tcPr>
            <w:tcW w:w="1418" w:type="dxa"/>
            <w:shd w:val="clear" w:color="auto" w:fill="CCFFCC"/>
            <w:vAlign w:val="center"/>
          </w:tcPr>
          <w:p w14:paraId="28A6778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5443C5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2GHz-6GHz</w:t>
            </w:r>
          </w:p>
        </w:tc>
        <w:tc>
          <w:tcPr>
            <w:tcW w:w="3118" w:type="dxa"/>
            <w:vAlign w:val="center"/>
          </w:tcPr>
          <w:p w14:paraId="75CB248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D4529D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3163961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3B060DF2" w14:textId="77777777" w:rsidTr="001E7731">
        <w:tc>
          <w:tcPr>
            <w:tcW w:w="1418" w:type="dxa"/>
            <w:shd w:val="clear" w:color="auto" w:fill="CCFFCC"/>
            <w:vAlign w:val="center"/>
          </w:tcPr>
          <w:p w14:paraId="159DAAA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CA88D0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9362C0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E43685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8897218" w14:textId="77777777" w:rsidTr="001E7731">
        <w:tc>
          <w:tcPr>
            <w:tcW w:w="1418" w:type="dxa"/>
            <w:shd w:val="clear" w:color="auto" w:fill="CCFFCC"/>
            <w:vAlign w:val="center"/>
          </w:tcPr>
          <w:p w14:paraId="7251D5E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888DD3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1-7GHz_horn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59B1AB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A5BA30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1C456C5A" w14:textId="77777777" w:rsidTr="001E7731">
        <w:tc>
          <w:tcPr>
            <w:tcW w:w="1418" w:type="dxa"/>
            <w:shd w:val="clear" w:color="auto" w:fill="CCFFCC"/>
            <w:vAlign w:val="center"/>
          </w:tcPr>
          <w:p w14:paraId="2BEAF1E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F4F66C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4262EF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7E58C5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102124D" w14:textId="77777777" w:rsidTr="001E7731">
        <w:tc>
          <w:tcPr>
            <w:tcW w:w="1418" w:type="dxa"/>
            <w:shd w:val="clear" w:color="auto" w:fill="CCFFCC"/>
            <w:vAlign w:val="center"/>
          </w:tcPr>
          <w:p w14:paraId="2E5A798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FF44EA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A7997F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65C77C8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23789CA" w14:textId="77777777" w:rsidTr="001E7731">
        <w:tc>
          <w:tcPr>
            <w:tcW w:w="1418" w:type="dxa"/>
            <w:shd w:val="clear" w:color="auto" w:fill="CCFFCC"/>
            <w:vAlign w:val="center"/>
          </w:tcPr>
          <w:p w14:paraId="3784EF1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1D4F40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1A2DD5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011B41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0DD5C009" w14:textId="77777777" w:rsidTr="001E7731">
        <w:tc>
          <w:tcPr>
            <w:tcW w:w="1418" w:type="dxa"/>
            <w:shd w:val="clear" w:color="auto" w:fill="CCFFCC"/>
            <w:vAlign w:val="center"/>
          </w:tcPr>
          <w:p w14:paraId="27ADC84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0E9009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5C9A06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31BD56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2EAC5D0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C34CBF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CE5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5332EE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516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3B392CE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</w:p>
    <w:p w14:paraId="5B13C54C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11AD2814" w14:textId="77777777" w:rsidTr="001E7731">
        <w:tc>
          <w:tcPr>
            <w:tcW w:w="934" w:type="dxa"/>
            <w:gridSpan w:val="3"/>
            <w:hideMark/>
          </w:tcPr>
          <w:p w14:paraId="2084D3FF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22C599E2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72A4E08B" w14:textId="77777777" w:rsidTr="001E7731">
        <w:tc>
          <w:tcPr>
            <w:tcW w:w="766" w:type="dxa"/>
            <w:hideMark/>
          </w:tcPr>
          <w:p w14:paraId="3AE74ADA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562F60E4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2D99EFA9" w14:textId="77777777" w:rsidTr="001E7731">
        <w:tc>
          <w:tcPr>
            <w:tcW w:w="920" w:type="dxa"/>
            <w:gridSpan w:val="2"/>
            <w:hideMark/>
          </w:tcPr>
          <w:p w14:paraId="3A472CE8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57929639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, Invalid DateTime</w:t>
            </w:r>
          </w:p>
        </w:tc>
      </w:tr>
      <w:tr w:rsidR="001E7731" w:rsidRPr="00046327" w14:paraId="7DBADBD1" w14:textId="77777777" w:rsidTr="001E7731">
        <w:tc>
          <w:tcPr>
            <w:tcW w:w="1733" w:type="dxa"/>
            <w:gridSpan w:val="5"/>
            <w:hideMark/>
          </w:tcPr>
          <w:p w14:paraId="058BEFE7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647F2BA9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 xml:space="preserve">Antenna position:, DUT Orientation:, Housing connected to the ground plane:, Configuration of the power return line LV:, </w:t>
            </w:r>
          </w:p>
        </w:tc>
      </w:tr>
      <w:tr w:rsidR="001E7731" w14:paraId="0DDD02B1" w14:textId="77777777" w:rsidTr="001E7731">
        <w:tc>
          <w:tcPr>
            <w:tcW w:w="1495" w:type="dxa"/>
            <w:gridSpan w:val="4"/>
            <w:hideMark/>
          </w:tcPr>
          <w:p w14:paraId="048FD093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1C413D65" w14:textId="77777777" w:rsidR="001E7731" w:rsidRPr="005D1757" w:rsidRDefault="001E7731" w:rsidP="001E7731">
            <w:r>
              <w:t xml:space="preserve">, Conclusion : </w:t>
            </w:r>
          </w:p>
        </w:tc>
      </w:tr>
    </w:tbl>
    <w:p w14:paraId="72BD0036" w14:textId="77777777" w:rsidR="001E7731" w:rsidRPr="005C7D4E" w:rsidRDefault="001E7731" w:rsidP="001E7731">
      <w:r w:rsidRPr="007F5C4F">
        <w:rPr>
          <w:lang w:val="en-GB"/>
        </w:rPr>
        <w:t>GraphiqueEMIRE</w:t>
      </w:r>
      <w:r w:rsidRPr="00CF27E0">
        <w:rPr>
          <w:lang w:val="en-GB"/>
        </w:rPr>
        <w:t xml:space="preserve"> </w:t>
      </w:r>
    </w:p>
    <w:p w14:paraId="57BE157F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23580C6B" w14:textId="77777777" w:rsidTr="001E7731">
        <w:tc>
          <w:tcPr>
            <w:tcW w:w="2265" w:type="dxa"/>
            <w:shd w:val="clear" w:color="auto" w:fill="CCFFCC"/>
            <w:vAlign w:val="center"/>
          </w:tcPr>
          <w:p w14:paraId="324B88F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16D2782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****************Y-axis********************</w:t>
            </w:r>
          </w:p>
        </w:tc>
      </w:tr>
    </w:tbl>
    <w:p w14:paraId="03E12AB5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p w14:paraId="70302051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0154B6F8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0E89C2C3" w14:textId="77777777" w:rsidTr="001E7731">
        <w:tc>
          <w:tcPr>
            <w:tcW w:w="934" w:type="dxa"/>
            <w:gridSpan w:val="3"/>
            <w:hideMark/>
          </w:tcPr>
          <w:p w14:paraId="29FBFF2B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4378DB81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5C30EABF" w14:textId="77777777" w:rsidTr="001E7731">
        <w:tc>
          <w:tcPr>
            <w:tcW w:w="766" w:type="dxa"/>
            <w:hideMark/>
          </w:tcPr>
          <w:p w14:paraId="56017B5F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11E6BEC3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18189AB5" w14:textId="77777777" w:rsidTr="001E7731">
        <w:tc>
          <w:tcPr>
            <w:tcW w:w="920" w:type="dxa"/>
            <w:gridSpan w:val="2"/>
            <w:hideMark/>
          </w:tcPr>
          <w:p w14:paraId="5BAA8C28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38CFD484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18/02/2025 07:43:05</w:t>
            </w:r>
          </w:p>
        </w:tc>
      </w:tr>
      <w:tr w:rsidR="001E7731" w:rsidRPr="00046327" w14:paraId="5261B28F" w14:textId="77777777" w:rsidTr="001E7731">
        <w:tc>
          <w:tcPr>
            <w:tcW w:w="1733" w:type="dxa"/>
            <w:gridSpan w:val="5"/>
            <w:hideMark/>
          </w:tcPr>
          <w:p w14:paraId="02F3C190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5C556071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09D90EA6" w14:textId="77777777" w:rsidTr="001E7731">
        <w:tc>
          <w:tcPr>
            <w:tcW w:w="1495" w:type="dxa"/>
            <w:gridSpan w:val="4"/>
            <w:hideMark/>
          </w:tcPr>
          <w:p w14:paraId="090BEAD3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293C5015" w14:textId="77777777" w:rsidR="001E7731" w:rsidRPr="005D1757" w:rsidRDefault="001E7731" w:rsidP="001E7731">
            <w:r>
              <w:t>Mode 3, Conclusion : comply</w:t>
            </w:r>
          </w:p>
        </w:tc>
      </w:tr>
    </w:tbl>
    <w:p w14:paraId="6713A1B0" w14:textId="1A8B2A5C" w:rsidR="001E7731" w:rsidRPr="005C7D4E" w:rsidRDefault="001E7731" w:rsidP="001E7731">
      <w:r w:rsidRPr="007F5C4F">
        <w:rPr>
          <w:lang w:val="en-GB"/>
        </w:rPr>
        <w:t>GraphiqueEMIRE</w:t>
      </w:r>
      <w:r w:rsidR="00B412AC">
        <w:rPr>
          <w:noProof/>
          <w:lang w:val="en-GB"/>
        </w:rPr>
        <w:drawing>
          <wp:inline distT="0" distB="0" distL="0" distR="0" wp14:anchorId="408DEEE7" wp14:editId="16E99879">
            <wp:extent cx="6114415" cy="31870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2AC">
        <w:rPr>
          <w:noProof/>
          <w:lang w:val="en-GB"/>
        </w:rPr>
        <w:drawing>
          <wp:inline distT="0" distB="0" distL="0" distR="0" wp14:anchorId="2012DDBA" wp14:editId="6CC88141">
            <wp:extent cx="6114415" cy="3187065"/>
            <wp:effectExtent l="0" t="0" r="0" b="0"/>
            <wp:docPr id="1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772EBD4B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41D96700" w14:textId="77777777" w:rsidTr="001E7731">
        <w:tc>
          <w:tcPr>
            <w:tcW w:w="2265" w:type="dxa"/>
            <w:shd w:val="clear" w:color="auto" w:fill="CCFFCC"/>
            <w:vAlign w:val="center"/>
          </w:tcPr>
          <w:p w14:paraId="5720D6B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21D9F6A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</w:tbl>
    <w:p w14:paraId="4C513328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48434CCA" w14:textId="77777777" w:rsidTr="001E7731">
        <w:tc>
          <w:tcPr>
            <w:tcW w:w="1418" w:type="dxa"/>
            <w:shd w:val="clear" w:color="auto" w:fill="CCFFCC"/>
            <w:vAlign w:val="center"/>
          </w:tcPr>
          <w:p w14:paraId="62245C4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7F5B67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18669BF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3379782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602E62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6644600D" w14:textId="77777777" w:rsidTr="001E7731">
        <w:tc>
          <w:tcPr>
            <w:tcW w:w="1418" w:type="dxa"/>
            <w:shd w:val="clear" w:color="auto" w:fill="CCFFCC"/>
            <w:vAlign w:val="center"/>
          </w:tcPr>
          <w:p w14:paraId="58E5C23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1579F5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989197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BA28E9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1181922E" w14:textId="77777777" w:rsidTr="001E7731">
        <w:tc>
          <w:tcPr>
            <w:tcW w:w="1418" w:type="dxa"/>
            <w:shd w:val="clear" w:color="auto" w:fill="CCFFCC"/>
            <w:vAlign w:val="center"/>
          </w:tcPr>
          <w:p w14:paraId="6825AF2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8BE7D7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EDFD4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3BD9118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4360BA1" w14:textId="77777777" w:rsidTr="001E7731">
        <w:tc>
          <w:tcPr>
            <w:tcW w:w="1418" w:type="dxa"/>
            <w:shd w:val="clear" w:color="auto" w:fill="CCFFCC"/>
            <w:vAlign w:val="center"/>
          </w:tcPr>
          <w:p w14:paraId="32D19C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E5C27B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06C698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A1935E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4D105E80" w14:textId="77777777" w:rsidTr="001E7731">
        <w:tc>
          <w:tcPr>
            <w:tcW w:w="1418" w:type="dxa"/>
            <w:shd w:val="clear" w:color="auto" w:fill="CCFFCC"/>
            <w:vAlign w:val="center"/>
          </w:tcPr>
          <w:p w14:paraId="1868ED3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0C60322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170518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CF4F96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5F44D6B" w14:textId="77777777" w:rsidTr="001E7731">
        <w:tc>
          <w:tcPr>
            <w:tcW w:w="1418" w:type="dxa"/>
            <w:shd w:val="clear" w:color="auto" w:fill="CCFFCC"/>
            <w:vAlign w:val="center"/>
          </w:tcPr>
          <w:p w14:paraId="080620E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E2A086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D921FC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9D9072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61D245E" w14:textId="77777777" w:rsidTr="001E7731">
        <w:tc>
          <w:tcPr>
            <w:tcW w:w="1418" w:type="dxa"/>
            <w:shd w:val="clear" w:color="auto" w:fill="CCFFCC"/>
            <w:vAlign w:val="center"/>
          </w:tcPr>
          <w:p w14:paraId="284ACB1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85D838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68A990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E1E292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3D65B00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708FF4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5BAB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B49686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73AC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16DFB20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7C861D0F" w14:textId="77777777" w:rsidTr="001E7731">
        <w:tc>
          <w:tcPr>
            <w:tcW w:w="1418" w:type="dxa"/>
            <w:shd w:val="clear" w:color="auto" w:fill="CCFFCC"/>
            <w:vAlign w:val="center"/>
          </w:tcPr>
          <w:p w14:paraId="7347B24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08FE5E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4B72A6B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872298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1EB0B7C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632666FC" w14:textId="77777777" w:rsidTr="001E7731">
        <w:tc>
          <w:tcPr>
            <w:tcW w:w="1418" w:type="dxa"/>
            <w:shd w:val="clear" w:color="auto" w:fill="CCFFCC"/>
            <w:vAlign w:val="center"/>
          </w:tcPr>
          <w:p w14:paraId="4015C04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D7D8EE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4DFEF1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DE4F20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63EB29AD" w14:textId="77777777" w:rsidTr="001E7731">
        <w:tc>
          <w:tcPr>
            <w:tcW w:w="1418" w:type="dxa"/>
            <w:shd w:val="clear" w:color="auto" w:fill="CCFFCC"/>
            <w:vAlign w:val="center"/>
          </w:tcPr>
          <w:p w14:paraId="5349CD5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156EC0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EAA951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125D86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7D4B9F60" w14:textId="77777777" w:rsidTr="001E7731">
        <w:tc>
          <w:tcPr>
            <w:tcW w:w="1418" w:type="dxa"/>
            <w:shd w:val="clear" w:color="auto" w:fill="CCFFCC"/>
            <w:vAlign w:val="center"/>
          </w:tcPr>
          <w:p w14:paraId="4FAAB84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36C3AE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A1BC7B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26C8B81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4DCB79E3" w14:textId="77777777" w:rsidTr="001E7731">
        <w:tc>
          <w:tcPr>
            <w:tcW w:w="1418" w:type="dxa"/>
            <w:shd w:val="clear" w:color="auto" w:fill="CCFFCC"/>
            <w:vAlign w:val="center"/>
          </w:tcPr>
          <w:p w14:paraId="592E0F3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70AE68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83ACDA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62F0DFE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3DF9FB0A" w14:textId="77777777" w:rsidTr="001E7731">
        <w:tc>
          <w:tcPr>
            <w:tcW w:w="1418" w:type="dxa"/>
            <w:shd w:val="clear" w:color="auto" w:fill="CCFFCC"/>
            <w:vAlign w:val="center"/>
          </w:tcPr>
          <w:p w14:paraId="120FDDC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5BC96E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EF5F3C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C97288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6E5CA451" w14:textId="77777777" w:rsidTr="001E7731">
        <w:tc>
          <w:tcPr>
            <w:tcW w:w="1418" w:type="dxa"/>
            <w:shd w:val="clear" w:color="auto" w:fill="CCFFCC"/>
            <w:vAlign w:val="center"/>
          </w:tcPr>
          <w:p w14:paraId="3A20731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09ED207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904260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F34242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FDBE65D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318ACB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5C01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5C8133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525E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221304A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4E464AB1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7767040B" w14:textId="77777777" w:rsidTr="001E7731">
        <w:tc>
          <w:tcPr>
            <w:tcW w:w="934" w:type="dxa"/>
            <w:gridSpan w:val="3"/>
            <w:hideMark/>
          </w:tcPr>
          <w:p w14:paraId="79AC50E6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62A88E46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4B11C354" w14:textId="77777777" w:rsidTr="001E7731">
        <w:tc>
          <w:tcPr>
            <w:tcW w:w="766" w:type="dxa"/>
            <w:hideMark/>
          </w:tcPr>
          <w:p w14:paraId="46131A6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65E987F6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6C6721AD" w14:textId="77777777" w:rsidTr="001E7731">
        <w:tc>
          <w:tcPr>
            <w:tcW w:w="920" w:type="dxa"/>
            <w:gridSpan w:val="2"/>
            <w:hideMark/>
          </w:tcPr>
          <w:p w14:paraId="037F5AFD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47D25DD9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19/02/2025 15:27:53</w:t>
            </w:r>
          </w:p>
        </w:tc>
      </w:tr>
      <w:tr w:rsidR="001E7731" w:rsidRPr="00046327" w14:paraId="4620117B" w14:textId="77777777" w:rsidTr="001E7731">
        <w:tc>
          <w:tcPr>
            <w:tcW w:w="1733" w:type="dxa"/>
            <w:gridSpan w:val="5"/>
            <w:hideMark/>
          </w:tcPr>
          <w:p w14:paraId="4B83CD80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1A6F97D2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DUT, DUT Orientation:axis Y, Housing connected to the ground plane:no, Configuration of the power return line LV:remotely grounded, -</w:t>
            </w:r>
          </w:p>
        </w:tc>
      </w:tr>
      <w:tr w:rsidR="001E7731" w14:paraId="55434A6C" w14:textId="77777777" w:rsidTr="001E7731">
        <w:tc>
          <w:tcPr>
            <w:tcW w:w="1495" w:type="dxa"/>
            <w:gridSpan w:val="4"/>
            <w:hideMark/>
          </w:tcPr>
          <w:p w14:paraId="574B6C61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0389B722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118AFE7C" w14:textId="44E1D1D5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B412AC">
        <w:rPr>
          <w:noProof/>
          <w:lang w:val="en-GB"/>
        </w:rPr>
        <w:drawing>
          <wp:inline distT="0" distB="0" distL="0" distR="0" wp14:anchorId="0ED0D8D4" wp14:editId="2A777C21">
            <wp:extent cx="6114415" cy="3609975"/>
            <wp:effectExtent l="0" t="0" r="0" b="0"/>
            <wp:docPr id="16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2AC">
        <w:rPr>
          <w:noProof/>
          <w:lang w:val="en-GB"/>
        </w:rPr>
        <w:drawing>
          <wp:inline distT="0" distB="0" distL="0" distR="0" wp14:anchorId="7D1AEF97" wp14:editId="2956FC52">
            <wp:extent cx="6114415" cy="3609975"/>
            <wp:effectExtent l="0" t="0" r="0" b="0"/>
            <wp:docPr id="1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1C518815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3FECC2DB" w14:textId="77777777" w:rsidTr="001E7731">
        <w:tc>
          <w:tcPr>
            <w:tcW w:w="2265" w:type="dxa"/>
            <w:shd w:val="clear" w:color="auto" w:fill="CCFFCC"/>
            <w:vAlign w:val="center"/>
          </w:tcPr>
          <w:p w14:paraId="7EDE477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3068CF7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</w:tbl>
    <w:p w14:paraId="78FC1A3B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77ACDFC3" w14:textId="77777777" w:rsidTr="001E7731">
        <w:tc>
          <w:tcPr>
            <w:tcW w:w="1418" w:type="dxa"/>
            <w:shd w:val="clear" w:color="auto" w:fill="CCFFCC"/>
            <w:vAlign w:val="center"/>
          </w:tcPr>
          <w:p w14:paraId="7A873EF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188965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5FFBD85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BA6D0C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29A3457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47D7DB4C" w14:textId="77777777" w:rsidTr="001E7731">
        <w:tc>
          <w:tcPr>
            <w:tcW w:w="1418" w:type="dxa"/>
            <w:shd w:val="clear" w:color="auto" w:fill="CCFFCC"/>
            <w:vAlign w:val="center"/>
          </w:tcPr>
          <w:p w14:paraId="3E112D8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40B9CD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C8C719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72EEA25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40F5CE5B" w14:textId="77777777" w:rsidTr="001E7731">
        <w:tc>
          <w:tcPr>
            <w:tcW w:w="1418" w:type="dxa"/>
            <w:shd w:val="clear" w:color="auto" w:fill="CCFFCC"/>
            <w:vAlign w:val="center"/>
          </w:tcPr>
          <w:p w14:paraId="3F04C2D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4B43A0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122082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19FF7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0F02F04" w14:textId="77777777" w:rsidTr="001E7731">
        <w:tc>
          <w:tcPr>
            <w:tcW w:w="1418" w:type="dxa"/>
            <w:shd w:val="clear" w:color="auto" w:fill="CCFFCC"/>
            <w:vAlign w:val="center"/>
          </w:tcPr>
          <w:p w14:paraId="30FA46F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0C8097D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C4D07F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2375CC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EF3DDA0" w14:textId="77777777" w:rsidTr="001E7731">
        <w:tc>
          <w:tcPr>
            <w:tcW w:w="1418" w:type="dxa"/>
            <w:shd w:val="clear" w:color="auto" w:fill="CCFFCC"/>
            <w:vAlign w:val="center"/>
          </w:tcPr>
          <w:p w14:paraId="294880C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D80067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385C0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D44441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3934541E" w14:textId="77777777" w:rsidTr="001E7731">
        <w:tc>
          <w:tcPr>
            <w:tcW w:w="1418" w:type="dxa"/>
            <w:shd w:val="clear" w:color="auto" w:fill="CCFFCC"/>
            <w:vAlign w:val="center"/>
          </w:tcPr>
          <w:p w14:paraId="3C8A055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15FC8A2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44C5A4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02F148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16298788" w14:textId="77777777" w:rsidTr="001E7731">
        <w:tc>
          <w:tcPr>
            <w:tcW w:w="1418" w:type="dxa"/>
            <w:shd w:val="clear" w:color="auto" w:fill="CCFFCC"/>
            <w:vAlign w:val="center"/>
          </w:tcPr>
          <w:p w14:paraId="278BD62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AA31BB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E6AFFE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9E7A17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53CA0B20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2411C3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191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7A42AA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111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919A2D2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738C183F" w14:textId="77777777" w:rsidTr="001E7731">
        <w:tc>
          <w:tcPr>
            <w:tcW w:w="1418" w:type="dxa"/>
            <w:shd w:val="clear" w:color="auto" w:fill="CCFFCC"/>
            <w:vAlign w:val="center"/>
          </w:tcPr>
          <w:p w14:paraId="3787FDC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71E6FB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65B0857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3FFCF2E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5FE9AF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7CEFDA6A" w14:textId="77777777" w:rsidTr="001E7731">
        <w:tc>
          <w:tcPr>
            <w:tcW w:w="1418" w:type="dxa"/>
            <w:shd w:val="clear" w:color="auto" w:fill="CCFFCC"/>
            <w:vAlign w:val="center"/>
          </w:tcPr>
          <w:p w14:paraId="608B284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5948A7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E903E2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EAC8ED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1F8E93E2" w14:textId="77777777" w:rsidTr="001E7731">
        <w:tc>
          <w:tcPr>
            <w:tcW w:w="1418" w:type="dxa"/>
            <w:shd w:val="clear" w:color="auto" w:fill="CCFFCC"/>
            <w:vAlign w:val="center"/>
          </w:tcPr>
          <w:p w14:paraId="189B035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DDB79D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7DF170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4828E0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1A1190B" w14:textId="77777777" w:rsidTr="001E7731">
        <w:tc>
          <w:tcPr>
            <w:tcW w:w="1418" w:type="dxa"/>
            <w:shd w:val="clear" w:color="auto" w:fill="CCFFCC"/>
            <w:vAlign w:val="center"/>
          </w:tcPr>
          <w:p w14:paraId="3BCBFE9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BF20D1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FED145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531C6B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425A7AF9" w14:textId="77777777" w:rsidTr="001E7731">
        <w:tc>
          <w:tcPr>
            <w:tcW w:w="1418" w:type="dxa"/>
            <w:shd w:val="clear" w:color="auto" w:fill="CCFFCC"/>
            <w:vAlign w:val="center"/>
          </w:tcPr>
          <w:p w14:paraId="2C4AAE8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8169B0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647476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78AC95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4E19083C" w14:textId="77777777" w:rsidTr="001E7731">
        <w:tc>
          <w:tcPr>
            <w:tcW w:w="1418" w:type="dxa"/>
            <w:shd w:val="clear" w:color="auto" w:fill="CCFFCC"/>
            <w:vAlign w:val="center"/>
          </w:tcPr>
          <w:p w14:paraId="242C8C0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C04E61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FD1D9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364D3A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283BA170" w14:textId="77777777" w:rsidTr="001E7731">
        <w:tc>
          <w:tcPr>
            <w:tcW w:w="1418" w:type="dxa"/>
            <w:shd w:val="clear" w:color="auto" w:fill="CCFFCC"/>
            <w:vAlign w:val="center"/>
          </w:tcPr>
          <w:p w14:paraId="315DB9B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73AA8C1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0CDAD7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1D8591E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61AA58EC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2AD20F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ED4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7FBD4C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451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F224035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26D0FC2B" w14:textId="77777777" w:rsidTr="001E7731">
        <w:tc>
          <w:tcPr>
            <w:tcW w:w="1418" w:type="dxa"/>
            <w:shd w:val="clear" w:color="auto" w:fill="CCFFCC"/>
            <w:vAlign w:val="center"/>
          </w:tcPr>
          <w:p w14:paraId="4006265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46FABA5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1BCA8AE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4403CE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F6C3F9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6429DCA7" w14:textId="77777777" w:rsidTr="001E7731">
        <w:tc>
          <w:tcPr>
            <w:tcW w:w="1418" w:type="dxa"/>
            <w:shd w:val="clear" w:color="auto" w:fill="CCFFCC"/>
            <w:vAlign w:val="center"/>
          </w:tcPr>
          <w:p w14:paraId="3A66D5F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62B1E2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F2F90B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ECF5CD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15A99FCA" w14:textId="77777777" w:rsidTr="001E7731">
        <w:tc>
          <w:tcPr>
            <w:tcW w:w="1418" w:type="dxa"/>
            <w:shd w:val="clear" w:color="auto" w:fill="CCFFCC"/>
            <w:vAlign w:val="center"/>
          </w:tcPr>
          <w:p w14:paraId="3502DB1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99CEFA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4A3C1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3947E1A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76C20DC" w14:textId="77777777" w:rsidTr="001E7731">
        <w:tc>
          <w:tcPr>
            <w:tcW w:w="1418" w:type="dxa"/>
            <w:shd w:val="clear" w:color="auto" w:fill="CCFFCC"/>
            <w:vAlign w:val="center"/>
          </w:tcPr>
          <w:p w14:paraId="2763B8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79AFF1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037CA1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07501CC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22B0918" w14:textId="77777777" w:rsidTr="001E7731">
        <w:tc>
          <w:tcPr>
            <w:tcW w:w="1418" w:type="dxa"/>
            <w:shd w:val="clear" w:color="auto" w:fill="CCFFCC"/>
            <w:vAlign w:val="center"/>
          </w:tcPr>
          <w:p w14:paraId="7A355E5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6C71990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D07B45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B9F87D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73993345" w14:textId="77777777" w:rsidTr="001E7731">
        <w:tc>
          <w:tcPr>
            <w:tcW w:w="1418" w:type="dxa"/>
            <w:shd w:val="clear" w:color="auto" w:fill="CCFFCC"/>
            <w:vAlign w:val="center"/>
          </w:tcPr>
          <w:p w14:paraId="480883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9B753D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918ED9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C5FD5C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D6D6D10" w14:textId="77777777" w:rsidTr="001E7731">
        <w:tc>
          <w:tcPr>
            <w:tcW w:w="1418" w:type="dxa"/>
            <w:shd w:val="clear" w:color="auto" w:fill="CCFFCC"/>
            <w:vAlign w:val="center"/>
          </w:tcPr>
          <w:p w14:paraId="5750C13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01080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431645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15E3562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E12A57E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9FDD68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CD3F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EFC5E3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6E8E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C637AA2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6EEFA3EC" w14:textId="77777777" w:rsidTr="001E7731">
        <w:tc>
          <w:tcPr>
            <w:tcW w:w="1418" w:type="dxa"/>
            <w:shd w:val="clear" w:color="auto" w:fill="CCFFCC"/>
            <w:vAlign w:val="center"/>
          </w:tcPr>
          <w:p w14:paraId="0F648AF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F34182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2C8F2B4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B7CACA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8F80BF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5B83D532" w14:textId="77777777" w:rsidTr="001E7731">
        <w:tc>
          <w:tcPr>
            <w:tcW w:w="1418" w:type="dxa"/>
            <w:shd w:val="clear" w:color="auto" w:fill="CCFFCC"/>
            <w:vAlign w:val="center"/>
          </w:tcPr>
          <w:p w14:paraId="7A70807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8FDD05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C2D80F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8B9D09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0680627D" w14:textId="77777777" w:rsidTr="001E7731">
        <w:tc>
          <w:tcPr>
            <w:tcW w:w="1418" w:type="dxa"/>
            <w:shd w:val="clear" w:color="auto" w:fill="CCFFCC"/>
            <w:vAlign w:val="center"/>
          </w:tcPr>
          <w:p w14:paraId="6B96BCA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0D106B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DFAD06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5A18DA6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97C1262" w14:textId="77777777" w:rsidTr="001E7731">
        <w:tc>
          <w:tcPr>
            <w:tcW w:w="1418" w:type="dxa"/>
            <w:shd w:val="clear" w:color="auto" w:fill="CCFFCC"/>
            <w:vAlign w:val="center"/>
          </w:tcPr>
          <w:p w14:paraId="064F158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2FA884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04B05A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923B2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6BB8F6B4" w14:textId="77777777" w:rsidTr="001E7731">
        <w:tc>
          <w:tcPr>
            <w:tcW w:w="1418" w:type="dxa"/>
            <w:shd w:val="clear" w:color="auto" w:fill="CCFFCC"/>
            <w:vAlign w:val="center"/>
          </w:tcPr>
          <w:p w14:paraId="37DA1CB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58D17B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0D2880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7B9BDF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67CF9635" w14:textId="77777777" w:rsidTr="001E7731">
        <w:tc>
          <w:tcPr>
            <w:tcW w:w="1418" w:type="dxa"/>
            <w:shd w:val="clear" w:color="auto" w:fill="CCFFCC"/>
            <w:vAlign w:val="center"/>
          </w:tcPr>
          <w:p w14:paraId="31DD590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13ACD19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7F126E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96D793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1AC65287" w14:textId="77777777" w:rsidTr="001E7731">
        <w:tc>
          <w:tcPr>
            <w:tcW w:w="1418" w:type="dxa"/>
            <w:shd w:val="clear" w:color="auto" w:fill="CCFFCC"/>
            <w:vAlign w:val="center"/>
          </w:tcPr>
          <w:p w14:paraId="21C252B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6EADE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B739AB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D03830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1508253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558B43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BF5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F450A8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1E2A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8A46E56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77AB5F7C" w14:textId="77777777" w:rsidTr="001E7731">
        <w:tc>
          <w:tcPr>
            <w:tcW w:w="1418" w:type="dxa"/>
            <w:shd w:val="clear" w:color="auto" w:fill="CCFFCC"/>
            <w:vAlign w:val="center"/>
          </w:tcPr>
          <w:p w14:paraId="6729BE5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47772AE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41B5B4F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72EC216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7CB273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59B4D705" w14:textId="77777777" w:rsidTr="001E7731">
        <w:tc>
          <w:tcPr>
            <w:tcW w:w="1418" w:type="dxa"/>
            <w:shd w:val="clear" w:color="auto" w:fill="CCFFCC"/>
            <w:vAlign w:val="center"/>
          </w:tcPr>
          <w:p w14:paraId="047B0C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7F95157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566128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7E0E4C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2004ACA6" w14:textId="77777777" w:rsidTr="001E7731">
        <w:tc>
          <w:tcPr>
            <w:tcW w:w="1418" w:type="dxa"/>
            <w:shd w:val="clear" w:color="auto" w:fill="CCFFCC"/>
            <w:vAlign w:val="center"/>
          </w:tcPr>
          <w:p w14:paraId="09A9ADE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D81AE5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30A32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3944D0A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6A361DC" w14:textId="77777777" w:rsidTr="001E7731">
        <w:tc>
          <w:tcPr>
            <w:tcW w:w="1418" w:type="dxa"/>
            <w:shd w:val="clear" w:color="auto" w:fill="CCFFCC"/>
            <w:vAlign w:val="center"/>
          </w:tcPr>
          <w:p w14:paraId="6E6025F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99D170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A8A08B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C7C465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F582FED" w14:textId="77777777" w:rsidTr="001E7731">
        <w:tc>
          <w:tcPr>
            <w:tcW w:w="1418" w:type="dxa"/>
            <w:shd w:val="clear" w:color="auto" w:fill="CCFFCC"/>
            <w:vAlign w:val="center"/>
          </w:tcPr>
          <w:p w14:paraId="44EDD7C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37B3F6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A3D7F3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446E8A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79A0DB7A" w14:textId="77777777" w:rsidTr="001E7731">
        <w:tc>
          <w:tcPr>
            <w:tcW w:w="1418" w:type="dxa"/>
            <w:shd w:val="clear" w:color="auto" w:fill="CCFFCC"/>
            <w:vAlign w:val="center"/>
          </w:tcPr>
          <w:p w14:paraId="6533681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02D482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4349A3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10CF85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66FCE7CD" w14:textId="77777777" w:rsidTr="001E7731">
        <w:tc>
          <w:tcPr>
            <w:tcW w:w="1418" w:type="dxa"/>
            <w:shd w:val="clear" w:color="auto" w:fill="CCFFCC"/>
            <w:vAlign w:val="center"/>
          </w:tcPr>
          <w:p w14:paraId="2B10D36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F8AE87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F04F31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0BEEE61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E5832F5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F55843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DABD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D760EA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00D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58A7C375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06D48325" w14:textId="77777777" w:rsidTr="001E7731">
        <w:tc>
          <w:tcPr>
            <w:tcW w:w="1418" w:type="dxa"/>
            <w:shd w:val="clear" w:color="auto" w:fill="CCFFCC"/>
            <w:vAlign w:val="center"/>
          </w:tcPr>
          <w:p w14:paraId="3702534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F4149E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36BCA92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7EB1808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7A9D7D1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5B1EAE29" w14:textId="77777777" w:rsidTr="001E7731">
        <w:tc>
          <w:tcPr>
            <w:tcW w:w="1418" w:type="dxa"/>
            <w:shd w:val="clear" w:color="auto" w:fill="CCFFCC"/>
            <w:vAlign w:val="center"/>
          </w:tcPr>
          <w:p w14:paraId="21B7E7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7314C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93EF80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FBDB03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46107616" w14:textId="77777777" w:rsidTr="001E7731">
        <w:tc>
          <w:tcPr>
            <w:tcW w:w="1418" w:type="dxa"/>
            <w:shd w:val="clear" w:color="auto" w:fill="CCFFCC"/>
            <w:vAlign w:val="center"/>
          </w:tcPr>
          <w:p w14:paraId="430C35E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67DDFE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6035EB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2A56268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16EDB845" w14:textId="77777777" w:rsidTr="001E7731">
        <w:tc>
          <w:tcPr>
            <w:tcW w:w="1418" w:type="dxa"/>
            <w:shd w:val="clear" w:color="auto" w:fill="CCFFCC"/>
            <w:vAlign w:val="center"/>
          </w:tcPr>
          <w:p w14:paraId="008F058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09D4F11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931539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0460F6E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F0463C6" w14:textId="77777777" w:rsidTr="001E7731">
        <w:tc>
          <w:tcPr>
            <w:tcW w:w="1418" w:type="dxa"/>
            <w:shd w:val="clear" w:color="auto" w:fill="CCFFCC"/>
            <w:vAlign w:val="center"/>
          </w:tcPr>
          <w:p w14:paraId="38C2DE3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6D307A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8DA0D5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03F148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33626FA" w14:textId="77777777" w:rsidTr="001E7731">
        <w:tc>
          <w:tcPr>
            <w:tcW w:w="1418" w:type="dxa"/>
            <w:shd w:val="clear" w:color="auto" w:fill="CCFFCC"/>
            <w:vAlign w:val="center"/>
          </w:tcPr>
          <w:p w14:paraId="66749B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26F8ED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CC87A4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207759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6705B568" w14:textId="77777777" w:rsidTr="001E7731">
        <w:tc>
          <w:tcPr>
            <w:tcW w:w="1418" w:type="dxa"/>
            <w:shd w:val="clear" w:color="auto" w:fill="CCFFCC"/>
            <w:vAlign w:val="center"/>
          </w:tcPr>
          <w:p w14:paraId="1F81FC7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8C0460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34BC66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D08007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6AFB43C6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10D463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AF03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6ED3D3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2A11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4640142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4B912468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396123A3" w14:textId="77777777" w:rsidTr="001E7731">
        <w:tc>
          <w:tcPr>
            <w:tcW w:w="934" w:type="dxa"/>
            <w:gridSpan w:val="3"/>
            <w:hideMark/>
          </w:tcPr>
          <w:p w14:paraId="1A2E850C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05B2D9FB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77BD8A6C" w14:textId="77777777" w:rsidTr="001E7731">
        <w:tc>
          <w:tcPr>
            <w:tcW w:w="766" w:type="dxa"/>
            <w:hideMark/>
          </w:tcPr>
          <w:p w14:paraId="5EA0F98E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6092B884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7685C193" w14:textId="77777777" w:rsidTr="001E7731">
        <w:tc>
          <w:tcPr>
            <w:tcW w:w="920" w:type="dxa"/>
            <w:gridSpan w:val="2"/>
            <w:hideMark/>
          </w:tcPr>
          <w:p w14:paraId="3D7455B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3308DFFD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19/02/2025 15:31:48</w:t>
            </w:r>
          </w:p>
        </w:tc>
      </w:tr>
      <w:tr w:rsidR="001E7731" w:rsidRPr="00046327" w14:paraId="16C15F3C" w14:textId="77777777" w:rsidTr="001E7731">
        <w:tc>
          <w:tcPr>
            <w:tcW w:w="1733" w:type="dxa"/>
            <w:gridSpan w:val="5"/>
            <w:hideMark/>
          </w:tcPr>
          <w:p w14:paraId="04602E59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78DECF3D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DUT, DUT Orientation:axis Y, Housing connected to the ground plane:no, Configuration of the power return line LV:remotely grounded, -</w:t>
            </w:r>
          </w:p>
        </w:tc>
      </w:tr>
      <w:tr w:rsidR="001E7731" w14:paraId="0C287DB6" w14:textId="77777777" w:rsidTr="001E7731">
        <w:tc>
          <w:tcPr>
            <w:tcW w:w="1495" w:type="dxa"/>
            <w:gridSpan w:val="4"/>
            <w:hideMark/>
          </w:tcPr>
          <w:p w14:paraId="136F2EE1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2B663C6A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086B625F" w14:textId="7279ACD2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B412AC">
        <w:rPr>
          <w:noProof/>
          <w:lang w:val="en-GB"/>
        </w:rPr>
        <w:drawing>
          <wp:inline distT="0" distB="0" distL="0" distR="0" wp14:anchorId="0D666500" wp14:editId="4C123B4C">
            <wp:extent cx="6114415" cy="3528060"/>
            <wp:effectExtent l="0" t="0" r="0" b="0"/>
            <wp:docPr id="1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2AC">
        <w:rPr>
          <w:noProof/>
          <w:lang w:val="en-GB"/>
        </w:rPr>
        <w:drawing>
          <wp:inline distT="0" distB="0" distL="0" distR="0" wp14:anchorId="2C3D6F44" wp14:editId="6BB7AF42">
            <wp:extent cx="6114415" cy="3486785"/>
            <wp:effectExtent l="0" t="0" r="0" b="0"/>
            <wp:docPr id="1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1AA99348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7FC86EC2" w14:textId="77777777" w:rsidTr="001E7731">
        <w:tc>
          <w:tcPr>
            <w:tcW w:w="2265" w:type="dxa"/>
            <w:shd w:val="clear" w:color="auto" w:fill="CCFFCC"/>
            <w:vAlign w:val="center"/>
          </w:tcPr>
          <w:p w14:paraId="7683F08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3EAFF7F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</w:tbl>
    <w:p w14:paraId="474DF2E0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39953E2F" w14:textId="77777777" w:rsidTr="001E7731">
        <w:tc>
          <w:tcPr>
            <w:tcW w:w="1418" w:type="dxa"/>
            <w:shd w:val="clear" w:color="auto" w:fill="CCFFCC"/>
            <w:vAlign w:val="center"/>
          </w:tcPr>
          <w:p w14:paraId="146B528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449754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41262BF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7072967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7702982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56AC7377" w14:textId="77777777" w:rsidTr="001E7731">
        <w:tc>
          <w:tcPr>
            <w:tcW w:w="1418" w:type="dxa"/>
            <w:shd w:val="clear" w:color="auto" w:fill="CCFFCC"/>
            <w:vAlign w:val="center"/>
          </w:tcPr>
          <w:p w14:paraId="2D7F55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8F989E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82D201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634E7C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17187005" w14:textId="77777777" w:rsidTr="001E7731">
        <w:tc>
          <w:tcPr>
            <w:tcW w:w="1418" w:type="dxa"/>
            <w:shd w:val="clear" w:color="auto" w:fill="CCFFCC"/>
            <w:vAlign w:val="center"/>
          </w:tcPr>
          <w:p w14:paraId="30D6829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05C6C9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4BF9E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2639EB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63990F02" w14:textId="77777777" w:rsidTr="001E7731">
        <w:tc>
          <w:tcPr>
            <w:tcW w:w="1418" w:type="dxa"/>
            <w:shd w:val="clear" w:color="auto" w:fill="CCFFCC"/>
            <w:vAlign w:val="center"/>
          </w:tcPr>
          <w:p w14:paraId="1F8E210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A9689C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C31390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37661DF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B702026" w14:textId="77777777" w:rsidTr="001E7731">
        <w:tc>
          <w:tcPr>
            <w:tcW w:w="1418" w:type="dxa"/>
            <w:shd w:val="clear" w:color="auto" w:fill="CCFFCC"/>
            <w:vAlign w:val="center"/>
          </w:tcPr>
          <w:p w14:paraId="01E19D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776B9B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0BF944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0A8166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78F9F7F1" w14:textId="77777777" w:rsidTr="001E7731">
        <w:tc>
          <w:tcPr>
            <w:tcW w:w="1418" w:type="dxa"/>
            <w:shd w:val="clear" w:color="auto" w:fill="CCFFCC"/>
            <w:vAlign w:val="center"/>
          </w:tcPr>
          <w:p w14:paraId="678E042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E424EC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0D4A6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8F2E2F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31CFDFB" w14:textId="77777777" w:rsidTr="001E7731">
        <w:tc>
          <w:tcPr>
            <w:tcW w:w="1418" w:type="dxa"/>
            <w:shd w:val="clear" w:color="auto" w:fill="CCFFCC"/>
            <w:vAlign w:val="center"/>
          </w:tcPr>
          <w:p w14:paraId="28A9CD1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152CCA0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24F925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1ADC9A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93E28D3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A484D9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77A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25C9E7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8B9D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0B0F792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76F3F989" w14:textId="77777777" w:rsidTr="001E7731">
        <w:tc>
          <w:tcPr>
            <w:tcW w:w="1418" w:type="dxa"/>
            <w:shd w:val="clear" w:color="auto" w:fill="CCFFCC"/>
            <w:vAlign w:val="center"/>
          </w:tcPr>
          <w:p w14:paraId="5016A2D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0F71BCE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196845C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04AB48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CFD27F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67233FB0" w14:textId="77777777" w:rsidTr="001E7731">
        <w:tc>
          <w:tcPr>
            <w:tcW w:w="1418" w:type="dxa"/>
            <w:shd w:val="clear" w:color="auto" w:fill="CCFFCC"/>
            <w:vAlign w:val="center"/>
          </w:tcPr>
          <w:p w14:paraId="08B8FAC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B7A520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EA9C24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18F725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71EC5410" w14:textId="77777777" w:rsidTr="001E7731">
        <w:tc>
          <w:tcPr>
            <w:tcW w:w="1418" w:type="dxa"/>
            <w:shd w:val="clear" w:color="auto" w:fill="CCFFCC"/>
            <w:vAlign w:val="center"/>
          </w:tcPr>
          <w:p w14:paraId="4E4F1DF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C3DCD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A10AE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CFE46B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C4C7906" w14:textId="77777777" w:rsidTr="001E7731">
        <w:tc>
          <w:tcPr>
            <w:tcW w:w="1418" w:type="dxa"/>
            <w:shd w:val="clear" w:color="auto" w:fill="CCFFCC"/>
            <w:vAlign w:val="center"/>
          </w:tcPr>
          <w:p w14:paraId="1261EBD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51A06A1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2130B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FA3DC6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50409D6" w14:textId="77777777" w:rsidTr="001E7731">
        <w:tc>
          <w:tcPr>
            <w:tcW w:w="1418" w:type="dxa"/>
            <w:shd w:val="clear" w:color="auto" w:fill="CCFFCC"/>
            <w:vAlign w:val="center"/>
          </w:tcPr>
          <w:p w14:paraId="2CCBA7D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BF2694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DBC92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63B890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70346634" w14:textId="77777777" w:rsidTr="001E7731">
        <w:tc>
          <w:tcPr>
            <w:tcW w:w="1418" w:type="dxa"/>
            <w:shd w:val="clear" w:color="auto" w:fill="CCFFCC"/>
            <w:vAlign w:val="center"/>
          </w:tcPr>
          <w:p w14:paraId="76FA371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820AA8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83BAF6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4C5B81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F6AC011" w14:textId="77777777" w:rsidTr="001E7731">
        <w:tc>
          <w:tcPr>
            <w:tcW w:w="1418" w:type="dxa"/>
            <w:shd w:val="clear" w:color="auto" w:fill="CCFFCC"/>
            <w:vAlign w:val="center"/>
          </w:tcPr>
          <w:p w14:paraId="2541D1E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91E4BE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A51E31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2818F7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1F701DD5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D57509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EFB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38C2BC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76B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B3540CF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557139F5" w14:textId="77777777" w:rsidTr="001E7731">
        <w:tc>
          <w:tcPr>
            <w:tcW w:w="1418" w:type="dxa"/>
            <w:shd w:val="clear" w:color="auto" w:fill="CCFFCC"/>
            <w:vAlign w:val="center"/>
          </w:tcPr>
          <w:p w14:paraId="3504032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5FA446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1D1F6E6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9DB1B7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5B8967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5B734477" w14:textId="77777777" w:rsidTr="001E7731">
        <w:tc>
          <w:tcPr>
            <w:tcW w:w="1418" w:type="dxa"/>
            <w:shd w:val="clear" w:color="auto" w:fill="CCFFCC"/>
            <w:vAlign w:val="center"/>
          </w:tcPr>
          <w:p w14:paraId="73C946F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BB45F3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1B50FE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3A2FEBB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065CC118" w14:textId="77777777" w:rsidTr="001E7731">
        <w:tc>
          <w:tcPr>
            <w:tcW w:w="1418" w:type="dxa"/>
            <w:shd w:val="clear" w:color="auto" w:fill="CCFFCC"/>
            <w:vAlign w:val="center"/>
          </w:tcPr>
          <w:p w14:paraId="701679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94A740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851F4F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B2F084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7FCECCF" w14:textId="77777777" w:rsidTr="001E7731">
        <w:tc>
          <w:tcPr>
            <w:tcW w:w="1418" w:type="dxa"/>
            <w:shd w:val="clear" w:color="auto" w:fill="CCFFCC"/>
            <w:vAlign w:val="center"/>
          </w:tcPr>
          <w:p w14:paraId="2F68659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530E7B0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D93346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434D4FD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25FF0B59" w14:textId="77777777" w:rsidTr="001E7731">
        <w:tc>
          <w:tcPr>
            <w:tcW w:w="1418" w:type="dxa"/>
            <w:shd w:val="clear" w:color="auto" w:fill="CCFFCC"/>
            <w:vAlign w:val="center"/>
          </w:tcPr>
          <w:p w14:paraId="0D1584C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0D93E6B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E06D03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666E069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3F0D0245" w14:textId="77777777" w:rsidTr="001E7731">
        <w:tc>
          <w:tcPr>
            <w:tcW w:w="1418" w:type="dxa"/>
            <w:shd w:val="clear" w:color="auto" w:fill="CCFFCC"/>
            <w:vAlign w:val="center"/>
          </w:tcPr>
          <w:p w14:paraId="446315E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84CC83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4AAAD4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2C5F32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61D30D1" w14:textId="77777777" w:rsidTr="001E7731">
        <w:tc>
          <w:tcPr>
            <w:tcW w:w="1418" w:type="dxa"/>
            <w:shd w:val="clear" w:color="auto" w:fill="CCFFCC"/>
            <w:vAlign w:val="center"/>
          </w:tcPr>
          <w:p w14:paraId="711CDD4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7B616F7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3FEFCE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83A0D4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02CC79CB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8E6A6B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D1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34BD1A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8DE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969192A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09FE0520" w14:textId="77777777" w:rsidTr="001E7731">
        <w:tc>
          <w:tcPr>
            <w:tcW w:w="1418" w:type="dxa"/>
            <w:shd w:val="clear" w:color="auto" w:fill="CCFFCC"/>
            <w:vAlign w:val="center"/>
          </w:tcPr>
          <w:p w14:paraId="4FF757D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EF1E67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01242E4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40FACE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869480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43C5B46C" w14:textId="77777777" w:rsidTr="001E7731">
        <w:tc>
          <w:tcPr>
            <w:tcW w:w="1418" w:type="dxa"/>
            <w:shd w:val="clear" w:color="auto" w:fill="CCFFCC"/>
            <w:vAlign w:val="center"/>
          </w:tcPr>
          <w:p w14:paraId="71174D6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6014BC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AC4BF6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08EE948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17E47A1B" w14:textId="77777777" w:rsidTr="001E7731">
        <w:tc>
          <w:tcPr>
            <w:tcW w:w="1418" w:type="dxa"/>
            <w:shd w:val="clear" w:color="auto" w:fill="CCFFCC"/>
            <w:vAlign w:val="center"/>
          </w:tcPr>
          <w:p w14:paraId="12A76CD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C07A3F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C29FA2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16D445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01F7988" w14:textId="77777777" w:rsidTr="001E7731">
        <w:tc>
          <w:tcPr>
            <w:tcW w:w="1418" w:type="dxa"/>
            <w:shd w:val="clear" w:color="auto" w:fill="CCFFCC"/>
            <w:vAlign w:val="center"/>
          </w:tcPr>
          <w:p w14:paraId="332D1AE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46CDEA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FA5F63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CE2B3F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5FBC52F" w14:textId="77777777" w:rsidTr="001E7731">
        <w:tc>
          <w:tcPr>
            <w:tcW w:w="1418" w:type="dxa"/>
            <w:shd w:val="clear" w:color="auto" w:fill="CCFFCC"/>
            <w:vAlign w:val="center"/>
          </w:tcPr>
          <w:p w14:paraId="5286059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A921C2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24EA3F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DF408A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779620A" w14:textId="77777777" w:rsidTr="001E7731">
        <w:tc>
          <w:tcPr>
            <w:tcW w:w="1418" w:type="dxa"/>
            <w:shd w:val="clear" w:color="auto" w:fill="CCFFCC"/>
            <w:vAlign w:val="center"/>
          </w:tcPr>
          <w:p w14:paraId="26C8547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E5E5D5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53068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1D209ED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0B75C0E" w14:textId="77777777" w:rsidTr="001E7731">
        <w:tc>
          <w:tcPr>
            <w:tcW w:w="1418" w:type="dxa"/>
            <w:shd w:val="clear" w:color="auto" w:fill="CCFFCC"/>
            <w:vAlign w:val="center"/>
          </w:tcPr>
          <w:p w14:paraId="56B2D04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4EC376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516A34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08245A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07E6721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55361F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3567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E79037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16B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3C474D3B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298096F2" w14:textId="77777777" w:rsidTr="001E7731">
        <w:tc>
          <w:tcPr>
            <w:tcW w:w="1418" w:type="dxa"/>
            <w:shd w:val="clear" w:color="auto" w:fill="CCFFCC"/>
            <w:vAlign w:val="center"/>
          </w:tcPr>
          <w:p w14:paraId="166AAE2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5A88A6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2GHz-6GHz</w:t>
            </w:r>
          </w:p>
        </w:tc>
        <w:tc>
          <w:tcPr>
            <w:tcW w:w="3118" w:type="dxa"/>
            <w:vAlign w:val="center"/>
          </w:tcPr>
          <w:p w14:paraId="7DD16E2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67B898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2C573B0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6801A7DD" w14:textId="77777777" w:rsidTr="001E7731">
        <w:tc>
          <w:tcPr>
            <w:tcW w:w="1418" w:type="dxa"/>
            <w:shd w:val="clear" w:color="auto" w:fill="CCFFCC"/>
            <w:vAlign w:val="center"/>
          </w:tcPr>
          <w:p w14:paraId="452B91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36ADF2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5FF97F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974919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70038E67" w14:textId="77777777" w:rsidTr="001E7731">
        <w:tc>
          <w:tcPr>
            <w:tcW w:w="1418" w:type="dxa"/>
            <w:shd w:val="clear" w:color="auto" w:fill="CCFFCC"/>
            <w:vAlign w:val="center"/>
          </w:tcPr>
          <w:p w14:paraId="2291C5F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D64782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1-7GHz_horn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262982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3B74198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800B492" w14:textId="77777777" w:rsidTr="001E7731">
        <w:tc>
          <w:tcPr>
            <w:tcW w:w="1418" w:type="dxa"/>
            <w:shd w:val="clear" w:color="auto" w:fill="CCFFCC"/>
            <w:vAlign w:val="center"/>
          </w:tcPr>
          <w:p w14:paraId="537B012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0E6FE4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8B5682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2692D6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9747497" w14:textId="77777777" w:rsidTr="001E7731">
        <w:tc>
          <w:tcPr>
            <w:tcW w:w="1418" w:type="dxa"/>
            <w:shd w:val="clear" w:color="auto" w:fill="CCFFCC"/>
            <w:vAlign w:val="center"/>
          </w:tcPr>
          <w:p w14:paraId="3E1C163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68BFE6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3ABED3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5B8467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A015965" w14:textId="77777777" w:rsidTr="001E7731">
        <w:tc>
          <w:tcPr>
            <w:tcW w:w="1418" w:type="dxa"/>
            <w:shd w:val="clear" w:color="auto" w:fill="CCFFCC"/>
            <w:vAlign w:val="center"/>
          </w:tcPr>
          <w:p w14:paraId="53A9762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726CA4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62BC9C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28E8E76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6FD16464" w14:textId="77777777" w:rsidTr="001E7731">
        <w:tc>
          <w:tcPr>
            <w:tcW w:w="1418" w:type="dxa"/>
            <w:shd w:val="clear" w:color="auto" w:fill="CCFFCC"/>
            <w:vAlign w:val="center"/>
          </w:tcPr>
          <w:p w14:paraId="70CF336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57F4141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9B2B09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72E21B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B72CCF7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F053F8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2C07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27D4A7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F03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E2E0F25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7CDD220A" w14:textId="77777777" w:rsidTr="001E7731">
        <w:tc>
          <w:tcPr>
            <w:tcW w:w="1418" w:type="dxa"/>
            <w:shd w:val="clear" w:color="auto" w:fill="CCFFCC"/>
            <w:vAlign w:val="center"/>
          </w:tcPr>
          <w:p w14:paraId="4808028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6564AF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2GHz-6GHz</w:t>
            </w:r>
          </w:p>
        </w:tc>
        <w:tc>
          <w:tcPr>
            <w:tcW w:w="3118" w:type="dxa"/>
            <w:vAlign w:val="center"/>
          </w:tcPr>
          <w:p w14:paraId="6786AF9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350BD16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216D658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54029627" w14:textId="77777777" w:rsidTr="001E7731">
        <w:tc>
          <w:tcPr>
            <w:tcW w:w="1418" w:type="dxa"/>
            <w:shd w:val="clear" w:color="auto" w:fill="CCFFCC"/>
            <w:vAlign w:val="center"/>
          </w:tcPr>
          <w:p w14:paraId="4A6FE1B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1328AD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B05026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A3A921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0B5DDEEB" w14:textId="77777777" w:rsidTr="001E7731">
        <w:tc>
          <w:tcPr>
            <w:tcW w:w="1418" w:type="dxa"/>
            <w:shd w:val="clear" w:color="auto" w:fill="CCFFCC"/>
            <w:vAlign w:val="center"/>
          </w:tcPr>
          <w:p w14:paraId="0247394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016DFE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1-7GHz_horn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3C402E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1AFABC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0EEFAC9" w14:textId="77777777" w:rsidTr="001E7731">
        <w:tc>
          <w:tcPr>
            <w:tcW w:w="1418" w:type="dxa"/>
            <w:shd w:val="clear" w:color="auto" w:fill="CCFFCC"/>
            <w:vAlign w:val="center"/>
          </w:tcPr>
          <w:p w14:paraId="2B3D86E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26C57B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16D78C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FBFECD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6510AB67" w14:textId="77777777" w:rsidTr="001E7731">
        <w:tc>
          <w:tcPr>
            <w:tcW w:w="1418" w:type="dxa"/>
            <w:shd w:val="clear" w:color="auto" w:fill="CCFFCC"/>
            <w:vAlign w:val="center"/>
          </w:tcPr>
          <w:p w14:paraId="0B17A75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57BA8E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40B2F7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C2791C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CAA68C1" w14:textId="77777777" w:rsidTr="001E7731">
        <w:tc>
          <w:tcPr>
            <w:tcW w:w="1418" w:type="dxa"/>
            <w:shd w:val="clear" w:color="auto" w:fill="CCFFCC"/>
            <w:vAlign w:val="center"/>
          </w:tcPr>
          <w:p w14:paraId="4B8C710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5D8CE8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97787E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9A57C9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15EE087" w14:textId="77777777" w:rsidTr="001E7731">
        <w:tc>
          <w:tcPr>
            <w:tcW w:w="1418" w:type="dxa"/>
            <w:shd w:val="clear" w:color="auto" w:fill="CCFFCC"/>
            <w:vAlign w:val="center"/>
          </w:tcPr>
          <w:p w14:paraId="2081862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404A8C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1CB20D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8B70C47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CDA7360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FD861A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6150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F00DE6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18FE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388F746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68832A9E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41C350D9" w14:textId="77777777" w:rsidTr="001E7731">
        <w:tc>
          <w:tcPr>
            <w:tcW w:w="934" w:type="dxa"/>
            <w:gridSpan w:val="3"/>
            <w:hideMark/>
          </w:tcPr>
          <w:p w14:paraId="0B06E8B6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231A4484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1AA8D343" w14:textId="77777777" w:rsidTr="001E7731">
        <w:tc>
          <w:tcPr>
            <w:tcW w:w="766" w:type="dxa"/>
            <w:hideMark/>
          </w:tcPr>
          <w:p w14:paraId="7D0166F3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39D77B7A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6C051F13" w14:textId="77777777" w:rsidTr="001E7731">
        <w:tc>
          <w:tcPr>
            <w:tcW w:w="920" w:type="dxa"/>
            <w:gridSpan w:val="2"/>
            <w:hideMark/>
          </w:tcPr>
          <w:p w14:paraId="59BD5FF2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5116A001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VA/FK, 20/02/2025 14:53:02</w:t>
            </w:r>
          </w:p>
        </w:tc>
      </w:tr>
      <w:tr w:rsidR="001E7731" w:rsidRPr="00046327" w14:paraId="3CD5A972" w14:textId="77777777" w:rsidTr="001E7731">
        <w:tc>
          <w:tcPr>
            <w:tcW w:w="1733" w:type="dxa"/>
            <w:gridSpan w:val="5"/>
            <w:hideMark/>
          </w:tcPr>
          <w:p w14:paraId="1B861E81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034D056C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615D7ABF" w14:textId="77777777" w:rsidTr="001E7731">
        <w:tc>
          <w:tcPr>
            <w:tcW w:w="1495" w:type="dxa"/>
            <w:gridSpan w:val="4"/>
            <w:hideMark/>
          </w:tcPr>
          <w:p w14:paraId="6BD25082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7E6770C0" w14:textId="77777777" w:rsidR="001E7731" w:rsidRPr="005D1757" w:rsidRDefault="001E7731" w:rsidP="001E7731">
            <w:r>
              <w:t>Mode 3, Conclusion : comply</w:t>
            </w:r>
          </w:p>
        </w:tc>
      </w:tr>
    </w:tbl>
    <w:p w14:paraId="5A3ADB1C" w14:textId="2FC593DB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B412AC">
        <w:rPr>
          <w:noProof/>
          <w:lang w:val="en-GB"/>
        </w:rPr>
        <w:drawing>
          <wp:inline distT="0" distB="0" distL="0" distR="0" wp14:anchorId="4BE25B5E" wp14:editId="70EC2EA0">
            <wp:extent cx="6114415" cy="3241040"/>
            <wp:effectExtent l="0" t="0" r="0" b="0"/>
            <wp:docPr id="2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2AC">
        <w:rPr>
          <w:noProof/>
          <w:lang w:val="en-GB"/>
        </w:rPr>
        <w:drawing>
          <wp:inline distT="0" distB="0" distL="0" distR="0" wp14:anchorId="45D812EB" wp14:editId="6BFCF86D">
            <wp:extent cx="6114415" cy="3241040"/>
            <wp:effectExtent l="0" t="0" r="0" b="0"/>
            <wp:docPr id="2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1EF4A654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638AE946" w14:textId="77777777" w:rsidTr="001E7731">
        <w:tc>
          <w:tcPr>
            <w:tcW w:w="2265" w:type="dxa"/>
            <w:shd w:val="clear" w:color="auto" w:fill="CCFFCC"/>
            <w:vAlign w:val="center"/>
          </w:tcPr>
          <w:p w14:paraId="2A9DA03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7C18EEB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Invest CRE2-2025-TP002-02_ER_In front of DUT RBW 9kHz_GNSS</w:t>
            </w:r>
          </w:p>
        </w:tc>
      </w:tr>
    </w:tbl>
    <w:p w14:paraId="632419F0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0A8D486E" w14:textId="77777777" w:rsidTr="001E7731">
        <w:tc>
          <w:tcPr>
            <w:tcW w:w="1418" w:type="dxa"/>
            <w:shd w:val="clear" w:color="auto" w:fill="CCFFCC"/>
            <w:vAlign w:val="center"/>
          </w:tcPr>
          <w:p w14:paraId="7B04018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3BB5CC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25E2215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F250C0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7B4B15B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Invest CRE2-2025-TP002-02_ER_In front of DUT RBW 9kHz_GNSS</w:t>
            </w:r>
          </w:p>
        </w:tc>
      </w:tr>
      <w:tr w:rsidR="001E7731" w:rsidRPr="00AC2007" w14:paraId="33BDE209" w14:textId="77777777" w:rsidTr="001E7731">
        <w:tc>
          <w:tcPr>
            <w:tcW w:w="1418" w:type="dxa"/>
            <w:shd w:val="clear" w:color="auto" w:fill="CCFFCC"/>
            <w:vAlign w:val="center"/>
          </w:tcPr>
          <w:p w14:paraId="69205EE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9E6A86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0D840E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33DC51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7E7F65FA" w14:textId="77777777" w:rsidTr="001E7731">
        <w:tc>
          <w:tcPr>
            <w:tcW w:w="1418" w:type="dxa"/>
            <w:shd w:val="clear" w:color="auto" w:fill="CCFFCC"/>
            <w:vAlign w:val="center"/>
          </w:tcPr>
          <w:p w14:paraId="16954A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7851A1A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B275E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F6205A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A825B1C" w14:textId="77777777" w:rsidTr="001E7731">
        <w:tc>
          <w:tcPr>
            <w:tcW w:w="1418" w:type="dxa"/>
            <w:shd w:val="clear" w:color="auto" w:fill="CCFFCC"/>
            <w:vAlign w:val="center"/>
          </w:tcPr>
          <w:p w14:paraId="78781C4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2E0F44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B09369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2B7F378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A19074B" w14:textId="77777777" w:rsidTr="001E7731">
        <w:tc>
          <w:tcPr>
            <w:tcW w:w="1418" w:type="dxa"/>
            <w:shd w:val="clear" w:color="auto" w:fill="CCFFCC"/>
            <w:vAlign w:val="center"/>
          </w:tcPr>
          <w:p w14:paraId="05EE20E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B72298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5B0A69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64F3DAA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1DECB6FA" w14:textId="77777777" w:rsidTr="001E7731">
        <w:tc>
          <w:tcPr>
            <w:tcW w:w="1418" w:type="dxa"/>
            <w:shd w:val="clear" w:color="auto" w:fill="CCFFCC"/>
            <w:vAlign w:val="center"/>
          </w:tcPr>
          <w:p w14:paraId="2D39D06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1DFC67D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7278E7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3909D3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A504FED" w14:textId="77777777" w:rsidTr="001E7731">
        <w:tc>
          <w:tcPr>
            <w:tcW w:w="1418" w:type="dxa"/>
            <w:shd w:val="clear" w:color="auto" w:fill="CCFFCC"/>
            <w:vAlign w:val="center"/>
          </w:tcPr>
          <w:p w14:paraId="1D3466C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7E5848A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BE7C60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5A5879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E48D747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617124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5568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9757B5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9B3E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B779796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1F8C0DE8" w14:textId="77777777" w:rsidTr="001E7731">
        <w:tc>
          <w:tcPr>
            <w:tcW w:w="1418" w:type="dxa"/>
            <w:shd w:val="clear" w:color="auto" w:fill="CCFFCC"/>
            <w:vAlign w:val="center"/>
          </w:tcPr>
          <w:p w14:paraId="05FF125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56F339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361B63E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3D551C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39AF924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Invest CRE2-2025-TP002-02_ER_In front of DUT RBW 9kHz_GNSS</w:t>
            </w:r>
          </w:p>
        </w:tc>
      </w:tr>
      <w:tr w:rsidR="001E7731" w:rsidRPr="00AC2007" w14:paraId="2713D666" w14:textId="77777777" w:rsidTr="001E7731">
        <w:tc>
          <w:tcPr>
            <w:tcW w:w="1418" w:type="dxa"/>
            <w:shd w:val="clear" w:color="auto" w:fill="CCFFCC"/>
            <w:vAlign w:val="center"/>
          </w:tcPr>
          <w:p w14:paraId="5AFE3B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6647E12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94DD1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FF3CD3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44A20032" w14:textId="77777777" w:rsidTr="001E7731">
        <w:tc>
          <w:tcPr>
            <w:tcW w:w="1418" w:type="dxa"/>
            <w:shd w:val="clear" w:color="auto" w:fill="CCFFCC"/>
            <w:vAlign w:val="center"/>
          </w:tcPr>
          <w:p w14:paraId="3F14DBB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E3E2BC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222A73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675EA1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933DF90" w14:textId="77777777" w:rsidTr="001E7731">
        <w:tc>
          <w:tcPr>
            <w:tcW w:w="1418" w:type="dxa"/>
            <w:shd w:val="clear" w:color="auto" w:fill="CCFFCC"/>
            <w:vAlign w:val="center"/>
          </w:tcPr>
          <w:p w14:paraId="15EE4C7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1F843F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C53AF7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1807C7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26983FA" w14:textId="77777777" w:rsidTr="001E7731">
        <w:tc>
          <w:tcPr>
            <w:tcW w:w="1418" w:type="dxa"/>
            <w:shd w:val="clear" w:color="auto" w:fill="CCFFCC"/>
            <w:vAlign w:val="center"/>
          </w:tcPr>
          <w:p w14:paraId="2614543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4F028C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C5885B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B0DFB2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3BE02D84" w14:textId="77777777" w:rsidTr="001E7731">
        <w:tc>
          <w:tcPr>
            <w:tcW w:w="1418" w:type="dxa"/>
            <w:shd w:val="clear" w:color="auto" w:fill="CCFFCC"/>
            <w:vAlign w:val="center"/>
          </w:tcPr>
          <w:p w14:paraId="34F8E21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B0759A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40699A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3C419AE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C7A34D4" w14:textId="77777777" w:rsidTr="001E7731">
        <w:tc>
          <w:tcPr>
            <w:tcW w:w="1418" w:type="dxa"/>
            <w:shd w:val="clear" w:color="auto" w:fill="CCFFCC"/>
            <w:vAlign w:val="center"/>
          </w:tcPr>
          <w:p w14:paraId="223EF12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3B5401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B68F9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5334F6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BFE4878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749800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0A22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E1941F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4FA2D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52EFF4E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</w:p>
    <w:p w14:paraId="270539C4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15045170" w14:textId="77777777" w:rsidTr="001E7731">
        <w:tc>
          <w:tcPr>
            <w:tcW w:w="934" w:type="dxa"/>
            <w:gridSpan w:val="3"/>
            <w:hideMark/>
          </w:tcPr>
          <w:p w14:paraId="0E85D35F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3F0A9BB5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126E5E80" w14:textId="77777777" w:rsidTr="001E7731">
        <w:tc>
          <w:tcPr>
            <w:tcW w:w="766" w:type="dxa"/>
            <w:hideMark/>
          </w:tcPr>
          <w:p w14:paraId="61B4F1A1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75A69350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234F0519" w14:textId="77777777" w:rsidTr="001E7731">
        <w:tc>
          <w:tcPr>
            <w:tcW w:w="920" w:type="dxa"/>
            <w:gridSpan w:val="2"/>
            <w:hideMark/>
          </w:tcPr>
          <w:p w14:paraId="2F2C007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461B606D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, Invalid DateTime</w:t>
            </w:r>
          </w:p>
        </w:tc>
      </w:tr>
      <w:tr w:rsidR="001E7731" w:rsidRPr="00046327" w14:paraId="7CF4CCCD" w14:textId="77777777" w:rsidTr="001E7731">
        <w:tc>
          <w:tcPr>
            <w:tcW w:w="1733" w:type="dxa"/>
            <w:gridSpan w:val="5"/>
            <w:hideMark/>
          </w:tcPr>
          <w:p w14:paraId="29835F35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2FE846E7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 xml:space="preserve">Antenna position:, DUT Orientation:, Housing connected to the ground plane:, Configuration of the power return line LV:, </w:t>
            </w:r>
          </w:p>
        </w:tc>
      </w:tr>
      <w:tr w:rsidR="001E7731" w14:paraId="4719D4BD" w14:textId="77777777" w:rsidTr="001E7731">
        <w:tc>
          <w:tcPr>
            <w:tcW w:w="1495" w:type="dxa"/>
            <w:gridSpan w:val="4"/>
            <w:hideMark/>
          </w:tcPr>
          <w:p w14:paraId="5661E036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03E36EAF" w14:textId="77777777" w:rsidR="001E7731" w:rsidRPr="005D1757" w:rsidRDefault="001E7731" w:rsidP="001E7731">
            <w:r>
              <w:t xml:space="preserve">, Conclusion : </w:t>
            </w:r>
          </w:p>
        </w:tc>
      </w:tr>
    </w:tbl>
    <w:p w14:paraId="45033419" w14:textId="77777777" w:rsidR="001E7731" w:rsidRPr="005C7D4E" w:rsidRDefault="001E7731" w:rsidP="001E7731">
      <w:r w:rsidRPr="007F5C4F">
        <w:rPr>
          <w:lang w:val="en-GB"/>
        </w:rPr>
        <w:t>GraphiqueEMIRE</w:t>
      </w:r>
      <w:r w:rsidRPr="00CF27E0">
        <w:rPr>
          <w:lang w:val="en-GB"/>
        </w:rPr>
        <w:t xml:space="preserve"> </w:t>
      </w:r>
    </w:p>
    <w:p w14:paraId="26F269F7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4E9AC8E9" w14:textId="77777777" w:rsidTr="001E7731">
        <w:tc>
          <w:tcPr>
            <w:tcW w:w="2265" w:type="dxa"/>
            <w:shd w:val="clear" w:color="auto" w:fill="CCFFCC"/>
            <w:vAlign w:val="center"/>
          </w:tcPr>
          <w:p w14:paraId="3CD7FC2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44F037D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****************Z-axis********************</w:t>
            </w:r>
          </w:p>
        </w:tc>
      </w:tr>
    </w:tbl>
    <w:p w14:paraId="231A6704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p w14:paraId="46EECC29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521B1437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579C5FC8" w14:textId="77777777" w:rsidTr="001E7731">
        <w:tc>
          <w:tcPr>
            <w:tcW w:w="934" w:type="dxa"/>
            <w:gridSpan w:val="3"/>
            <w:hideMark/>
          </w:tcPr>
          <w:p w14:paraId="73E35B38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742F59FE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0AAF2178" w14:textId="77777777" w:rsidTr="001E7731">
        <w:tc>
          <w:tcPr>
            <w:tcW w:w="766" w:type="dxa"/>
            <w:hideMark/>
          </w:tcPr>
          <w:p w14:paraId="251354E6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71ACBBD7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6971B237" w14:textId="77777777" w:rsidTr="001E7731">
        <w:tc>
          <w:tcPr>
            <w:tcW w:w="920" w:type="dxa"/>
            <w:gridSpan w:val="2"/>
            <w:hideMark/>
          </w:tcPr>
          <w:p w14:paraId="7BA39D88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4EDF594D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18/02/2025 07:54:39</w:t>
            </w:r>
          </w:p>
        </w:tc>
      </w:tr>
      <w:tr w:rsidR="001E7731" w:rsidRPr="00046327" w14:paraId="2EFCC5D2" w14:textId="77777777" w:rsidTr="001E7731">
        <w:tc>
          <w:tcPr>
            <w:tcW w:w="1733" w:type="dxa"/>
            <w:gridSpan w:val="5"/>
            <w:hideMark/>
          </w:tcPr>
          <w:p w14:paraId="49CEE09D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208BD1CF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harness, DUT Orientation:axis X, Housing connected to the ground plane:no, Configuration of the power return line LV:remotely grounded, -</w:t>
            </w:r>
          </w:p>
        </w:tc>
      </w:tr>
      <w:tr w:rsidR="001E7731" w14:paraId="530506F7" w14:textId="77777777" w:rsidTr="001E7731">
        <w:tc>
          <w:tcPr>
            <w:tcW w:w="1495" w:type="dxa"/>
            <w:gridSpan w:val="4"/>
            <w:hideMark/>
          </w:tcPr>
          <w:p w14:paraId="323DD80A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0995CDCE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02E9153D" w14:textId="415E4704" w:rsidR="001E7731" w:rsidRPr="005C7D4E" w:rsidRDefault="001E7731" w:rsidP="001E7731">
      <w:r w:rsidRPr="007F5C4F">
        <w:rPr>
          <w:lang w:val="en-GB"/>
        </w:rPr>
        <w:t>GraphiqueEMIRE</w:t>
      </w:r>
      <w:r w:rsidR="00B412AC">
        <w:rPr>
          <w:noProof/>
          <w:lang w:val="en-GB"/>
        </w:rPr>
        <w:drawing>
          <wp:inline distT="0" distB="0" distL="0" distR="0" wp14:anchorId="0D5A9F2F" wp14:editId="3274AEAF">
            <wp:extent cx="6114415" cy="3220720"/>
            <wp:effectExtent l="0" t="0" r="0" b="0"/>
            <wp:docPr id="2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2AC">
        <w:rPr>
          <w:noProof/>
          <w:lang w:val="en-GB"/>
        </w:rPr>
        <w:drawing>
          <wp:inline distT="0" distB="0" distL="0" distR="0" wp14:anchorId="6899916F" wp14:editId="1AE0B78B">
            <wp:extent cx="6114415" cy="3187065"/>
            <wp:effectExtent l="0" t="0" r="0" b="0"/>
            <wp:docPr id="2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42E08107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09FD7DCB" w14:textId="77777777" w:rsidTr="001E7731">
        <w:tc>
          <w:tcPr>
            <w:tcW w:w="2265" w:type="dxa"/>
            <w:shd w:val="clear" w:color="auto" w:fill="CCFFCC"/>
            <w:vAlign w:val="center"/>
          </w:tcPr>
          <w:p w14:paraId="39C2C86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008F069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</w:tbl>
    <w:p w14:paraId="5CCF9688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3BC5F707" w14:textId="77777777" w:rsidTr="001E7731">
        <w:tc>
          <w:tcPr>
            <w:tcW w:w="1418" w:type="dxa"/>
            <w:shd w:val="clear" w:color="auto" w:fill="CCFFCC"/>
            <w:vAlign w:val="center"/>
          </w:tcPr>
          <w:p w14:paraId="22CED72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421D3E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50CC319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4976FD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0AB040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25E6FAF7" w14:textId="77777777" w:rsidTr="001E7731">
        <w:tc>
          <w:tcPr>
            <w:tcW w:w="1418" w:type="dxa"/>
            <w:shd w:val="clear" w:color="auto" w:fill="CCFFCC"/>
            <w:vAlign w:val="center"/>
          </w:tcPr>
          <w:p w14:paraId="34A29EC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5DB16E4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ADFEE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7BDB44A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7BF51122" w14:textId="77777777" w:rsidTr="001E7731">
        <w:tc>
          <w:tcPr>
            <w:tcW w:w="1418" w:type="dxa"/>
            <w:shd w:val="clear" w:color="auto" w:fill="CCFFCC"/>
            <w:vAlign w:val="center"/>
          </w:tcPr>
          <w:p w14:paraId="2936A64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095D5C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F35E61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51C7E0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28F8547F" w14:textId="77777777" w:rsidTr="001E7731">
        <w:tc>
          <w:tcPr>
            <w:tcW w:w="1418" w:type="dxa"/>
            <w:shd w:val="clear" w:color="auto" w:fill="CCFFCC"/>
            <w:vAlign w:val="center"/>
          </w:tcPr>
          <w:p w14:paraId="039F4EC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19DBA8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B089FA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44E1E41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D84E7FC" w14:textId="77777777" w:rsidTr="001E7731">
        <w:tc>
          <w:tcPr>
            <w:tcW w:w="1418" w:type="dxa"/>
            <w:shd w:val="clear" w:color="auto" w:fill="CCFFCC"/>
            <w:vAlign w:val="center"/>
          </w:tcPr>
          <w:p w14:paraId="59CE559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BB575D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B759A1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9A5ED1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603B5DB9" w14:textId="77777777" w:rsidTr="001E7731">
        <w:tc>
          <w:tcPr>
            <w:tcW w:w="1418" w:type="dxa"/>
            <w:shd w:val="clear" w:color="auto" w:fill="CCFFCC"/>
            <w:vAlign w:val="center"/>
          </w:tcPr>
          <w:p w14:paraId="6EC4B8F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0BF7BBE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9F0A2B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F9E8AB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4E5ADBCD" w14:textId="77777777" w:rsidTr="001E7731">
        <w:tc>
          <w:tcPr>
            <w:tcW w:w="1418" w:type="dxa"/>
            <w:shd w:val="clear" w:color="auto" w:fill="CCFFCC"/>
            <w:vAlign w:val="center"/>
          </w:tcPr>
          <w:p w14:paraId="60876F9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46D1484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5CEA3C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36D2CC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677BBE7C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EAF32B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8ADB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36DBB5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114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11479841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356827C0" w14:textId="77777777" w:rsidTr="001E7731">
        <w:tc>
          <w:tcPr>
            <w:tcW w:w="1418" w:type="dxa"/>
            <w:shd w:val="clear" w:color="auto" w:fill="CCFFCC"/>
            <w:vAlign w:val="center"/>
          </w:tcPr>
          <w:p w14:paraId="02A8BD1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E6B268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1.156GHz-1.617GHz</w:t>
            </w:r>
          </w:p>
        </w:tc>
        <w:tc>
          <w:tcPr>
            <w:tcW w:w="3118" w:type="dxa"/>
            <w:vAlign w:val="center"/>
          </w:tcPr>
          <w:p w14:paraId="0FB0BBB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A1F3E3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BA1B34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9kHz_GNSS</w:t>
            </w:r>
          </w:p>
        </w:tc>
      </w:tr>
      <w:tr w:rsidR="001E7731" w:rsidRPr="00AC2007" w14:paraId="25E08216" w14:textId="77777777" w:rsidTr="001E7731">
        <w:tc>
          <w:tcPr>
            <w:tcW w:w="1418" w:type="dxa"/>
            <w:shd w:val="clear" w:color="auto" w:fill="CCFFCC"/>
            <w:vAlign w:val="center"/>
          </w:tcPr>
          <w:p w14:paraId="77C9D2F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4AFC60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2.25kHz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64D6C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341FF0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ON</w:t>
            </w:r>
          </w:p>
        </w:tc>
      </w:tr>
      <w:tr w:rsidR="001E7731" w:rsidRPr="00AC2007" w14:paraId="06F5B781" w14:textId="77777777" w:rsidTr="001E7731">
        <w:tc>
          <w:tcPr>
            <w:tcW w:w="1418" w:type="dxa"/>
            <w:shd w:val="clear" w:color="auto" w:fill="CCFFCC"/>
            <w:vAlign w:val="center"/>
          </w:tcPr>
          <w:p w14:paraId="30EB4CB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DEB410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1.1-1.7GHz_GPS_horn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52A91F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5D2F9F0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4E8EA74" w14:textId="77777777" w:rsidTr="001E7731">
        <w:tc>
          <w:tcPr>
            <w:tcW w:w="1418" w:type="dxa"/>
            <w:shd w:val="clear" w:color="auto" w:fill="CCFFCC"/>
            <w:vAlign w:val="center"/>
          </w:tcPr>
          <w:p w14:paraId="1B8D740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CAA0CA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9kHz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B4857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2271DAF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84F9711" w14:textId="77777777" w:rsidTr="001E7731">
        <w:tc>
          <w:tcPr>
            <w:tcW w:w="1418" w:type="dxa"/>
            <w:shd w:val="clear" w:color="auto" w:fill="CCFFCC"/>
            <w:vAlign w:val="center"/>
          </w:tcPr>
          <w:p w14:paraId="76771FA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3056C3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21600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116874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4FB07BC4" w14:textId="77777777" w:rsidTr="001E7731">
        <w:tc>
          <w:tcPr>
            <w:tcW w:w="1418" w:type="dxa"/>
            <w:shd w:val="clear" w:color="auto" w:fill="CCFFCC"/>
            <w:vAlign w:val="center"/>
          </w:tcPr>
          <w:p w14:paraId="7063218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60ABE7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538D31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7006CB4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7802D2C" w14:textId="77777777" w:rsidTr="001E7731">
        <w:tc>
          <w:tcPr>
            <w:tcW w:w="1418" w:type="dxa"/>
            <w:shd w:val="clear" w:color="auto" w:fill="CCFFCC"/>
            <w:vAlign w:val="center"/>
          </w:tcPr>
          <w:p w14:paraId="4088F17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0A4EF5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27FFAB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2C2D55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1B46A552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B51C97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14A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D44218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661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040FA08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57C4C412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52802C50" w14:textId="77777777" w:rsidTr="001E7731">
        <w:tc>
          <w:tcPr>
            <w:tcW w:w="934" w:type="dxa"/>
            <w:gridSpan w:val="3"/>
            <w:hideMark/>
          </w:tcPr>
          <w:p w14:paraId="32A2C51A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29704127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700948C1" w14:textId="77777777" w:rsidTr="001E7731">
        <w:tc>
          <w:tcPr>
            <w:tcW w:w="766" w:type="dxa"/>
            <w:hideMark/>
          </w:tcPr>
          <w:p w14:paraId="1A30ED47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620B8C11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040ED7EE" w14:textId="77777777" w:rsidTr="001E7731">
        <w:tc>
          <w:tcPr>
            <w:tcW w:w="920" w:type="dxa"/>
            <w:gridSpan w:val="2"/>
            <w:hideMark/>
          </w:tcPr>
          <w:p w14:paraId="2F39197D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3C93902D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20/02/2025 11:12:24</w:t>
            </w:r>
          </w:p>
        </w:tc>
      </w:tr>
      <w:tr w:rsidR="001E7731" w:rsidRPr="00046327" w14:paraId="63BD4889" w14:textId="77777777" w:rsidTr="001E7731">
        <w:tc>
          <w:tcPr>
            <w:tcW w:w="1733" w:type="dxa"/>
            <w:gridSpan w:val="5"/>
            <w:hideMark/>
          </w:tcPr>
          <w:p w14:paraId="487E872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3914884A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DUT, DUT Orientation:axis Z, Housing connected to the ground plane:no, Configuration of the power return line LV:remotely grounded, -</w:t>
            </w:r>
          </w:p>
        </w:tc>
      </w:tr>
      <w:tr w:rsidR="001E7731" w14:paraId="3A47D37E" w14:textId="77777777" w:rsidTr="001E7731">
        <w:tc>
          <w:tcPr>
            <w:tcW w:w="1495" w:type="dxa"/>
            <w:gridSpan w:val="4"/>
            <w:hideMark/>
          </w:tcPr>
          <w:p w14:paraId="6F949ED0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339D72BF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708954E6" w14:textId="55C3BE02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B412AC">
        <w:rPr>
          <w:noProof/>
          <w:lang w:val="en-GB"/>
        </w:rPr>
        <w:drawing>
          <wp:inline distT="0" distB="0" distL="0" distR="0" wp14:anchorId="666D347A" wp14:editId="2AA34CBD">
            <wp:extent cx="6114415" cy="3609975"/>
            <wp:effectExtent l="0" t="0" r="0" b="0"/>
            <wp:docPr id="2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2AC">
        <w:rPr>
          <w:noProof/>
          <w:lang w:val="en-GB"/>
        </w:rPr>
        <w:drawing>
          <wp:inline distT="0" distB="0" distL="0" distR="0" wp14:anchorId="06830E68" wp14:editId="6F710890">
            <wp:extent cx="6114415" cy="3609975"/>
            <wp:effectExtent l="0" t="0" r="0" b="0"/>
            <wp:docPr id="2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5F8AEA5F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52977163" w14:textId="77777777" w:rsidTr="001E7731">
        <w:tc>
          <w:tcPr>
            <w:tcW w:w="2265" w:type="dxa"/>
            <w:shd w:val="clear" w:color="auto" w:fill="CCFFCC"/>
            <w:vAlign w:val="center"/>
          </w:tcPr>
          <w:p w14:paraId="6F4E313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25C35B6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</w:tbl>
    <w:p w14:paraId="16E5C86C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5640304D" w14:textId="77777777" w:rsidTr="001E7731">
        <w:tc>
          <w:tcPr>
            <w:tcW w:w="1418" w:type="dxa"/>
            <w:shd w:val="clear" w:color="auto" w:fill="CCFFCC"/>
            <w:vAlign w:val="center"/>
          </w:tcPr>
          <w:p w14:paraId="0846887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4EDFDA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09296B0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14FCBB1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3EA18A3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71D56E15" w14:textId="77777777" w:rsidTr="001E7731">
        <w:tc>
          <w:tcPr>
            <w:tcW w:w="1418" w:type="dxa"/>
            <w:shd w:val="clear" w:color="auto" w:fill="CCFFCC"/>
            <w:vAlign w:val="center"/>
          </w:tcPr>
          <w:p w14:paraId="7789EF6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1B174A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FD4A31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6B81E90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20221685" w14:textId="77777777" w:rsidTr="001E7731">
        <w:tc>
          <w:tcPr>
            <w:tcW w:w="1418" w:type="dxa"/>
            <w:shd w:val="clear" w:color="auto" w:fill="CCFFCC"/>
            <w:vAlign w:val="center"/>
          </w:tcPr>
          <w:p w14:paraId="23ED12D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58F89BA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477E51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69D005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49A7706E" w14:textId="77777777" w:rsidTr="001E7731">
        <w:tc>
          <w:tcPr>
            <w:tcW w:w="1418" w:type="dxa"/>
            <w:shd w:val="clear" w:color="auto" w:fill="CCFFCC"/>
            <w:vAlign w:val="center"/>
          </w:tcPr>
          <w:p w14:paraId="56C69FC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CED006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B35E24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6D35F29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6B94BA2A" w14:textId="77777777" w:rsidTr="001E7731">
        <w:tc>
          <w:tcPr>
            <w:tcW w:w="1418" w:type="dxa"/>
            <w:shd w:val="clear" w:color="auto" w:fill="CCFFCC"/>
            <w:vAlign w:val="center"/>
          </w:tcPr>
          <w:p w14:paraId="3790F80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F8772F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A5157F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DA7DB4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6A8C8AC7" w14:textId="77777777" w:rsidTr="001E7731">
        <w:tc>
          <w:tcPr>
            <w:tcW w:w="1418" w:type="dxa"/>
            <w:shd w:val="clear" w:color="auto" w:fill="CCFFCC"/>
            <w:vAlign w:val="center"/>
          </w:tcPr>
          <w:p w14:paraId="43B6C90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64A0CF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1E1601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6E310B5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76D45F60" w14:textId="77777777" w:rsidTr="001E7731">
        <w:tc>
          <w:tcPr>
            <w:tcW w:w="1418" w:type="dxa"/>
            <w:shd w:val="clear" w:color="auto" w:fill="CCFFCC"/>
            <w:vAlign w:val="center"/>
          </w:tcPr>
          <w:p w14:paraId="2CB4D87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0E16E2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34C947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3BE90E3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84324A0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C5BD39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5EE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9D4CB9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F81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2E0EB6A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201022FD" w14:textId="77777777" w:rsidTr="001E7731">
        <w:tc>
          <w:tcPr>
            <w:tcW w:w="1418" w:type="dxa"/>
            <w:shd w:val="clear" w:color="auto" w:fill="CCFFCC"/>
            <w:vAlign w:val="center"/>
          </w:tcPr>
          <w:p w14:paraId="09B3FA7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89C0FC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30MHz-200MHz</w:t>
            </w:r>
          </w:p>
        </w:tc>
        <w:tc>
          <w:tcPr>
            <w:tcW w:w="3118" w:type="dxa"/>
            <w:vAlign w:val="center"/>
          </w:tcPr>
          <w:p w14:paraId="76163BB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DFEDF9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5D5399D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187B51E1" w14:textId="77777777" w:rsidTr="001E7731">
        <w:tc>
          <w:tcPr>
            <w:tcW w:w="1418" w:type="dxa"/>
            <w:shd w:val="clear" w:color="auto" w:fill="CCFFCC"/>
            <w:vAlign w:val="center"/>
          </w:tcPr>
          <w:p w14:paraId="261B0D6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76DE7C9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05F7C7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7A36843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9702AAE" w14:textId="77777777" w:rsidTr="001E7731">
        <w:tc>
          <w:tcPr>
            <w:tcW w:w="1418" w:type="dxa"/>
            <w:shd w:val="clear" w:color="auto" w:fill="CCFFCC"/>
            <w:vAlign w:val="center"/>
          </w:tcPr>
          <w:p w14:paraId="4E00F03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50B5E4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02C481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6DD5AD8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0E8DEE7" w14:textId="77777777" w:rsidTr="001E7731">
        <w:tc>
          <w:tcPr>
            <w:tcW w:w="1418" w:type="dxa"/>
            <w:shd w:val="clear" w:color="auto" w:fill="CCFFCC"/>
            <w:vAlign w:val="center"/>
          </w:tcPr>
          <w:p w14:paraId="1F22261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C1AE6E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F19743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E8BB69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E1AED22" w14:textId="77777777" w:rsidTr="001E7731">
        <w:tc>
          <w:tcPr>
            <w:tcW w:w="1418" w:type="dxa"/>
            <w:shd w:val="clear" w:color="auto" w:fill="CCFFCC"/>
            <w:vAlign w:val="center"/>
          </w:tcPr>
          <w:p w14:paraId="10BC1D2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1BB76E3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70AD51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59CDE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379BA89A" w14:textId="77777777" w:rsidTr="001E7731">
        <w:tc>
          <w:tcPr>
            <w:tcW w:w="1418" w:type="dxa"/>
            <w:shd w:val="clear" w:color="auto" w:fill="CCFFCC"/>
            <w:vAlign w:val="center"/>
          </w:tcPr>
          <w:p w14:paraId="3A07E25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B838EF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11014E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0FFFD0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C9D9481" w14:textId="77777777" w:rsidTr="001E7731">
        <w:tc>
          <w:tcPr>
            <w:tcW w:w="1418" w:type="dxa"/>
            <w:shd w:val="clear" w:color="auto" w:fill="CCFFCC"/>
            <w:vAlign w:val="center"/>
          </w:tcPr>
          <w:p w14:paraId="699FDD5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4FBDBD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D2E14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2BCEEE6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8A54CD6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456E89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A68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07228F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A4DB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38818D47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25346189" w14:textId="77777777" w:rsidTr="001E7731">
        <w:tc>
          <w:tcPr>
            <w:tcW w:w="1418" w:type="dxa"/>
            <w:shd w:val="clear" w:color="auto" w:fill="CCFFCC"/>
            <w:vAlign w:val="center"/>
          </w:tcPr>
          <w:p w14:paraId="5D15A6F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2B3718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591818EB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C80E26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779C2D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642B4F00" w14:textId="77777777" w:rsidTr="001E7731">
        <w:tc>
          <w:tcPr>
            <w:tcW w:w="1418" w:type="dxa"/>
            <w:shd w:val="clear" w:color="auto" w:fill="CCFFCC"/>
            <w:vAlign w:val="center"/>
          </w:tcPr>
          <w:p w14:paraId="658E9DC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2B47F9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345B49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42CC26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4B594DCB" w14:textId="77777777" w:rsidTr="001E7731">
        <w:tc>
          <w:tcPr>
            <w:tcW w:w="1418" w:type="dxa"/>
            <w:shd w:val="clear" w:color="auto" w:fill="CCFFCC"/>
            <w:vAlign w:val="center"/>
          </w:tcPr>
          <w:p w14:paraId="6C82927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68397C1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059E29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135552E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F3D9B29" w14:textId="77777777" w:rsidTr="001E7731">
        <w:tc>
          <w:tcPr>
            <w:tcW w:w="1418" w:type="dxa"/>
            <w:shd w:val="clear" w:color="auto" w:fill="CCFFCC"/>
            <w:vAlign w:val="center"/>
          </w:tcPr>
          <w:p w14:paraId="3C0A349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E90CB6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3D888A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6500800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23DBF2C" w14:textId="77777777" w:rsidTr="001E7731">
        <w:tc>
          <w:tcPr>
            <w:tcW w:w="1418" w:type="dxa"/>
            <w:shd w:val="clear" w:color="auto" w:fill="CCFFCC"/>
            <w:vAlign w:val="center"/>
          </w:tcPr>
          <w:p w14:paraId="59765A5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C73E13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494DF1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E4042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35C196B" w14:textId="77777777" w:rsidTr="001E7731">
        <w:tc>
          <w:tcPr>
            <w:tcW w:w="1418" w:type="dxa"/>
            <w:shd w:val="clear" w:color="auto" w:fill="CCFFCC"/>
            <w:vAlign w:val="center"/>
          </w:tcPr>
          <w:p w14:paraId="25DBE4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7FD3798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EEB0CE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4A5B15B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6442105" w14:textId="77777777" w:rsidTr="001E7731">
        <w:tc>
          <w:tcPr>
            <w:tcW w:w="1418" w:type="dxa"/>
            <w:shd w:val="clear" w:color="auto" w:fill="CCFFCC"/>
            <w:vAlign w:val="center"/>
          </w:tcPr>
          <w:p w14:paraId="1F47E9D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24E30AB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51EE30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CF74CA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22A2F6FC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EB396F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2FC2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F81867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16D8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60E9E475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1E913586" w14:textId="77777777" w:rsidTr="001E7731">
        <w:tc>
          <w:tcPr>
            <w:tcW w:w="1418" w:type="dxa"/>
            <w:shd w:val="clear" w:color="auto" w:fill="CCFFCC"/>
            <w:vAlign w:val="center"/>
          </w:tcPr>
          <w:p w14:paraId="07EE3E3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59D5720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200MHz-1GHz</w:t>
            </w:r>
          </w:p>
        </w:tc>
        <w:tc>
          <w:tcPr>
            <w:tcW w:w="3118" w:type="dxa"/>
            <w:vAlign w:val="center"/>
          </w:tcPr>
          <w:p w14:paraId="6C859E7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D1DF09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0A46A5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76515EBA" w14:textId="77777777" w:rsidTr="001E7731">
        <w:tc>
          <w:tcPr>
            <w:tcW w:w="1418" w:type="dxa"/>
            <w:shd w:val="clear" w:color="auto" w:fill="CCFFCC"/>
            <w:vAlign w:val="center"/>
          </w:tcPr>
          <w:p w14:paraId="43BF10F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13FA07C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A0849E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B083E7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72713F0D" w14:textId="77777777" w:rsidTr="001E7731">
        <w:tc>
          <w:tcPr>
            <w:tcW w:w="1418" w:type="dxa"/>
            <w:shd w:val="clear" w:color="auto" w:fill="CCFFCC"/>
            <w:vAlign w:val="center"/>
          </w:tcPr>
          <w:p w14:paraId="2AABFD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3217D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6D3456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21B755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110BD85F" w14:textId="77777777" w:rsidTr="001E7731">
        <w:tc>
          <w:tcPr>
            <w:tcW w:w="1418" w:type="dxa"/>
            <w:shd w:val="clear" w:color="auto" w:fill="CCFFCC"/>
            <w:vAlign w:val="center"/>
          </w:tcPr>
          <w:p w14:paraId="7D8CDB9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1FD243F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085650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8813CF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12F4DC2" w14:textId="77777777" w:rsidTr="001E7731">
        <w:tc>
          <w:tcPr>
            <w:tcW w:w="1418" w:type="dxa"/>
            <w:shd w:val="clear" w:color="auto" w:fill="CCFFCC"/>
            <w:vAlign w:val="center"/>
          </w:tcPr>
          <w:p w14:paraId="0E7880D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3FF47BA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1384F3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0843EED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7699EAEF" w14:textId="77777777" w:rsidTr="001E7731">
        <w:tc>
          <w:tcPr>
            <w:tcW w:w="1418" w:type="dxa"/>
            <w:shd w:val="clear" w:color="auto" w:fill="CCFFCC"/>
            <w:vAlign w:val="center"/>
          </w:tcPr>
          <w:p w14:paraId="7EC6CB2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B6CF33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DBC0AB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1F3874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6DD9CEAE" w14:textId="77777777" w:rsidTr="001E7731">
        <w:tc>
          <w:tcPr>
            <w:tcW w:w="1418" w:type="dxa"/>
            <w:shd w:val="clear" w:color="auto" w:fill="CCFFCC"/>
            <w:vAlign w:val="center"/>
          </w:tcPr>
          <w:p w14:paraId="09D6D6D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11FD35B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A01D8F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3ED336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73F8BC15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7DAE88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DAC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BD4FC4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422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8547880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626F03DE" w14:textId="77777777" w:rsidTr="001E7731">
        <w:tc>
          <w:tcPr>
            <w:tcW w:w="1418" w:type="dxa"/>
            <w:shd w:val="clear" w:color="auto" w:fill="CCFFCC"/>
            <w:vAlign w:val="center"/>
          </w:tcPr>
          <w:p w14:paraId="4B9F9E8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4591FE6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0CD8BEC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721CD06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567505D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668C8E47" w14:textId="77777777" w:rsidTr="001E7731">
        <w:tc>
          <w:tcPr>
            <w:tcW w:w="1418" w:type="dxa"/>
            <w:shd w:val="clear" w:color="auto" w:fill="CCFFCC"/>
            <w:vAlign w:val="center"/>
          </w:tcPr>
          <w:p w14:paraId="57F43CE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FD1614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E8DC83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045F31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D3DBDC7" w14:textId="77777777" w:rsidTr="001E7731">
        <w:tc>
          <w:tcPr>
            <w:tcW w:w="1418" w:type="dxa"/>
            <w:shd w:val="clear" w:color="auto" w:fill="CCFFCC"/>
            <w:vAlign w:val="center"/>
          </w:tcPr>
          <w:p w14:paraId="393B257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D1920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80A030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7323BE0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410EB2A" w14:textId="77777777" w:rsidTr="001E7731">
        <w:tc>
          <w:tcPr>
            <w:tcW w:w="1418" w:type="dxa"/>
            <w:shd w:val="clear" w:color="auto" w:fill="CCFFCC"/>
            <w:vAlign w:val="center"/>
          </w:tcPr>
          <w:p w14:paraId="04A64DC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B0317B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0B0F54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FBEC17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ACB6FB7" w14:textId="77777777" w:rsidTr="001E7731">
        <w:tc>
          <w:tcPr>
            <w:tcW w:w="1418" w:type="dxa"/>
            <w:shd w:val="clear" w:color="auto" w:fill="CCFFCC"/>
            <w:vAlign w:val="center"/>
          </w:tcPr>
          <w:p w14:paraId="081A8A8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7D41B9A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D7B4C1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5E23499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3940FDDE" w14:textId="77777777" w:rsidTr="001E7731">
        <w:tc>
          <w:tcPr>
            <w:tcW w:w="1418" w:type="dxa"/>
            <w:shd w:val="clear" w:color="auto" w:fill="CCFFCC"/>
            <w:vAlign w:val="center"/>
          </w:tcPr>
          <w:p w14:paraId="39897FF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B001C2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E45A93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17965B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AA3EC16" w14:textId="77777777" w:rsidTr="001E7731">
        <w:tc>
          <w:tcPr>
            <w:tcW w:w="1418" w:type="dxa"/>
            <w:shd w:val="clear" w:color="auto" w:fill="CCFFCC"/>
            <w:vAlign w:val="center"/>
          </w:tcPr>
          <w:p w14:paraId="0D58114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069CA72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2C4E6B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16D3139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1527B6DD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DA4EC7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A7A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8FDDA9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789A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2F9EF9CD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2CB10A05" w14:textId="77777777" w:rsidTr="001E7731">
        <w:tc>
          <w:tcPr>
            <w:tcW w:w="1418" w:type="dxa"/>
            <w:shd w:val="clear" w:color="auto" w:fill="CCFFCC"/>
            <w:vAlign w:val="center"/>
          </w:tcPr>
          <w:p w14:paraId="00E20C3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7AFA315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1.805GHz-1.995GHz</w:t>
            </w:r>
          </w:p>
        </w:tc>
        <w:tc>
          <w:tcPr>
            <w:tcW w:w="3118" w:type="dxa"/>
            <w:vAlign w:val="center"/>
          </w:tcPr>
          <w:p w14:paraId="6B433D9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D9E48E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C5ED22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120kHz With PA</w:t>
            </w:r>
          </w:p>
        </w:tc>
      </w:tr>
      <w:tr w:rsidR="001E7731" w:rsidRPr="00AC2007" w14:paraId="64559A5C" w14:textId="77777777" w:rsidTr="001E7731">
        <w:tc>
          <w:tcPr>
            <w:tcW w:w="1418" w:type="dxa"/>
            <w:shd w:val="clear" w:color="auto" w:fill="CCFFCC"/>
            <w:vAlign w:val="center"/>
          </w:tcPr>
          <w:p w14:paraId="1EDA323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3C53E0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0E84D8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AF42C5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22291CE" w14:textId="77777777" w:rsidTr="001E7731">
        <w:tc>
          <w:tcPr>
            <w:tcW w:w="1418" w:type="dxa"/>
            <w:shd w:val="clear" w:color="auto" w:fill="CCFFCC"/>
            <w:vAlign w:val="center"/>
          </w:tcPr>
          <w:p w14:paraId="430FA15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9ACC83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488CDE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F4EEE8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1B696F0" w14:textId="77777777" w:rsidTr="001E7731">
        <w:tc>
          <w:tcPr>
            <w:tcW w:w="1418" w:type="dxa"/>
            <w:shd w:val="clear" w:color="auto" w:fill="CCFFCC"/>
            <w:vAlign w:val="center"/>
          </w:tcPr>
          <w:p w14:paraId="63406BF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97AE4A8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AA2D98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47FB10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8ADC685" w14:textId="77777777" w:rsidTr="001E7731">
        <w:tc>
          <w:tcPr>
            <w:tcW w:w="1418" w:type="dxa"/>
            <w:shd w:val="clear" w:color="auto" w:fill="CCFFCC"/>
            <w:vAlign w:val="center"/>
          </w:tcPr>
          <w:p w14:paraId="54C9164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4169931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A3DBC2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7D678D8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565CA5F8" w14:textId="77777777" w:rsidTr="001E7731">
        <w:tc>
          <w:tcPr>
            <w:tcW w:w="1418" w:type="dxa"/>
            <w:shd w:val="clear" w:color="auto" w:fill="CCFFCC"/>
            <w:vAlign w:val="center"/>
          </w:tcPr>
          <w:p w14:paraId="0DA598A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24DD6129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BE5215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03D9A7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5EDB79D3" w14:textId="77777777" w:rsidTr="001E7731">
        <w:tc>
          <w:tcPr>
            <w:tcW w:w="1418" w:type="dxa"/>
            <w:shd w:val="clear" w:color="auto" w:fill="CCFFCC"/>
            <w:vAlign w:val="center"/>
          </w:tcPr>
          <w:p w14:paraId="3B57FEE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9DAA3A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3C63A2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36B1D23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8E169CA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4DD83A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262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9F1FA7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18B1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3AA436F6" w14:textId="77777777" w:rsidR="001E7731" w:rsidRPr="007F5C4F" w:rsidRDefault="001E7731" w:rsidP="001E77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EQ/MR 01: Measurement of radio frequency radiated emission test</w:t>
      </w:r>
    </w:p>
    <w:p w14:paraId="48DD5E46" w14:textId="77777777" w:rsidR="001E7731" w:rsidRPr="007F5C4F" w:rsidRDefault="001E7731" w:rsidP="001E7731">
      <w:pPr>
        <w:rPr>
          <w:lang w:val="en-GB"/>
        </w:rPr>
      </w:pPr>
    </w:p>
    <w:tbl>
      <w:tblPr>
        <w:tblW w:w="1009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54"/>
        <w:gridCol w:w="14"/>
        <w:gridCol w:w="561"/>
        <w:gridCol w:w="238"/>
        <w:gridCol w:w="8362"/>
      </w:tblGrid>
      <w:tr w:rsidR="001E7731" w14:paraId="72D23651" w14:textId="77777777" w:rsidTr="001E7731">
        <w:tc>
          <w:tcPr>
            <w:tcW w:w="934" w:type="dxa"/>
            <w:gridSpan w:val="3"/>
            <w:hideMark/>
          </w:tcPr>
          <w:p w14:paraId="6F767446" w14:textId="77777777" w:rsidR="001E7731" w:rsidRPr="002F0C6A" w:rsidRDefault="001E7731" w:rsidP="001E7731">
            <w:pPr>
              <w:rPr>
                <w:sz w:val="24"/>
                <w:szCs w:val="24"/>
                <w:u w:val="single"/>
                <w:lang w:val="en-GB"/>
              </w:rPr>
            </w:pPr>
            <w:r w:rsidRPr="002F0C6A">
              <w:rPr>
                <w:sz w:val="24"/>
                <w:szCs w:val="24"/>
                <w:u w:val="single"/>
                <w:lang w:val="en-GB"/>
              </w:rPr>
              <w:t>Sample:</w:t>
            </w:r>
          </w:p>
        </w:tc>
        <w:tc>
          <w:tcPr>
            <w:tcW w:w="9161" w:type="dxa"/>
            <w:gridSpan w:val="3"/>
            <w:hideMark/>
          </w:tcPr>
          <w:p w14:paraId="2E57A142" w14:textId="77777777" w:rsidR="001E7731" w:rsidRDefault="001E7731" w:rsidP="001E77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CRE2-2025-TP002-02</w:t>
            </w:r>
          </w:p>
        </w:tc>
      </w:tr>
      <w:tr w:rsidR="001E7731" w14:paraId="52A19D42" w14:textId="77777777" w:rsidTr="001E7731">
        <w:tc>
          <w:tcPr>
            <w:tcW w:w="766" w:type="dxa"/>
            <w:hideMark/>
          </w:tcPr>
          <w:p w14:paraId="057ABD5C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Project:</w:t>
            </w:r>
          </w:p>
        </w:tc>
        <w:tc>
          <w:tcPr>
            <w:tcW w:w="9329" w:type="dxa"/>
            <w:gridSpan w:val="5"/>
            <w:hideMark/>
          </w:tcPr>
          <w:p w14:paraId="50BF36AE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CRE2-2025-TP002 RESAC</w:t>
            </w:r>
          </w:p>
        </w:tc>
      </w:tr>
      <w:tr w:rsidR="001E7731" w:rsidRPr="005D1757" w14:paraId="011E3C21" w14:textId="77777777" w:rsidTr="001E7731">
        <w:tc>
          <w:tcPr>
            <w:tcW w:w="920" w:type="dxa"/>
            <w:gridSpan w:val="2"/>
            <w:hideMark/>
          </w:tcPr>
          <w:p w14:paraId="1D1AC3F9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Operator:</w:t>
            </w:r>
          </w:p>
        </w:tc>
        <w:tc>
          <w:tcPr>
            <w:tcW w:w="9175" w:type="dxa"/>
            <w:gridSpan w:val="4"/>
            <w:hideMark/>
          </w:tcPr>
          <w:p w14:paraId="26DCD684" w14:textId="77777777" w:rsidR="001E7731" w:rsidRDefault="001E7731" w:rsidP="001E7731">
            <w:pPr>
              <w:rPr>
                <w:lang w:val="en-GB"/>
              </w:rPr>
            </w:pPr>
            <w:r>
              <w:rPr>
                <w:lang w:val="en-GB"/>
              </w:rPr>
              <w:t>NDN/WD, 20/02/2025 09:26:46</w:t>
            </w:r>
          </w:p>
        </w:tc>
      </w:tr>
      <w:tr w:rsidR="001E7731" w:rsidRPr="00046327" w14:paraId="6D079DA9" w14:textId="77777777" w:rsidTr="001E7731">
        <w:tc>
          <w:tcPr>
            <w:tcW w:w="1733" w:type="dxa"/>
            <w:gridSpan w:val="5"/>
            <w:hideMark/>
          </w:tcPr>
          <w:p w14:paraId="7FF57DF9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Test Configuration:</w:t>
            </w:r>
          </w:p>
        </w:tc>
        <w:tc>
          <w:tcPr>
            <w:tcW w:w="8362" w:type="dxa"/>
            <w:hideMark/>
          </w:tcPr>
          <w:p w14:paraId="07EEBE4F" w14:textId="77777777" w:rsidR="001E7731" w:rsidRPr="005D792F" w:rsidRDefault="001E7731" w:rsidP="001E7731">
            <w:pPr>
              <w:rPr>
                <w:lang w:val="en-US"/>
              </w:rPr>
            </w:pPr>
            <w:r>
              <w:rPr>
                <w:lang w:val="en-GB"/>
              </w:rPr>
              <w:t>Antenna position:in front of DUT, DUT Orientation:axis Z, Housing connected to the ground plane:no, Configuration of the power return line LV:remotely grounded, -</w:t>
            </w:r>
          </w:p>
        </w:tc>
      </w:tr>
      <w:tr w:rsidR="001E7731" w14:paraId="22BB58B8" w14:textId="77777777" w:rsidTr="001E7731">
        <w:tc>
          <w:tcPr>
            <w:tcW w:w="1495" w:type="dxa"/>
            <w:gridSpan w:val="4"/>
            <w:hideMark/>
          </w:tcPr>
          <w:p w14:paraId="583848BD" w14:textId="77777777" w:rsidR="001E7731" w:rsidRPr="002F0C6A" w:rsidRDefault="001E7731" w:rsidP="001E7731">
            <w:pPr>
              <w:rPr>
                <w:u w:val="single"/>
                <w:lang w:val="en-GB"/>
              </w:rPr>
            </w:pPr>
            <w:r w:rsidRPr="002F0C6A">
              <w:rPr>
                <w:u w:val="single"/>
                <w:lang w:val="en-GB"/>
              </w:rPr>
              <w:t>Operating mode:</w:t>
            </w:r>
          </w:p>
        </w:tc>
        <w:tc>
          <w:tcPr>
            <w:tcW w:w="8600" w:type="dxa"/>
            <w:gridSpan w:val="2"/>
            <w:hideMark/>
          </w:tcPr>
          <w:p w14:paraId="024B6DAE" w14:textId="77777777" w:rsidR="001E7731" w:rsidRPr="005D1757" w:rsidRDefault="001E7731" w:rsidP="001E7731">
            <w:r>
              <w:t>Mode 3, Conclusion : not comply</w:t>
            </w:r>
          </w:p>
        </w:tc>
      </w:tr>
    </w:tbl>
    <w:p w14:paraId="084760A5" w14:textId="358CF291" w:rsidR="001E7731" w:rsidRPr="005C7D4E" w:rsidRDefault="001E7731" w:rsidP="001E7731">
      <w:r w:rsidRPr="007F5C4F">
        <w:rPr>
          <w:lang w:val="en-GB"/>
        </w:rPr>
        <w:lastRenderedPageBreak/>
        <w:t>GraphiqueEMIRE</w:t>
      </w:r>
      <w:r w:rsidR="00B412AC">
        <w:rPr>
          <w:noProof/>
          <w:lang w:val="en-GB"/>
        </w:rPr>
        <w:drawing>
          <wp:inline distT="0" distB="0" distL="0" distR="0" wp14:anchorId="6CCC5657" wp14:editId="7CC53B9D">
            <wp:extent cx="6114415" cy="3486785"/>
            <wp:effectExtent l="0" t="0" r="0" b="0"/>
            <wp:docPr id="2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2AC">
        <w:rPr>
          <w:noProof/>
          <w:lang w:val="en-GB"/>
        </w:rPr>
        <w:drawing>
          <wp:inline distT="0" distB="0" distL="0" distR="0" wp14:anchorId="76192809" wp14:editId="4AC7979A">
            <wp:extent cx="6114415" cy="3528060"/>
            <wp:effectExtent l="0" t="0" r="0" b="0"/>
            <wp:docPr id="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7E0">
        <w:rPr>
          <w:lang w:val="en-GB"/>
        </w:rPr>
        <w:t xml:space="preserve"> </w:t>
      </w:r>
    </w:p>
    <w:p w14:paraId="35533D3C" w14:textId="77777777" w:rsidR="001E7731" w:rsidRPr="003D468A" w:rsidRDefault="001E7731" w:rsidP="001E7731">
      <w:pPr>
        <w:rPr>
          <w:lang w:val="en-GB"/>
        </w:rPr>
      </w:pPr>
      <w:r w:rsidRPr="00B665B4">
        <w:rPr>
          <w:color w:val="FFFFFF"/>
          <w:sz w:val="16"/>
          <w:szCs w:val="16"/>
          <w:highlight w:val="blue"/>
          <w:lang w:val="en-GB"/>
        </w:rPr>
        <w:br w:type="page"/>
      </w:r>
      <w:r w:rsidRPr="003D468A">
        <w:rPr>
          <w:b/>
          <w:bCs/>
          <w:lang w:val="en-GB"/>
        </w:rPr>
        <w:lastRenderedPageBreak/>
        <w:t>Test parameters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232"/>
      </w:tblGrid>
      <w:tr w:rsidR="001E7731" w:rsidRPr="00AC2007" w14:paraId="0016AAE6" w14:textId="77777777" w:rsidTr="001E7731">
        <w:tc>
          <w:tcPr>
            <w:tcW w:w="2265" w:type="dxa"/>
            <w:shd w:val="clear" w:color="auto" w:fill="CCFFCC"/>
            <w:vAlign w:val="center"/>
          </w:tcPr>
          <w:p w14:paraId="5560EF7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bCs/>
                <w:sz w:val="8"/>
                <w:szCs w:val="8"/>
                <w:lang w:val="en-GB"/>
              </w:rPr>
              <w:t>Name test:</w:t>
            </w:r>
          </w:p>
        </w:tc>
        <w:tc>
          <w:tcPr>
            <w:tcW w:w="7232" w:type="dxa"/>
            <w:vAlign w:val="center"/>
          </w:tcPr>
          <w:p w14:paraId="02CFFC8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</w:tbl>
    <w:p w14:paraId="00A6D85B" w14:textId="77777777" w:rsidR="001E7731" w:rsidRPr="007F5C4F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10D7B941" w14:textId="77777777" w:rsidTr="001E7731">
        <w:tc>
          <w:tcPr>
            <w:tcW w:w="1418" w:type="dxa"/>
            <w:shd w:val="clear" w:color="auto" w:fill="CCFFCC"/>
            <w:vAlign w:val="center"/>
          </w:tcPr>
          <w:p w14:paraId="1BC6D84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3663A74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2815E1F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A8AB0A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65A89E8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07122DB4" w14:textId="77777777" w:rsidTr="001E7731">
        <w:tc>
          <w:tcPr>
            <w:tcW w:w="1418" w:type="dxa"/>
            <w:shd w:val="clear" w:color="auto" w:fill="CCFFCC"/>
            <w:vAlign w:val="center"/>
          </w:tcPr>
          <w:p w14:paraId="3EEABC4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4E456B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8435F9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BB62E1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02B082B5" w14:textId="77777777" w:rsidTr="001E7731">
        <w:tc>
          <w:tcPr>
            <w:tcW w:w="1418" w:type="dxa"/>
            <w:shd w:val="clear" w:color="auto" w:fill="CCFFCC"/>
            <w:vAlign w:val="center"/>
          </w:tcPr>
          <w:p w14:paraId="5F6FF89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65A11E3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110D78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2E29550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1C35E145" w14:textId="77777777" w:rsidTr="001E7731">
        <w:tc>
          <w:tcPr>
            <w:tcW w:w="1418" w:type="dxa"/>
            <w:shd w:val="clear" w:color="auto" w:fill="CCFFCC"/>
            <w:vAlign w:val="center"/>
          </w:tcPr>
          <w:p w14:paraId="489308F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4BCB897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A66026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1678327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166BAAC8" w14:textId="77777777" w:rsidTr="001E7731">
        <w:tc>
          <w:tcPr>
            <w:tcW w:w="1418" w:type="dxa"/>
            <w:shd w:val="clear" w:color="auto" w:fill="CCFFCC"/>
            <w:vAlign w:val="center"/>
          </w:tcPr>
          <w:p w14:paraId="5A0FD13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BD9C07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BBA33E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166237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464854E0" w14:textId="77777777" w:rsidTr="001E7731">
        <w:tc>
          <w:tcPr>
            <w:tcW w:w="1418" w:type="dxa"/>
            <w:shd w:val="clear" w:color="auto" w:fill="CCFFCC"/>
            <w:vAlign w:val="center"/>
          </w:tcPr>
          <w:p w14:paraId="3B837B9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E2A48B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73593E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D7756C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643110D9" w14:textId="77777777" w:rsidTr="001E7731">
        <w:tc>
          <w:tcPr>
            <w:tcW w:w="1418" w:type="dxa"/>
            <w:shd w:val="clear" w:color="auto" w:fill="CCFFCC"/>
            <w:vAlign w:val="center"/>
          </w:tcPr>
          <w:p w14:paraId="5FECEDA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1F65855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4BA4A5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9C34B6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316D048D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96051E3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25160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868968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3C44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3E545057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3063217B" w14:textId="77777777" w:rsidTr="001E7731">
        <w:tc>
          <w:tcPr>
            <w:tcW w:w="1418" w:type="dxa"/>
            <w:shd w:val="clear" w:color="auto" w:fill="CCFFCC"/>
            <w:vAlign w:val="center"/>
          </w:tcPr>
          <w:p w14:paraId="439AFF8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C48F944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171MHz-200MHz</w:t>
            </w:r>
          </w:p>
        </w:tc>
        <w:tc>
          <w:tcPr>
            <w:tcW w:w="3118" w:type="dxa"/>
            <w:vAlign w:val="center"/>
          </w:tcPr>
          <w:p w14:paraId="068F73C8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48597D7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2C2F5F2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5D4154A8" w14:textId="77777777" w:rsidTr="001E7731">
        <w:tc>
          <w:tcPr>
            <w:tcW w:w="1418" w:type="dxa"/>
            <w:shd w:val="clear" w:color="auto" w:fill="CCFFCC"/>
            <w:vAlign w:val="center"/>
          </w:tcPr>
          <w:p w14:paraId="6608473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66A2146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2F4949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2BF47BE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61D778F2" w14:textId="77777777" w:rsidTr="001E7731">
        <w:tc>
          <w:tcPr>
            <w:tcW w:w="1418" w:type="dxa"/>
            <w:shd w:val="clear" w:color="auto" w:fill="CCFFCC"/>
            <w:vAlign w:val="center"/>
          </w:tcPr>
          <w:p w14:paraId="2E599CC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3EE05FC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20MHz-300MHz_biconical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0C714D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30770A6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3A547130" w14:textId="77777777" w:rsidTr="001E7731">
        <w:tc>
          <w:tcPr>
            <w:tcW w:w="1418" w:type="dxa"/>
            <w:shd w:val="clear" w:color="auto" w:fill="CCFFCC"/>
            <w:vAlign w:val="center"/>
          </w:tcPr>
          <w:p w14:paraId="2247C01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5A12CF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345D35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28C8CC5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5F762BCD" w14:textId="77777777" w:rsidTr="001E7731">
        <w:tc>
          <w:tcPr>
            <w:tcW w:w="1418" w:type="dxa"/>
            <w:shd w:val="clear" w:color="auto" w:fill="CCFFCC"/>
            <w:vAlign w:val="center"/>
          </w:tcPr>
          <w:p w14:paraId="54871CC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E67A5B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494CD90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242FF928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15043DF" w14:textId="77777777" w:rsidTr="001E7731">
        <w:tc>
          <w:tcPr>
            <w:tcW w:w="1418" w:type="dxa"/>
            <w:shd w:val="clear" w:color="auto" w:fill="CCFFCC"/>
            <w:vAlign w:val="center"/>
          </w:tcPr>
          <w:p w14:paraId="537B411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3A7E207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3AF9B9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2F1CCF2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0F26710E" w14:textId="77777777" w:rsidTr="001E7731">
        <w:tc>
          <w:tcPr>
            <w:tcW w:w="1418" w:type="dxa"/>
            <w:shd w:val="clear" w:color="auto" w:fill="CCFFCC"/>
            <w:vAlign w:val="center"/>
          </w:tcPr>
          <w:p w14:paraId="1F48815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B9639A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D2E6FB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4981AF1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1B091DD4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0CBD0F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BA9D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E501D82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8F418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47CA1114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028825FA" w14:textId="77777777" w:rsidTr="001E7731">
        <w:tc>
          <w:tcPr>
            <w:tcW w:w="1418" w:type="dxa"/>
            <w:shd w:val="clear" w:color="auto" w:fill="CCFFCC"/>
            <w:vAlign w:val="center"/>
          </w:tcPr>
          <w:p w14:paraId="2DFDF58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02C1C81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5F24DD3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24483552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132523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3C2A559C" w14:textId="77777777" w:rsidTr="001E7731">
        <w:tc>
          <w:tcPr>
            <w:tcW w:w="1418" w:type="dxa"/>
            <w:shd w:val="clear" w:color="auto" w:fill="CCFFCC"/>
            <w:vAlign w:val="center"/>
          </w:tcPr>
          <w:p w14:paraId="3C25AB2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C24F45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0BF6D8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ADA84E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17899611" w14:textId="77777777" w:rsidTr="001E7731">
        <w:tc>
          <w:tcPr>
            <w:tcW w:w="1418" w:type="dxa"/>
            <w:shd w:val="clear" w:color="auto" w:fill="CCFFCC"/>
            <w:vAlign w:val="center"/>
          </w:tcPr>
          <w:p w14:paraId="3F231AF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40CF232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584F87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393DEBB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B76F450" w14:textId="77777777" w:rsidTr="001E7731">
        <w:tc>
          <w:tcPr>
            <w:tcW w:w="1418" w:type="dxa"/>
            <w:shd w:val="clear" w:color="auto" w:fill="CCFFCC"/>
            <w:vAlign w:val="center"/>
          </w:tcPr>
          <w:p w14:paraId="144ECCF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2E18E6F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C6121B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0556513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6D067217" w14:textId="77777777" w:rsidTr="001E7731">
        <w:tc>
          <w:tcPr>
            <w:tcW w:w="1418" w:type="dxa"/>
            <w:shd w:val="clear" w:color="auto" w:fill="CCFFCC"/>
            <w:vAlign w:val="center"/>
          </w:tcPr>
          <w:p w14:paraId="7D877D8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1E75D1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3EA117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35ADF11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720C184" w14:textId="77777777" w:rsidTr="001E7731">
        <w:tc>
          <w:tcPr>
            <w:tcW w:w="1418" w:type="dxa"/>
            <w:shd w:val="clear" w:color="auto" w:fill="CCFFCC"/>
            <w:vAlign w:val="center"/>
          </w:tcPr>
          <w:p w14:paraId="2B53D6C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4A63D5BB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30B324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F95F69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0D6E7C66" w14:textId="77777777" w:rsidTr="001E7731">
        <w:tc>
          <w:tcPr>
            <w:tcW w:w="1418" w:type="dxa"/>
            <w:shd w:val="clear" w:color="auto" w:fill="CCFFCC"/>
            <w:vAlign w:val="center"/>
          </w:tcPr>
          <w:p w14:paraId="0EAC983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0E57E60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D20339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3767352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48CACF6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2A7121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F0A8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4F399A9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AC036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63D42EEF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44114F9E" w14:textId="77777777" w:rsidTr="001E7731">
        <w:tc>
          <w:tcPr>
            <w:tcW w:w="1418" w:type="dxa"/>
            <w:shd w:val="clear" w:color="auto" w:fill="CCFFCC"/>
            <w:vAlign w:val="center"/>
          </w:tcPr>
          <w:p w14:paraId="5E19714C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111C4EB9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200MHz-2GHz</w:t>
            </w:r>
          </w:p>
        </w:tc>
        <w:tc>
          <w:tcPr>
            <w:tcW w:w="3118" w:type="dxa"/>
            <w:vAlign w:val="center"/>
          </w:tcPr>
          <w:p w14:paraId="0604C81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007C7BF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2AB636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6B653561" w14:textId="77777777" w:rsidTr="001E7731">
        <w:tc>
          <w:tcPr>
            <w:tcW w:w="1418" w:type="dxa"/>
            <w:shd w:val="clear" w:color="auto" w:fill="CCFFCC"/>
            <w:vAlign w:val="center"/>
          </w:tcPr>
          <w:p w14:paraId="6728469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0F29527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F4E8FB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43ECB84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2AD172E" w14:textId="77777777" w:rsidTr="001E7731">
        <w:tc>
          <w:tcPr>
            <w:tcW w:w="1418" w:type="dxa"/>
            <w:shd w:val="clear" w:color="auto" w:fill="CCFFCC"/>
            <w:vAlign w:val="center"/>
          </w:tcPr>
          <w:p w14:paraId="24BDCB0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202321C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200MHz-2GHz_log-periodic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ED31B9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03D6635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7F39D25B" w14:textId="77777777" w:rsidTr="001E7731">
        <w:tc>
          <w:tcPr>
            <w:tcW w:w="1418" w:type="dxa"/>
            <w:shd w:val="clear" w:color="auto" w:fill="CCFFCC"/>
            <w:vAlign w:val="center"/>
          </w:tcPr>
          <w:p w14:paraId="555F2A1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3EDF4B5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7591F6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117202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74945BCA" w14:textId="77777777" w:rsidTr="001E7731">
        <w:tc>
          <w:tcPr>
            <w:tcW w:w="1418" w:type="dxa"/>
            <w:shd w:val="clear" w:color="auto" w:fill="CCFFCC"/>
            <w:vAlign w:val="center"/>
          </w:tcPr>
          <w:p w14:paraId="6847EAD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2A09F93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BAAF0D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47E6995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6BB40711" w14:textId="77777777" w:rsidTr="001E7731">
        <w:tc>
          <w:tcPr>
            <w:tcW w:w="1418" w:type="dxa"/>
            <w:shd w:val="clear" w:color="auto" w:fill="CCFFCC"/>
            <w:vAlign w:val="center"/>
          </w:tcPr>
          <w:p w14:paraId="7A924A6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593CE1D3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FB0537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7A7EC0B6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319B1551" w14:textId="77777777" w:rsidTr="001E7731">
        <w:tc>
          <w:tcPr>
            <w:tcW w:w="1418" w:type="dxa"/>
            <w:shd w:val="clear" w:color="auto" w:fill="CCFFCC"/>
            <w:vAlign w:val="center"/>
          </w:tcPr>
          <w:p w14:paraId="748008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6EC9101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27BD711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53F6795F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548851E1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58D9C2B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CEBF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8E66F54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9AD3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0CBA18A8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0BEE5A74" w14:textId="77777777" w:rsidTr="001E7731">
        <w:tc>
          <w:tcPr>
            <w:tcW w:w="1418" w:type="dxa"/>
            <w:shd w:val="clear" w:color="auto" w:fill="CCFFCC"/>
            <w:vAlign w:val="center"/>
          </w:tcPr>
          <w:p w14:paraId="5A50986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60F4A507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2GHz-6GHz</w:t>
            </w:r>
          </w:p>
        </w:tc>
        <w:tc>
          <w:tcPr>
            <w:tcW w:w="3118" w:type="dxa"/>
            <w:vAlign w:val="center"/>
          </w:tcPr>
          <w:p w14:paraId="246BDB0E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58BF75EF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441C4776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3C71E527" w14:textId="77777777" w:rsidTr="001E7731">
        <w:tc>
          <w:tcPr>
            <w:tcW w:w="1418" w:type="dxa"/>
            <w:shd w:val="clear" w:color="auto" w:fill="CCFFCC"/>
            <w:vAlign w:val="center"/>
          </w:tcPr>
          <w:p w14:paraId="5210CCC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698D212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663D786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5F402FA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35EA8D69" w14:textId="77777777" w:rsidTr="001E7731">
        <w:tc>
          <w:tcPr>
            <w:tcW w:w="1418" w:type="dxa"/>
            <w:shd w:val="clear" w:color="auto" w:fill="CCFFCC"/>
            <w:vAlign w:val="center"/>
          </w:tcPr>
          <w:p w14:paraId="7870D2D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1B54B15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1-7GHz_horn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B23EB3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C034E9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50B9A81B" w14:textId="77777777" w:rsidTr="001E7731">
        <w:tc>
          <w:tcPr>
            <w:tcW w:w="1418" w:type="dxa"/>
            <w:shd w:val="clear" w:color="auto" w:fill="CCFFCC"/>
            <w:vAlign w:val="center"/>
          </w:tcPr>
          <w:p w14:paraId="023FC27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631460D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FD308F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7E0CEBA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00ADBD0D" w14:textId="77777777" w:rsidTr="001E7731">
        <w:tc>
          <w:tcPr>
            <w:tcW w:w="1418" w:type="dxa"/>
            <w:shd w:val="clear" w:color="auto" w:fill="CCFFCC"/>
            <w:vAlign w:val="center"/>
          </w:tcPr>
          <w:p w14:paraId="7D72FB6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3F24B32E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7DFACE3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9C6F4E5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2119B405" w14:textId="77777777" w:rsidTr="001E7731">
        <w:tc>
          <w:tcPr>
            <w:tcW w:w="1418" w:type="dxa"/>
            <w:shd w:val="clear" w:color="auto" w:fill="CCFFCC"/>
            <w:vAlign w:val="center"/>
          </w:tcPr>
          <w:p w14:paraId="243A569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6D19BC65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F5D619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0C75DFD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037EEB6C" w14:textId="77777777" w:rsidTr="001E7731">
        <w:tc>
          <w:tcPr>
            <w:tcW w:w="1418" w:type="dxa"/>
            <w:shd w:val="clear" w:color="auto" w:fill="CCFFCC"/>
            <w:vAlign w:val="center"/>
          </w:tcPr>
          <w:p w14:paraId="721BE70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337ACEC3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95AD2CE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7C55D2A4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49F28FA7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71A3BDE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7EE1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74B3F4C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445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</w:tbl>
    <w:p w14:paraId="797DCF88" w14:textId="77777777" w:rsidR="001E7731" w:rsidRDefault="001E7731" w:rsidP="001E7731">
      <w:pPr>
        <w:rPr>
          <w:rFonts w:ascii="Bookman Old Style" w:hAnsi="Bookman Old Style"/>
          <w:color w:val="FFFFFF"/>
          <w:sz w:val="8"/>
          <w:szCs w:val="8"/>
          <w:highlight w:val="blue"/>
          <w:lang w:val="en-GB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701"/>
        <w:gridCol w:w="3118"/>
        <w:gridCol w:w="1276"/>
        <w:gridCol w:w="1984"/>
      </w:tblGrid>
      <w:tr w:rsidR="001E7731" w:rsidRPr="00AC2007" w14:paraId="4AD55F20" w14:textId="77777777" w:rsidTr="001E7731">
        <w:tc>
          <w:tcPr>
            <w:tcW w:w="1418" w:type="dxa"/>
            <w:shd w:val="clear" w:color="auto" w:fill="CCFFCC"/>
            <w:vAlign w:val="center"/>
          </w:tcPr>
          <w:p w14:paraId="6A8F9AC0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AC2007">
              <w:rPr>
                <w:b/>
                <w:sz w:val="8"/>
                <w:szCs w:val="8"/>
                <w:lang w:val="en-GB"/>
              </w:rPr>
              <w:t>name</w:t>
            </w:r>
          </w:p>
        </w:tc>
        <w:tc>
          <w:tcPr>
            <w:tcW w:w="1701" w:type="dxa"/>
            <w:vAlign w:val="center"/>
          </w:tcPr>
          <w:p w14:paraId="2230ABD1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2GHz-6GHz</w:t>
            </w:r>
          </w:p>
        </w:tc>
        <w:tc>
          <w:tcPr>
            <w:tcW w:w="3118" w:type="dxa"/>
            <w:vAlign w:val="center"/>
          </w:tcPr>
          <w:p w14:paraId="403C3243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</w:p>
        </w:tc>
        <w:tc>
          <w:tcPr>
            <w:tcW w:w="1276" w:type="dxa"/>
            <w:shd w:val="clear" w:color="auto" w:fill="CCFFCC"/>
            <w:vAlign w:val="center"/>
          </w:tcPr>
          <w:p w14:paraId="60611D2A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 w:rsidRPr="00C53CFC">
              <w:rPr>
                <w:b/>
                <w:sz w:val="8"/>
                <w:szCs w:val="8"/>
                <w:lang w:val="en-GB"/>
              </w:rPr>
              <w:t>filename</w:t>
            </w:r>
          </w:p>
        </w:tc>
        <w:tc>
          <w:tcPr>
            <w:tcW w:w="1984" w:type="dxa"/>
            <w:vAlign w:val="center"/>
          </w:tcPr>
          <w:p w14:paraId="08A8B285" w14:textId="77777777" w:rsidR="001E7731" w:rsidRPr="00AC2007" w:rsidRDefault="001E7731" w:rsidP="001E7731">
            <w:pPr>
              <w:rPr>
                <w:b/>
                <w:sz w:val="8"/>
                <w:szCs w:val="8"/>
                <w:lang w:val="en-GB"/>
              </w:rPr>
            </w:pPr>
            <w:r>
              <w:rPr>
                <w:b/>
                <w:sz w:val="8"/>
                <w:szCs w:val="8"/>
                <w:lang w:val="en-GB"/>
              </w:rPr>
              <w:t>CRE2-2025-TP002-02_ER_In front of DUT RBW 1MHz With PA</w:t>
            </w:r>
          </w:p>
        </w:tc>
      </w:tr>
      <w:tr w:rsidR="001E7731" w:rsidRPr="00AC2007" w14:paraId="3CCC0BB1" w14:textId="77777777" w:rsidTr="001E7731">
        <w:tc>
          <w:tcPr>
            <w:tcW w:w="1418" w:type="dxa"/>
            <w:shd w:val="clear" w:color="auto" w:fill="CCFFCC"/>
            <w:vAlign w:val="center"/>
          </w:tcPr>
          <w:p w14:paraId="76AF1B0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step</w:t>
            </w:r>
          </w:p>
        </w:tc>
        <w:tc>
          <w:tcPr>
            <w:tcW w:w="4819" w:type="dxa"/>
            <w:gridSpan w:val="2"/>
            <w:vAlign w:val="center"/>
          </w:tcPr>
          <w:p w14:paraId="36ADA60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250kHz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EC822F4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pre-amplifier</w:t>
            </w:r>
          </w:p>
        </w:tc>
        <w:tc>
          <w:tcPr>
            <w:tcW w:w="1984" w:type="dxa"/>
            <w:vAlign w:val="center"/>
          </w:tcPr>
          <w:p w14:paraId="1EF1C981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OFF</w:t>
            </w:r>
          </w:p>
        </w:tc>
      </w:tr>
      <w:tr w:rsidR="001E7731" w:rsidRPr="00AC2007" w14:paraId="5DAEDC7F" w14:textId="77777777" w:rsidTr="001E7731">
        <w:tc>
          <w:tcPr>
            <w:tcW w:w="1418" w:type="dxa"/>
            <w:shd w:val="clear" w:color="auto" w:fill="CCFFCC"/>
            <w:vAlign w:val="center"/>
          </w:tcPr>
          <w:p w14:paraId="7AE9571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set up</w:t>
            </w:r>
          </w:p>
        </w:tc>
        <w:tc>
          <w:tcPr>
            <w:tcW w:w="4819" w:type="dxa"/>
            <w:gridSpan w:val="2"/>
            <w:vAlign w:val="center"/>
          </w:tcPr>
          <w:p w14:paraId="64C0279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USE_CRE2_RESAC (A) 1-7GHz_horn with preamp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ABB91E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number of sweeping</w:t>
            </w:r>
          </w:p>
        </w:tc>
        <w:tc>
          <w:tcPr>
            <w:tcW w:w="1984" w:type="dxa"/>
            <w:vAlign w:val="center"/>
          </w:tcPr>
          <w:p w14:paraId="48D9917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3</w:t>
            </w:r>
          </w:p>
        </w:tc>
      </w:tr>
      <w:tr w:rsidR="001E7731" w:rsidRPr="00AC2007" w14:paraId="06521F0E" w14:textId="77777777" w:rsidTr="001E7731">
        <w:tc>
          <w:tcPr>
            <w:tcW w:w="1418" w:type="dxa"/>
            <w:shd w:val="clear" w:color="auto" w:fill="CCFFCC"/>
            <w:vAlign w:val="center"/>
          </w:tcPr>
          <w:p w14:paraId="184DD28D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RBW</w:t>
            </w:r>
          </w:p>
        </w:tc>
        <w:tc>
          <w:tcPr>
            <w:tcW w:w="4819" w:type="dxa"/>
            <w:gridSpan w:val="2"/>
            <w:vAlign w:val="center"/>
          </w:tcPr>
          <w:p w14:paraId="7C93199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324A137F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dynamic</w:t>
            </w:r>
          </w:p>
        </w:tc>
        <w:tc>
          <w:tcPr>
            <w:tcW w:w="1984" w:type="dxa"/>
            <w:vAlign w:val="center"/>
          </w:tcPr>
          <w:p w14:paraId="5EDAAE00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120 dB</w:t>
            </w:r>
          </w:p>
        </w:tc>
      </w:tr>
      <w:tr w:rsidR="001E7731" w:rsidRPr="00AC2007" w14:paraId="3F2F910E" w14:textId="77777777" w:rsidTr="001E7731">
        <w:tc>
          <w:tcPr>
            <w:tcW w:w="1418" w:type="dxa"/>
            <w:shd w:val="clear" w:color="auto" w:fill="CCFFCC"/>
            <w:vAlign w:val="center"/>
          </w:tcPr>
          <w:p w14:paraId="177E0287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Span</w:t>
            </w:r>
          </w:p>
        </w:tc>
        <w:tc>
          <w:tcPr>
            <w:tcW w:w="4819" w:type="dxa"/>
            <w:gridSpan w:val="2"/>
            <w:vAlign w:val="center"/>
          </w:tcPr>
          <w:p w14:paraId="5833AF7C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0.1 MHz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51E01BF6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reference level</w:t>
            </w:r>
          </w:p>
        </w:tc>
        <w:tc>
          <w:tcPr>
            <w:tcW w:w="1984" w:type="dxa"/>
            <w:vAlign w:val="center"/>
          </w:tcPr>
          <w:p w14:paraId="1D9D8622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70 dBµV</w:t>
            </w:r>
          </w:p>
        </w:tc>
      </w:tr>
      <w:tr w:rsidR="001E7731" w:rsidRPr="00AC2007" w14:paraId="07B47346" w14:textId="77777777" w:rsidTr="001E7731">
        <w:tc>
          <w:tcPr>
            <w:tcW w:w="1418" w:type="dxa"/>
            <w:shd w:val="clear" w:color="auto" w:fill="CCFFCC"/>
            <w:vAlign w:val="center"/>
          </w:tcPr>
          <w:p w14:paraId="1EDCA399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VBW</w:t>
            </w:r>
          </w:p>
        </w:tc>
        <w:tc>
          <w:tcPr>
            <w:tcW w:w="4819" w:type="dxa"/>
            <w:gridSpan w:val="2"/>
            <w:vAlign w:val="center"/>
          </w:tcPr>
          <w:p w14:paraId="117CF270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Auto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016D5B9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</w:t>
            </w:r>
          </w:p>
        </w:tc>
        <w:tc>
          <w:tcPr>
            <w:tcW w:w="1984" w:type="dxa"/>
            <w:vAlign w:val="center"/>
          </w:tcPr>
          <w:p w14:paraId="5B5FDD2A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0 dB</w:t>
            </w:r>
          </w:p>
        </w:tc>
      </w:tr>
      <w:tr w:rsidR="001E7731" w:rsidRPr="00AC2007" w14:paraId="27F4BDE5" w14:textId="77777777" w:rsidTr="001E7731">
        <w:tc>
          <w:tcPr>
            <w:tcW w:w="1418" w:type="dxa"/>
            <w:shd w:val="clear" w:color="auto" w:fill="CCFFCC"/>
            <w:vAlign w:val="center"/>
          </w:tcPr>
          <w:p w14:paraId="30B6E94C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sweep time</w:t>
            </w:r>
          </w:p>
        </w:tc>
        <w:tc>
          <w:tcPr>
            <w:tcW w:w="4819" w:type="dxa"/>
            <w:gridSpan w:val="2"/>
            <w:vAlign w:val="center"/>
          </w:tcPr>
          <w:p w14:paraId="7420CA2B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1000 ms/Step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28F8D15A" w14:textId="77777777" w:rsidR="001E7731" w:rsidRPr="00AC2007" w:rsidRDefault="001E7731" w:rsidP="001E7731">
            <w:pPr>
              <w:rPr>
                <w:sz w:val="8"/>
                <w:szCs w:val="8"/>
                <w:lang w:val="en-GB"/>
              </w:rPr>
            </w:pPr>
            <w:r w:rsidRPr="00AC2007">
              <w:rPr>
                <w:sz w:val="8"/>
                <w:szCs w:val="8"/>
                <w:lang w:val="en-GB"/>
              </w:rPr>
              <w:t>RF attenuation min</w:t>
            </w:r>
          </w:p>
        </w:tc>
        <w:tc>
          <w:tcPr>
            <w:tcW w:w="1984" w:type="dxa"/>
            <w:vAlign w:val="center"/>
          </w:tcPr>
          <w:p w14:paraId="6C843BBD" w14:textId="77777777" w:rsidR="001E7731" w:rsidRPr="00C53CFC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tr w:rsidR="001E7731" w:rsidRPr="00961F78" w14:paraId="672A6314" w14:textId="77777777" w:rsidTr="001E773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325B3F5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 w:rsidRPr="00961F78">
              <w:rPr>
                <w:sz w:val="8"/>
                <w:szCs w:val="8"/>
                <w:lang w:val="en-GB"/>
              </w:rPr>
              <w:t>Maxhold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BFEF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  <w:r>
              <w:rPr>
                <w:sz w:val="8"/>
                <w:szCs w:val="8"/>
                <w:lang w:val="en-GB"/>
              </w:rPr>
              <w:t>5 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850E61A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848B7" w14:textId="77777777" w:rsidR="001E7731" w:rsidRPr="00152DDB" w:rsidRDefault="001E7731" w:rsidP="001E7731">
            <w:pPr>
              <w:rPr>
                <w:sz w:val="8"/>
                <w:szCs w:val="8"/>
                <w:lang w:val="en-GB"/>
              </w:rPr>
            </w:pPr>
          </w:p>
        </w:tc>
      </w:tr>
      <w:bookmarkEnd w:id="0"/>
    </w:tbl>
    <w:p w14:paraId="6027E4DC" w14:textId="77777777" w:rsidR="005B7CCF" w:rsidRPr="007F5C4F" w:rsidRDefault="005B7CCF" w:rsidP="007D0687">
      <w:pPr>
        <w:rPr>
          <w:lang w:val="en-GB"/>
        </w:rPr>
      </w:pPr>
    </w:p>
    <w:sectPr w:rsidR="005B7CCF" w:rsidRPr="007F5C4F" w:rsidSect="001D26C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7" w:h="16840"/>
      <w:pgMar w:top="1418" w:right="850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172F1" w14:textId="77777777" w:rsidR="009F784D" w:rsidRDefault="009F784D">
      <w:r>
        <w:separator/>
      </w:r>
    </w:p>
  </w:endnote>
  <w:endnote w:type="continuationSeparator" w:id="0">
    <w:p w14:paraId="5220154A" w14:textId="77777777" w:rsidR="009F784D" w:rsidRDefault="009F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2E104" w14:textId="77777777" w:rsidR="001E7731" w:rsidRDefault="001E773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0BF1133" w14:textId="77777777" w:rsidR="001E7731" w:rsidRDefault="001E773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82E22" w14:textId="77777777" w:rsidR="001E7731" w:rsidRDefault="001E7731">
    <w:pPr>
      <w:pStyle w:val="Pieddepage"/>
      <w:framePr w:wrap="around" w:vAnchor="text" w:hAnchor="margin" w:xAlign="right" w:y="1"/>
      <w:rPr>
        <w:rStyle w:val="Numrodepage"/>
      </w:rPr>
    </w:pPr>
  </w:p>
  <w:tbl>
    <w:tblPr>
      <w:tblW w:w="10027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99"/>
      <w:gridCol w:w="1728"/>
    </w:tblGrid>
    <w:tr w:rsidR="001E7731" w14:paraId="46064844" w14:textId="77777777">
      <w:trPr>
        <w:cantSplit/>
        <w:trHeight w:val="120"/>
        <w:jc w:val="center"/>
      </w:trPr>
      <w:tc>
        <w:tcPr>
          <w:tcW w:w="8299" w:type="dxa"/>
          <w:tcBorders>
            <w:top w:val="single" w:sz="6" w:space="0" w:color="auto"/>
          </w:tcBorders>
        </w:tcPr>
        <w:p w14:paraId="00BEC0EC" w14:textId="77777777" w:rsidR="001E7731" w:rsidRDefault="001E7731">
          <w:pPr>
            <w:tabs>
              <w:tab w:val="left" w:pos="4536"/>
              <w:tab w:val="right" w:pos="9356"/>
            </w:tabs>
            <w:rPr>
              <w:sz w:val="16"/>
              <w:lang w:val="en-GB"/>
            </w:rPr>
          </w:pPr>
          <w:r>
            <w:rPr>
              <w:sz w:val="16"/>
              <w:lang w:val="en-GB"/>
            </w:rPr>
            <w:t xml:space="preserve">Copyright © </w:t>
          </w:r>
          <w:r>
            <w:rPr>
              <w:sz w:val="16"/>
            </w:rPr>
            <w:t xml:space="preserve">2008 </w:t>
          </w:r>
          <w:r>
            <w:rPr>
              <w:sz w:val="16"/>
              <w:lang w:val="en-GB"/>
            </w:rPr>
            <w:t>VALEO  INTERIOR CONTROLS</w:t>
          </w:r>
          <w:r>
            <w:rPr>
              <w:sz w:val="16"/>
              <w:lang w:val="en-GB"/>
            </w:rPr>
            <w:tab/>
          </w:r>
        </w:p>
      </w:tc>
      <w:tc>
        <w:tcPr>
          <w:tcW w:w="1728" w:type="dxa"/>
          <w:tcBorders>
            <w:top w:val="single" w:sz="6" w:space="0" w:color="auto"/>
          </w:tcBorders>
        </w:tcPr>
        <w:p w14:paraId="30FBC6CC" w14:textId="77777777" w:rsidR="001E7731" w:rsidRDefault="001E7731">
          <w:pPr>
            <w:jc w:val="right"/>
          </w:pPr>
          <w:r>
            <w:fldChar w:fldCharType="begin"/>
          </w:r>
          <w:r>
            <w:instrText xml:space="preserve">PAGE </w:instrText>
          </w:r>
          <w:r>
            <w:fldChar w:fldCharType="separate"/>
          </w:r>
          <w:r w:rsidR="00E92B4C">
            <w:rPr>
              <w:noProof/>
            </w:rPr>
            <w:t>29</w:t>
          </w:r>
          <w:r>
            <w:fldChar w:fldCharType="end"/>
          </w:r>
          <w:r>
            <w:t>/</w:t>
          </w:r>
          <w:r>
            <w:rPr>
              <w:rStyle w:val="Numrodepage"/>
              <w:lang w:val="en-GB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  <w:lang w:val="en-GB"/>
            </w:rPr>
            <w:fldChar w:fldCharType="separate"/>
          </w:r>
          <w:r w:rsidR="00E92B4C">
            <w:rPr>
              <w:rStyle w:val="Numrodepage"/>
              <w:noProof/>
            </w:rPr>
            <w:t>29</w:t>
          </w:r>
          <w:r>
            <w:rPr>
              <w:rStyle w:val="Numrodepage"/>
              <w:lang w:val="en-GB"/>
            </w:rPr>
            <w:fldChar w:fldCharType="end"/>
          </w:r>
        </w:p>
      </w:tc>
    </w:tr>
  </w:tbl>
  <w:p w14:paraId="7A0F3AF8" w14:textId="77777777" w:rsidR="001E7731" w:rsidRDefault="001E7731">
    <w:pPr>
      <w:pStyle w:val="Pieddepage"/>
      <w:ind w:left="284"/>
      <w:rPr>
        <w:sz w:val="12"/>
        <w:lang w:val="fr-FR"/>
      </w:rPr>
    </w:pPr>
    <w:r>
      <w:rPr>
        <w:sz w:val="12"/>
        <w:lang w:val="fr-FR"/>
      </w:rPr>
      <w:t xml:space="preserve">Ce document est la propriété exclusive de VALEO </w:t>
    </w:r>
    <w:r w:rsidRPr="00BE0046">
      <w:rPr>
        <w:sz w:val="12"/>
        <w:lang w:val="fr-FR"/>
      </w:rPr>
      <w:t>INTERIOR CONTROLS</w:t>
    </w:r>
    <w:r>
      <w:rPr>
        <w:sz w:val="12"/>
        <w:lang w:val="fr-FR"/>
      </w:rPr>
      <w:t xml:space="preserve">. Il ne peut être communiqué ou divulgué à des tiers sans son autorisation écrite préalable./ </w:t>
    </w:r>
  </w:p>
  <w:p w14:paraId="35563195" w14:textId="77777777" w:rsidR="001E7731" w:rsidRDefault="001E7731">
    <w:pPr>
      <w:ind w:left="426"/>
      <w:rPr>
        <w:i/>
        <w:sz w:val="12"/>
        <w:lang w:val="en-GB"/>
      </w:rPr>
    </w:pPr>
    <w:r>
      <w:rPr>
        <w:i/>
        <w:sz w:val="12"/>
        <w:lang w:val="en-GB"/>
      </w:rPr>
      <w:t xml:space="preserve">This document is the sole and exclusive property of </w:t>
    </w:r>
    <w:r w:rsidRPr="00D569A6">
      <w:rPr>
        <w:i/>
        <w:sz w:val="12"/>
        <w:lang w:val="en-GB"/>
      </w:rPr>
      <w:t>VALEO INTERIOR CONTROLS</w:t>
    </w:r>
    <w:r>
      <w:rPr>
        <w:i/>
        <w:sz w:val="12"/>
        <w:lang w:val="en-GB"/>
      </w:rPr>
      <w:t>. Not to be distributed or divulged without prior written agreement.</w:t>
    </w:r>
  </w:p>
  <w:p w14:paraId="46B8F3C6" w14:textId="77777777" w:rsidR="001E7731" w:rsidRDefault="001E7731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237BE" w14:textId="77777777" w:rsidR="001E7731" w:rsidRDefault="001E7731" w:rsidP="00A82D93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92B4C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E92B4C">
      <w:rPr>
        <w:rStyle w:val="Numrodepage"/>
        <w:noProof/>
      </w:rPr>
      <w:t>29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3B16A" w14:textId="77777777" w:rsidR="009F784D" w:rsidRDefault="009F784D">
      <w:r>
        <w:separator/>
      </w:r>
    </w:p>
  </w:footnote>
  <w:footnote w:type="continuationSeparator" w:id="0">
    <w:p w14:paraId="57175E98" w14:textId="77777777" w:rsidR="009F784D" w:rsidRDefault="009F7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D5758" w14:textId="77777777" w:rsidR="00E92B4C" w:rsidRDefault="00E92B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2"/>
      <w:gridCol w:w="5812"/>
      <w:gridCol w:w="2551"/>
    </w:tblGrid>
    <w:tr w:rsidR="001E7731" w14:paraId="23BD7521" w14:textId="77777777">
      <w:trPr>
        <w:cantSplit/>
        <w:trHeight w:val="885"/>
      </w:trPr>
      <w:tc>
        <w:tcPr>
          <w:tcW w:w="17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8C2D78F" w14:textId="77777777" w:rsidR="001E7731" w:rsidRDefault="001E7731" w:rsidP="00004FBE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Qualification-</w:t>
          </w:r>
        </w:p>
        <w:p w14:paraId="45D47D3D" w14:textId="77777777" w:rsidR="001E7731" w:rsidRDefault="001E7731" w:rsidP="00004FBE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Conception</w:t>
          </w:r>
        </w:p>
      </w:tc>
      <w:tc>
        <w:tcPr>
          <w:tcW w:w="581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D56368" w14:textId="77777777" w:rsidR="001E7731" w:rsidRDefault="001E7731" w:rsidP="00004FBE">
          <w:pPr>
            <w:pStyle w:val="Titre5"/>
            <w:rPr>
              <w:i w:val="0"/>
            </w:rPr>
          </w:pPr>
        </w:p>
        <w:p w14:paraId="2C5342E2" w14:textId="77777777" w:rsidR="001E7731" w:rsidRDefault="001E7731" w:rsidP="00004FBE">
          <w:pPr>
            <w:pStyle w:val="Titre5"/>
            <w:rPr>
              <w:i w:val="0"/>
            </w:rPr>
          </w:pPr>
          <w:r>
            <w:rPr>
              <w:i w:val="0"/>
            </w:rPr>
            <w:t>Rapport d'essai CEM</w:t>
          </w:r>
        </w:p>
        <w:p w14:paraId="11399120" w14:textId="77777777" w:rsidR="001E7731" w:rsidRPr="008B6D46" w:rsidRDefault="001E7731" w:rsidP="008B6D46">
          <w:pPr>
            <w:jc w:val="center"/>
            <w:rPr>
              <w:b/>
              <w:sz w:val="24"/>
              <w:szCs w:val="24"/>
            </w:rPr>
          </w:pPr>
          <w:r w:rsidRPr="008B6D46">
            <w:rPr>
              <w:b/>
              <w:sz w:val="24"/>
              <w:szCs w:val="24"/>
            </w:rPr>
            <w:t>EMC test report</w:t>
          </w:r>
        </w:p>
        <w:p w14:paraId="688134DD" w14:textId="77777777" w:rsidR="001E7731" w:rsidRDefault="001E7731" w:rsidP="00004FBE"/>
      </w:tc>
      <w:tc>
        <w:tcPr>
          <w:tcW w:w="25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FD603FD" w14:textId="77777777" w:rsidR="001E7731" w:rsidRDefault="001E7731" w:rsidP="008B6D46">
          <w:pPr>
            <w:jc w:val="center"/>
            <w:rPr>
              <w:b/>
              <w:color w:val="FF0000"/>
              <w:lang w:val="en-GB"/>
            </w:rPr>
          </w:pPr>
          <w:r w:rsidRPr="00924CD5">
            <w:rPr>
              <w:b/>
              <w:lang w:val="en-GB"/>
            </w:rPr>
            <w:t xml:space="preserve">N°: </w:t>
          </w:r>
          <w:r>
            <w:rPr>
              <w:b/>
              <w:lang w:val="en-GB"/>
            </w:rPr>
            <w:t>08</w:t>
          </w:r>
          <w:r w:rsidRPr="00924CD5">
            <w:rPr>
              <w:b/>
              <w:lang w:val="en-GB"/>
            </w:rPr>
            <w:t>-453-</w:t>
          </w:r>
          <w:r w:rsidRPr="00367087">
            <w:rPr>
              <w:b/>
              <w:lang w:val="en-GB"/>
            </w:rPr>
            <w:t>XXX-A</w:t>
          </w:r>
        </w:p>
        <w:p w14:paraId="1063C480" w14:textId="77777777" w:rsidR="001E7731" w:rsidRPr="00924CD5" w:rsidRDefault="001E7731" w:rsidP="008B6D46">
          <w:pPr>
            <w:jc w:val="center"/>
            <w:rPr>
              <w:b/>
              <w:color w:val="FF0000"/>
              <w:lang w:val="en-GB"/>
            </w:rPr>
          </w:pPr>
        </w:p>
        <w:p w14:paraId="5E760FD5" w14:textId="77777777" w:rsidR="001E7731" w:rsidRPr="00401288" w:rsidRDefault="001E7731" w:rsidP="008B6D46">
          <w:pPr>
            <w:jc w:val="center"/>
            <w:rPr>
              <w:lang w:val="en-GB"/>
            </w:rPr>
          </w:pPr>
          <w:r w:rsidRPr="00401288">
            <w:rPr>
              <w:lang w:val="en-GB"/>
            </w:rPr>
            <w:t>Laboratoire CEM – CEE</w:t>
          </w:r>
        </w:p>
        <w:p w14:paraId="724A3418" w14:textId="77777777" w:rsidR="001E7731" w:rsidRPr="002A1FF6" w:rsidRDefault="001E7731" w:rsidP="008B6D46">
          <w:pPr>
            <w:jc w:val="center"/>
          </w:pPr>
          <w:r w:rsidRPr="00D82864">
            <w:rPr>
              <w:i/>
              <w:lang w:val="en-US"/>
            </w:rPr>
            <w:t xml:space="preserve">EMC laboratory </w:t>
          </w:r>
          <w:r>
            <w:rPr>
              <w:i/>
              <w:lang w:val="en-US"/>
            </w:rPr>
            <w:t>- CEE</w:t>
          </w:r>
        </w:p>
      </w:tc>
    </w:tr>
  </w:tbl>
  <w:p w14:paraId="364348EF" w14:textId="77777777" w:rsidR="001E7731" w:rsidRPr="00004FBE" w:rsidRDefault="001E7731" w:rsidP="00004FB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AFC17" w14:textId="77777777" w:rsidR="00E92B4C" w:rsidRDefault="00E92B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E1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476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D94582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A711A7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8B3E5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991799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78578A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4A10D5"/>
    <w:multiLevelType w:val="multilevel"/>
    <w:tmpl w:val="E64EC986"/>
    <w:lvl w:ilvl="0">
      <w:start w:val="1"/>
      <w:numFmt w:val="decimal"/>
      <w:lvlText w:val="%1."/>
      <w:lvlJc w:val="left"/>
      <w:pPr>
        <w:tabs>
          <w:tab w:val="num" w:pos="411"/>
        </w:tabs>
        <w:ind w:left="411" w:hanging="411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  <w:i w:val="0"/>
      </w:rPr>
    </w:lvl>
  </w:abstractNum>
  <w:abstractNum w:abstractNumId="8" w15:restartNumberingAfterBreak="0">
    <w:nsid w:val="18786CF8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C843AA3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6414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3B06B3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EC149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FB606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07A67E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1047B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363148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99612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B31AC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D1473E"/>
    <w:multiLevelType w:val="multilevel"/>
    <w:tmpl w:val="B67C3B7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tabs>
          <w:tab w:val="num" w:pos="1158"/>
        </w:tabs>
        <w:ind w:left="1158" w:hanging="45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5328"/>
        </w:tabs>
        <w:ind w:left="5328" w:hanging="108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  <w:ind w:left="7104" w:hanging="1440"/>
      </w:pPr>
      <w:rPr>
        <w:rFonts w:hint="default"/>
        <w:b/>
        <w:u w:val="none"/>
      </w:rPr>
    </w:lvl>
  </w:abstractNum>
  <w:abstractNum w:abstractNumId="20" w15:restartNumberingAfterBreak="0">
    <w:nsid w:val="3F5137C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FF146BF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1B75899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BD1B7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16A204C"/>
    <w:multiLevelType w:val="multilevel"/>
    <w:tmpl w:val="5A6AEC6A"/>
    <w:lvl w:ilvl="0">
      <w:start w:val="1"/>
      <w:numFmt w:val="decimal"/>
      <w:lvlText w:val="%1."/>
      <w:lvlJc w:val="left"/>
      <w:pPr>
        <w:tabs>
          <w:tab w:val="num" w:pos="411"/>
        </w:tabs>
        <w:ind w:left="411" w:hanging="411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  <w:i w:val="0"/>
      </w:rPr>
    </w:lvl>
  </w:abstractNum>
  <w:abstractNum w:abstractNumId="25" w15:restartNumberingAfterBreak="0">
    <w:nsid w:val="523A4131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592E7088"/>
    <w:multiLevelType w:val="singleLevel"/>
    <w:tmpl w:val="BBD8EF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995767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AE97155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E9A140F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67615A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A06465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F634A5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D326A07"/>
    <w:multiLevelType w:val="singleLevel"/>
    <w:tmpl w:val="BE12535C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4" w15:restartNumberingAfterBreak="0">
    <w:nsid w:val="6E772852"/>
    <w:multiLevelType w:val="multilevel"/>
    <w:tmpl w:val="04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5D5396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8A0672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ADA599C"/>
    <w:multiLevelType w:val="hybridMultilevel"/>
    <w:tmpl w:val="0B2CE29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2082003">
    <w:abstractNumId w:val="33"/>
  </w:num>
  <w:num w:numId="2" w16cid:durableId="238102035">
    <w:abstractNumId w:val="26"/>
  </w:num>
  <w:num w:numId="3" w16cid:durableId="407532981">
    <w:abstractNumId w:val="32"/>
  </w:num>
  <w:num w:numId="4" w16cid:durableId="1141581813">
    <w:abstractNumId w:val="19"/>
  </w:num>
  <w:num w:numId="5" w16cid:durableId="1680158476">
    <w:abstractNumId w:val="2"/>
  </w:num>
  <w:num w:numId="6" w16cid:durableId="1873305155">
    <w:abstractNumId w:val="22"/>
  </w:num>
  <w:num w:numId="7" w16cid:durableId="1870604993">
    <w:abstractNumId w:val="12"/>
  </w:num>
  <w:num w:numId="8" w16cid:durableId="807085919">
    <w:abstractNumId w:val="25"/>
  </w:num>
  <w:num w:numId="9" w16cid:durableId="639385307">
    <w:abstractNumId w:val="21"/>
  </w:num>
  <w:num w:numId="10" w16cid:durableId="788667561">
    <w:abstractNumId w:val="24"/>
  </w:num>
  <w:num w:numId="11" w16cid:durableId="1448817894">
    <w:abstractNumId w:val="15"/>
  </w:num>
  <w:num w:numId="12" w16cid:durableId="1685327143">
    <w:abstractNumId w:val="7"/>
  </w:num>
  <w:num w:numId="13" w16cid:durableId="1927297840">
    <w:abstractNumId w:val="28"/>
  </w:num>
  <w:num w:numId="14" w16cid:durableId="1751804222">
    <w:abstractNumId w:val="5"/>
  </w:num>
  <w:num w:numId="15" w16cid:durableId="1178734998">
    <w:abstractNumId w:val="3"/>
  </w:num>
  <w:num w:numId="16" w16cid:durableId="1695691253">
    <w:abstractNumId w:val="2"/>
  </w:num>
  <w:num w:numId="17" w16cid:durableId="1582594752">
    <w:abstractNumId w:val="8"/>
  </w:num>
  <w:num w:numId="18" w16cid:durableId="277612674">
    <w:abstractNumId w:val="23"/>
  </w:num>
  <w:num w:numId="19" w16cid:durableId="1249076049">
    <w:abstractNumId w:val="34"/>
  </w:num>
  <w:num w:numId="20" w16cid:durableId="1956935151">
    <w:abstractNumId w:val="31"/>
  </w:num>
  <w:num w:numId="21" w16cid:durableId="222300439">
    <w:abstractNumId w:val="30"/>
  </w:num>
  <w:num w:numId="22" w16cid:durableId="1524707752">
    <w:abstractNumId w:val="13"/>
  </w:num>
  <w:num w:numId="23" w16cid:durableId="2132279800">
    <w:abstractNumId w:val="9"/>
  </w:num>
  <w:num w:numId="24" w16cid:durableId="576479712">
    <w:abstractNumId w:val="18"/>
  </w:num>
  <w:num w:numId="25" w16cid:durableId="2056004292">
    <w:abstractNumId w:val="20"/>
  </w:num>
  <w:num w:numId="26" w16cid:durableId="703214978">
    <w:abstractNumId w:val="14"/>
  </w:num>
  <w:num w:numId="27" w16cid:durableId="189874563">
    <w:abstractNumId w:val="17"/>
  </w:num>
  <w:num w:numId="28" w16cid:durableId="656492014">
    <w:abstractNumId w:val="27"/>
  </w:num>
  <w:num w:numId="29" w16cid:durableId="1040133193">
    <w:abstractNumId w:val="36"/>
  </w:num>
  <w:num w:numId="30" w16cid:durableId="581258741">
    <w:abstractNumId w:val="0"/>
  </w:num>
  <w:num w:numId="31" w16cid:durableId="422148568">
    <w:abstractNumId w:val="11"/>
  </w:num>
  <w:num w:numId="32" w16cid:durableId="842624713">
    <w:abstractNumId w:val="16"/>
  </w:num>
  <w:num w:numId="33" w16cid:durableId="751196139">
    <w:abstractNumId w:val="35"/>
  </w:num>
  <w:num w:numId="34" w16cid:durableId="1079211542">
    <w:abstractNumId w:val="4"/>
  </w:num>
  <w:num w:numId="35" w16cid:durableId="1768847799">
    <w:abstractNumId w:val="6"/>
  </w:num>
  <w:num w:numId="36" w16cid:durableId="1728651030">
    <w:abstractNumId w:val="10"/>
  </w:num>
  <w:num w:numId="37" w16cid:durableId="2082825153">
    <w:abstractNumId w:val="1"/>
  </w:num>
  <w:num w:numId="38" w16cid:durableId="178450096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fr-FR" w:vendorID="9" w:dllVersion="512" w:checkStyle="1"/>
  <w:activeWritingStyle w:appName="MSWord" w:lang="de-DE" w:vendorID="9" w:dllVersion="512" w:checkStyle="1"/>
  <w:activeWritingStyle w:appName="MSWord" w:lang="nl-NL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31"/>
    <w:rsid w:val="00004FBE"/>
    <w:rsid w:val="00010FBE"/>
    <w:rsid w:val="00014897"/>
    <w:rsid w:val="000169F2"/>
    <w:rsid w:val="00023AB6"/>
    <w:rsid w:val="00024612"/>
    <w:rsid w:val="0003540D"/>
    <w:rsid w:val="00040DB6"/>
    <w:rsid w:val="0004324E"/>
    <w:rsid w:val="00044515"/>
    <w:rsid w:val="0004475A"/>
    <w:rsid w:val="00044FCC"/>
    <w:rsid w:val="00046327"/>
    <w:rsid w:val="00047180"/>
    <w:rsid w:val="00057FCF"/>
    <w:rsid w:val="00060184"/>
    <w:rsid w:val="0006566C"/>
    <w:rsid w:val="00073757"/>
    <w:rsid w:val="00075351"/>
    <w:rsid w:val="00075379"/>
    <w:rsid w:val="000850C0"/>
    <w:rsid w:val="00087444"/>
    <w:rsid w:val="00090312"/>
    <w:rsid w:val="00091125"/>
    <w:rsid w:val="0009210F"/>
    <w:rsid w:val="0009427F"/>
    <w:rsid w:val="000A7DD8"/>
    <w:rsid w:val="000C21A1"/>
    <w:rsid w:val="000D041E"/>
    <w:rsid w:val="000D2BF0"/>
    <w:rsid w:val="000D638D"/>
    <w:rsid w:val="000D7ECA"/>
    <w:rsid w:val="000E0FE3"/>
    <w:rsid w:val="000E3473"/>
    <w:rsid w:val="000E4E38"/>
    <w:rsid w:val="000E5228"/>
    <w:rsid w:val="000F6924"/>
    <w:rsid w:val="001029FC"/>
    <w:rsid w:val="00105723"/>
    <w:rsid w:val="00110ACA"/>
    <w:rsid w:val="00112DBF"/>
    <w:rsid w:val="001210E5"/>
    <w:rsid w:val="00133479"/>
    <w:rsid w:val="00134EDB"/>
    <w:rsid w:val="00141505"/>
    <w:rsid w:val="00152148"/>
    <w:rsid w:val="00152669"/>
    <w:rsid w:val="0015536C"/>
    <w:rsid w:val="001555F9"/>
    <w:rsid w:val="001569B6"/>
    <w:rsid w:val="0016077C"/>
    <w:rsid w:val="001609A0"/>
    <w:rsid w:val="00161C0E"/>
    <w:rsid w:val="001630DC"/>
    <w:rsid w:val="00164980"/>
    <w:rsid w:val="001758E6"/>
    <w:rsid w:val="00180ACC"/>
    <w:rsid w:val="001821D2"/>
    <w:rsid w:val="00184879"/>
    <w:rsid w:val="001856E4"/>
    <w:rsid w:val="00193315"/>
    <w:rsid w:val="001A5926"/>
    <w:rsid w:val="001B6ECF"/>
    <w:rsid w:val="001C2994"/>
    <w:rsid w:val="001C41C2"/>
    <w:rsid w:val="001C74B1"/>
    <w:rsid w:val="001D1FC1"/>
    <w:rsid w:val="001D26C2"/>
    <w:rsid w:val="001D6918"/>
    <w:rsid w:val="001E0A63"/>
    <w:rsid w:val="001E3254"/>
    <w:rsid w:val="001E7731"/>
    <w:rsid w:val="001E7F94"/>
    <w:rsid w:val="00200037"/>
    <w:rsid w:val="00201CE1"/>
    <w:rsid w:val="00203C71"/>
    <w:rsid w:val="00204E25"/>
    <w:rsid w:val="0021170F"/>
    <w:rsid w:val="002135FD"/>
    <w:rsid w:val="00215653"/>
    <w:rsid w:val="00230126"/>
    <w:rsid w:val="00230407"/>
    <w:rsid w:val="002332B9"/>
    <w:rsid w:val="002367BA"/>
    <w:rsid w:val="00240B21"/>
    <w:rsid w:val="0024125A"/>
    <w:rsid w:val="00241762"/>
    <w:rsid w:val="00243084"/>
    <w:rsid w:val="00273543"/>
    <w:rsid w:val="00273897"/>
    <w:rsid w:val="00277D16"/>
    <w:rsid w:val="00281741"/>
    <w:rsid w:val="002821BA"/>
    <w:rsid w:val="002870E9"/>
    <w:rsid w:val="00291FB0"/>
    <w:rsid w:val="00296BB2"/>
    <w:rsid w:val="002A3C69"/>
    <w:rsid w:val="002A77A3"/>
    <w:rsid w:val="002A7AC2"/>
    <w:rsid w:val="002B1AF6"/>
    <w:rsid w:val="002C20C3"/>
    <w:rsid w:val="002C5D46"/>
    <w:rsid w:val="002C66C3"/>
    <w:rsid w:val="002D21F6"/>
    <w:rsid w:val="002D3DEF"/>
    <w:rsid w:val="002D3E11"/>
    <w:rsid w:val="002E1B59"/>
    <w:rsid w:val="002E287A"/>
    <w:rsid w:val="002F0C6A"/>
    <w:rsid w:val="002F0F69"/>
    <w:rsid w:val="002F5234"/>
    <w:rsid w:val="002F6F2A"/>
    <w:rsid w:val="0030121C"/>
    <w:rsid w:val="003024E5"/>
    <w:rsid w:val="00326510"/>
    <w:rsid w:val="00335935"/>
    <w:rsid w:val="00341038"/>
    <w:rsid w:val="00355330"/>
    <w:rsid w:val="0035702F"/>
    <w:rsid w:val="00361A18"/>
    <w:rsid w:val="00366736"/>
    <w:rsid w:val="00371855"/>
    <w:rsid w:val="00375B59"/>
    <w:rsid w:val="00384E9B"/>
    <w:rsid w:val="00385C36"/>
    <w:rsid w:val="003870C8"/>
    <w:rsid w:val="00393B05"/>
    <w:rsid w:val="00394E70"/>
    <w:rsid w:val="0039519C"/>
    <w:rsid w:val="0039750C"/>
    <w:rsid w:val="003B2C4B"/>
    <w:rsid w:val="003C0C3D"/>
    <w:rsid w:val="003C3DD2"/>
    <w:rsid w:val="003C7AD0"/>
    <w:rsid w:val="003D468A"/>
    <w:rsid w:val="003D4841"/>
    <w:rsid w:val="003D5A9C"/>
    <w:rsid w:val="003F0062"/>
    <w:rsid w:val="003F36A0"/>
    <w:rsid w:val="003F5D41"/>
    <w:rsid w:val="0040077F"/>
    <w:rsid w:val="00401850"/>
    <w:rsid w:val="00405A7E"/>
    <w:rsid w:val="00410E5F"/>
    <w:rsid w:val="004121B2"/>
    <w:rsid w:val="00416D38"/>
    <w:rsid w:val="00417269"/>
    <w:rsid w:val="00427920"/>
    <w:rsid w:val="0043115C"/>
    <w:rsid w:val="00440819"/>
    <w:rsid w:val="00440B98"/>
    <w:rsid w:val="0044520D"/>
    <w:rsid w:val="00453B60"/>
    <w:rsid w:val="004556C3"/>
    <w:rsid w:val="004657BB"/>
    <w:rsid w:val="00472F39"/>
    <w:rsid w:val="00475670"/>
    <w:rsid w:val="0047684D"/>
    <w:rsid w:val="00481492"/>
    <w:rsid w:val="00483071"/>
    <w:rsid w:val="004835A3"/>
    <w:rsid w:val="00486E79"/>
    <w:rsid w:val="00486FB1"/>
    <w:rsid w:val="0048740C"/>
    <w:rsid w:val="00490011"/>
    <w:rsid w:val="00492652"/>
    <w:rsid w:val="00494CD8"/>
    <w:rsid w:val="00495117"/>
    <w:rsid w:val="004964B1"/>
    <w:rsid w:val="0049714F"/>
    <w:rsid w:val="004A224B"/>
    <w:rsid w:val="004A4BC0"/>
    <w:rsid w:val="004A7235"/>
    <w:rsid w:val="004C0517"/>
    <w:rsid w:val="004C0C8F"/>
    <w:rsid w:val="004C22C2"/>
    <w:rsid w:val="004D1C86"/>
    <w:rsid w:val="004D5F11"/>
    <w:rsid w:val="004E516D"/>
    <w:rsid w:val="00510538"/>
    <w:rsid w:val="00513981"/>
    <w:rsid w:val="00521BB3"/>
    <w:rsid w:val="005317D8"/>
    <w:rsid w:val="00534224"/>
    <w:rsid w:val="0053634C"/>
    <w:rsid w:val="00537421"/>
    <w:rsid w:val="005512E9"/>
    <w:rsid w:val="00556E2F"/>
    <w:rsid w:val="005571E9"/>
    <w:rsid w:val="00565756"/>
    <w:rsid w:val="00567060"/>
    <w:rsid w:val="005701BD"/>
    <w:rsid w:val="00572477"/>
    <w:rsid w:val="00581A52"/>
    <w:rsid w:val="0058214E"/>
    <w:rsid w:val="005828F7"/>
    <w:rsid w:val="00584B2C"/>
    <w:rsid w:val="00587CD9"/>
    <w:rsid w:val="005911E8"/>
    <w:rsid w:val="0059283D"/>
    <w:rsid w:val="005A3E91"/>
    <w:rsid w:val="005A4F19"/>
    <w:rsid w:val="005B2C47"/>
    <w:rsid w:val="005B46B2"/>
    <w:rsid w:val="005B7A3D"/>
    <w:rsid w:val="005B7CCF"/>
    <w:rsid w:val="005C7D4E"/>
    <w:rsid w:val="005D16D1"/>
    <w:rsid w:val="005D1757"/>
    <w:rsid w:val="005D4D17"/>
    <w:rsid w:val="005D7166"/>
    <w:rsid w:val="005D792F"/>
    <w:rsid w:val="005D7CB5"/>
    <w:rsid w:val="005E3D9D"/>
    <w:rsid w:val="005E5646"/>
    <w:rsid w:val="005F5369"/>
    <w:rsid w:val="00604B9F"/>
    <w:rsid w:val="00604DDD"/>
    <w:rsid w:val="006053C1"/>
    <w:rsid w:val="00615EC4"/>
    <w:rsid w:val="0061733C"/>
    <w:rsid w:val="00624BC1"/>
    <w:rsid w:val="0062724A"/>
    <w:rsid w:val="0063080B"/>
    <w:rsid w:val="00634865"/>
    <w:rsid w:val="00636EAD"/>
    <w:rsid w:val="006418EA"/>
    <w:rsid w:val="00645876"/>
    <w:rsid w:val="00650426"/>
    <w:rsid w:val="0065452F"/>
    <w:rsid w:val="00656DB0"/>
    <w:rsid w:val="00666340"/>
    <w:rsid w:val="0066738D"/>
    <w:rsid w:val="006711B5"/>
    <w:rsid w:val="00671FC3"/>
    <w:rsid w:val="00676229"/>
    <w:rsid w:val="00677E9C"/>
    <w:rsid w:val="00686EA7"/>
    <w:rsid w:val="006875E6"/>
    <w:rsid w:val="00690639"/>
    <w:rsid w:val="00693C7D"/>
    <w:rsid w:val="0069466F"/>
    <w:rsid w:val="006A61B8"/>
    <w:rsid w:val="006A7281"/>
    <w:rsid w:val="006A7645"/>
    <w:rsid w:val="006B34DD"/>
    <w:rsid w:val="006C062D"/>
    <w:rsid w:val="006C4D9A"/>
    <w:rsid w:val="006D2A76"/>
    <w:rsid w:val="006E09E1"/>
    <w:rsid w:val="006F56A2"/>
    <w:rsid w:val="006F57DB"/>
    <w:rsid w:val="006F70D0"/>
    <w:rsid w:val="006F7A76"/>
    <w:rsid w:val="007008F6"/>
    <w:rsid w:val="00707BFA"/>
    <w:rsid w:val="00711F61"/>
    <w:rsid w:val="007154C6"/>
    <w:rsid w:val="0071625E"/>
    <w:rsid w:val="00717182"/>
    <w:rsid w:val="00721268"/>
    <w:rsid w:val="00721CEA"/>
    <w:rsid w:val="00721D62"/>
    <w:rsid w:val="0073177D"/>
    <w:rsid w:val="00754DEC"/>
    <w:rsid w:val="0076035D"/>
    <w:rsid w:val="00763704"/>
    <w:rsid w:val="007647E6"/>
    <w:rsid w:val="00767866"/>
    <w:rsid w:val="00771628"/>
    <w:rsid w:val="00772713"/>
    <w:rsid w:val="00773E5B"/>
    <w:rsid w:val="00774196"/>
    <w:rsid w:val="007825FA"/>
    <w:rsid w:val="0078280B"/>
    <w:rsid w:val="00786A18"/>
    <w:rsid w:val="00787943"/>
    <w:rsid w:val="00796EF7"/>
    <w:rsid w:val="007A176D"/>
    <w:rsid w:val="007A188B"/>
    <w:rsid w:val="007A344A"/>
    <w:rsid w:val="007B353C"/>
    <w:rsid w:val="007B7D89"/>
    <w:rsid w:val="007C25F6"/>
    <w:rsid w:val="007C64D5"/>
    <w:rsid w:val="007C76DA"/>
    <w:rsid w:val="007D0687"/>
    <w:rsid w:val="007D1693"/>
    <w:rsid w:val="007D278B"/>
    <w:rsid w:val="007E1363"/>
    <w:rsid w:val="007E3889"/>
    <w:rsid w:val="007E67A3"/>
    <w:rsid w:val="007F2BE3"/>
    <w:rsid w:val="007F491D"/>
    <w:rsid w:val="007F59DA"/>
    <w:rsid w:val="007F5C4F"/>
    <w:rsid w:val="0080480D"/>
    <w:rsid w:val="008067B6"/>
    <w:rsid w:val="008143CE"/>
    <w:rsid w:val="00820363"/>
    <w:rsid w:val="008353E5"/>
    <w:rsid w:val="00835DB6"/>
    <w:rsid w:val="0083793B"/>
    <w:rsid w:val="0084161A"/>
    <w:rsid w:val="008501E3"/>
    <w:rsid w:val="008513B5"/>
    <w:rsid w:val="00854451"/>
    <w:rsid w:val="00860CB5"/>
    <w:rsid w:val="00862C89"/>
    <w:rsid w:val="00865940"/>
    <w:rsid w:val="00865AA5"/>
    <w:rsid w:val="0087274D"/>
    <w:rsid w:val="00884520"/>
    <w:rsid w:val="00884F94"/>
    <w:rsid w:val="00886776"/>
    <w:rsid w:val="00890411"/>
    <w:rsid w:val="0089305C"/>
    <w:rsid w:val="008A08B1"/>
    <w:rsid w:val="008A3D17"/>
    <w:rsid w:val="008B0411"/>
    <w:rsid w:val="008B074F"/>
    <w:rsid w:val="008B1D1A"/>
    <w:rsid w:val="008B6D46"/>
    <w:rsid w:val="008C26A2"/>
    <w:rsid w:val="008C38D2"/>
    <w:rsid w:val="008C5E10"/>
    <w:rsid w:val="008D12C5"/>
    <w:rsid w:val="008E03DC"/>
    <w:rsid w:val="008E1CF6"/>
    <w:rsid w:val="008F7438"/>
    <w:rsid w:val="00901203"/>
    <w:rsid w:val="009112AC"/>
    <w:rsid w:val="009132A3"/>
    <w:rsid w:val="009431E2"/>
    <w:rsid w:val="009465E2"/>
    <w:rsid w:val="00957BF4"/>
    <w:rsid w:val="009628A3"/>
    <w:rsid w:val="00962F5C"/>
    <w:rsid w:val="00974900"/>
    <w:rsid w:val="009864E2"/>
    <w:rsid w:val="00996AAA"/>
    <w:rsid w:val="009A1E46"/>
    <w:rsid w:val="009A2F2D"/>
    <w:rsid w:val="009A6882"/>
    <w:rsid w:val="009B6D7D"/>
    <w:rsid w:val="009B6DFC"/>
    <w:rsid w:val="009C65C7"/>
    <w:rsid w:val="009D1A2E"/>
    <w:rsid w:val="009E26E2"/>
    <w:rsid w:val="009E36F0"/>
    <w:rsid w:val="009E40CE"/>
    <w:rsid w:val="009F5193"/>
    <w:rsid w:val="009F6C7E"/>
    <w:rsid w:val="009F730A"/>
    <w:rsid w:val="009F784D"/>
    <w:rsid w:val="00A0645C"/>
    <w:rsid w:val="00A110B5"/>
    <w:rsid w:val="00A12C43"/>
    <w:rsid w:val="00A22238"/>
    <w:rsid w:val="00A27C32"/>
    <w:rsid w:val="00A45DC3"/>
    <w:rsid w:val="00A54828"/>
    <w:rsid w:val="00A63266"/>
    <w:rsid w:val="00A64E8E"/>
    <w:rsid w:val="00A6577F"/>
    <w:rsid w:val="00A6784B"/>
    <w:rsid w:val="00A746E6"/>
    <w:rsid w:val="00A82D93"/>
    <w:rsid w:val="00A9004E"/>
    <w:rsid w:val="00A9095E"/>
    <w:rsid w:val="00A962D0"/>
    <w:rsid w:val="00A9638B"/>
    <w:rsid w:val="00A96D74"/>
    <w:rsid w:val="00A97850"/>
    <w:rsid w:val="00AA04F4"/>
    <w:rsid w:val="00AA284E"/>
    <w:rsid w:val="00AA7E0D"/>
    <w:rsid w:val="00AC2007"/>
    <w:rsid w:val="00AC30A6"/>
    <w:rsid w:val="00AC5382"/>
    <w:rsid w:val="00AD18D2"/>
    <w:rsid w:val="00AD42A5"/>
    <w:rsid w:val="00AE7241"/>
    <w:rsid w:val="00AF02E8"/>
    <w:rsid w:val="00B07401"/>
    <w:rsid w:val="00B11C33"/>
    <w:rsid w:val="00B210D8"/>
    <w:rsid w:val="00B2209C"/>
    <w:rsid w:val="00B23C43"/>
    <w:rsid w:val="00B31005"/>
    <w:rsid w:val="00B412AC"/>
    <w:rsid w:val="00B47548"/>
    <w:rsid w:val="00B60B0C"/>
    <w:rsid w:val="00B60CB6"/>
    <w:rsid w:val="00B612A7"/>
    <w:rsid w:val="00B665B4"/>
    <w:rsid w:val="00B70632"/>
    <w:rsid w:val="00B7670F"/>
    <w:rsid w:val="00B813B3"/>
    <w:rsid w:val="00B84E4F"/>
    <w:rsid w:val="00B92825"/>
    <w:rsid w:val="00B92BDF"/>
    <w:rsid w:val="00B942C8"/>
    <w:rsid w:val="00BA2F69"/>
    <w:rsid w:val="00BA43F4"/>
    <w:rsid w:val="00BB4640"/>
    <w:rsid w:val="00BC2E80"/>
    <w:rsid w:val="00BC7135"/>
    <w:rsid w:val="00BD0834"/>
    <w:rsid w:val="00BD33D7"/>
    <w:rsid w:val="00BE0046"/>
    <w:rsid w:val="00BE04FF"/>
    <w:rsid w:val="00BE1880"/>
    <w:rsid w:val="00BE2EF4"/>
    <w:rsid w:val="00BF4435"/>
    <w:rsid w:val="00BF6FD3"/>
    <w:rsid w:val="00C0141D"/>
    <w:rsid w:val="00C117DA"/>
    <w:rsid w:val="00C1648D"/>
    <w:rsid w:val="00C165AB"/>
    <w:rsid w:val="00C22F08"/>
    <w:rsid w:val="00C30A3C"/>
    <w:rsid w:val="00C32486"/>
    <w:rsid w:val="00C37E1F"/>
    <w:rsid w:val="00C432B2"/>
    <w:rsid w:val="00C53C7D"/>
    <w:rsid w:val="00C61103"/>
    <w:rsid w:val="00C621AC"/>
    <w:rsid w:val="00C6428B"/>
    <w:rsid w:val="00C73C49"/>
    <w:rsid w:val="00C7449D"/>
    <w:rsid w:val="00C76BD4"/>
    <w:rsid w:val="00C85DDE"/>
    <w:rsid w:val="00C864A9"/>
    <w:rsid w:val="00C86FD8"/>
    <w:rsid w:val="00CA2A38"/>
    <w:rsid w:val="00CA4D58"/>
    <w:rsid w:val="00CA58A0"/>
    <w:rsid w:val="00CB0752"/>
    <w:rsid w:val="00CB18DE"/>
    <w:rsid w:val="00CB33B1"/>
    <w:rsid w:val="00CB7959"/>
    <w:rsid w:val="00CC2C21"/>
    <w:rsid w:val="00CC7962"/>
    <w:rsid w:val="00CD2653"/>
    <w:rsid w:val="00CD6A71"/>
    <w:rsid w:val="00CE0A72"/>
    <w:rsid w:val="00CE14A6"/>
    <w:rsid w:val="00CE79D3"/>
    <w:rsid w:val="00CF27E0"/>
    <w:rsid w:val="00CF78FC"/>
    <w:rsid w:val="00D02F11"/>
    <w:rsid w:val="00D06283"/>
    <w:rsid w:val="00D151C3"/>
    <w:rsid w:val="00D161F3"/>
    <w:rsid w:val="00D17486"/>
    <w:rsid w:val="00D208E2"/>
    <w:rsid w:val="00D20C3B"/>
    <w:rsid w:val="00D30FC2"/>
    <w:rsid w:val="00D3133D"/>
    <w:rsid w:val="00D37170"/>
    <w:rsid w:val="00D40712"/>
    <w:rsid w:val="00D40D06"/>
    <w:rsid w:val="00D43D32"/>
    <w:rsid w:val="00D4497E"/>
    <w:rsid w:val="00D44C88"/>
    <w:rsid w:val="00D52C3D"/>
    <w:rsid w:val="00D54E62"/>
    <w:rsid w:val="00D55460"/>
    <w:rsid w:val="00D567FF"/>
    <w:rsid w:val="00D569A6"/>
    <w:rsid w:val="00D96D18"/>
    <w:rsid w:val="00DC69E8"/>
    <w:rsid w:val="00DC78A2"/>
    <w:rsid w:val="00DD07F0"/>
    <w:rsid w:val="00DE0B4D"/>
    <w:rsid w:val="00DE119B"/>
    <w:rsid w:val="00DE11B4"/>
    <w:rsid w:val="00DF0020"/>
    <w:rsid w:val="00DF35EC"/>
    <w:rsid w:val="00DF651E"/>
    <w:rsid w:val="00DF7288"/>
    <w:rsid w:val="00DF76F2"/>
    <w:rsid w:val="00DF7ED3"/>
    <w:rsid w:val="00E01322"/>
    <w:rsid w:val="00E04013"/>
    <w:rsid w:val="00E108B3"/>
    <w:rsid w:val="00E12676"/>
    <w:rsid w:val="00E12D6A"/>
    <w:rsid w:val="00E15248"/>
    <w:rsid w:val="00E1678B"/>
    <w:rsid w:val="00E223CA"/>
    <w:rsid w:val="00E337B4"/>
    <w:rsid w:val="00E35F5F"/>
    <w:rsid w:val="00E42748"/>
    <w:rsid w:val="00E45943"/>
    <w:rsid w:val="00E54921"/>
    <w:rsid w:val="00E61F48"/>
    <w:rsid w:val="00E66E96"/>
    <w:rsid w:val="00E71652"/>
    <w:rsid w:val="00E746F1"/>
    <w:rsid w:val="00E75F3B"/>
    <w:rsid w:val="00E81A26"/>
    <w:rsid w:val="00E826C8"/>
    <w:rsid w:val="00E83C5C"/>
    <w:rsid w:val="00E84999"/>
    <w:rsid w:val="00E914D4"/>
    <w:rsid w:val="00E92B4C"/>
    <w:rsid w:val="00E96560"/>
    <w:rsid w:val="00EB11A1"/>
    <w:rsid w:val="00EB23C1"/>
    <w:rsid w:val="00ED1D27"/>
    <w:rsid w:val="00ED32EF"/>
    <w:rsid w:val="00ED3420"/>
    <w:rsid w:val="00ED47D8"/>
    <w:rsid w:val="00ED4D62"/>
    <w:rsid w:val="00EE3F62"/>
    <w:rsid w:val="00EF0AEB"/>
    <w:rsid w:val="00EF12BF"/>
    <w:rsid w:val="00F01072"/>
    <w:rsid w:val="00F03315"/>
    <w:rsid w:val="00F07457"/>
    <w:rsid w:val="00F16F06"/>
    <w:rsid w:val="00F2104E"/>
    <w:rsid w:val="00F256FF"/>
    <w:rsid w:val="00F370AB"/>
    <w:rsid w:val="00F37C20"/>
    <w:rsid w:val="00F41D84"/>
    <w:rsid w:val="00F424EE"/>
    <w:rsid w:val="00F52C70"/>
    <w:rsid w:val="00F53B2A"/>
    <w:rsid w:val="00F61400"/>
    <w:rsid w:val="00F6446D"/>
    <w:rsid w:val="00F66558"/>
    <w:rsid w:val="00F7381F"/>
    <w:rsid w:val="00F75747"/>
    <w:rsid w:val="00F83CF7"/>
    <w:rsid w:val="00F94ADB"/>
    <w:rsid w:val="00FA0287"/>
    <w:rsid w:val="00FA0AB0"/>
    <w:rsid w:val="00FA1233"/>
    <w:rsid w:val="00FA5AE7"/>
    <w:rsid w:val="00FB452F"/>
    <w:rsid w:val="00FB474A"/>
    <w:rsid w:val="00FB4E8D"/>
    <w:rsid w:val="00FB76D3"/>
    <w:rsid w:val="00FC47EA"/>
    <w:rsid w:val="00FC62B6"/>
    <w:rsid w:val="00FE4436"/>
    <w:rsid w:val="00FE524D"/>
    <w:rsid w:val="00FE60BC"/>
    <w:rsid w:val="00FE6B53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CFFE02"/>
  <w15:chartTrackingRefBased/>
  <w15:docId w15:val="{F12E5C6E-8A51-40EB-B583-F4B42A6A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62"/>
  </w:style>
  <w:style w:type="paragraph" w:styleId="Titre1">
    <w:name w:val="heading 1"/>
    <w:basedOn w:val="Normal"/>
    <w:next w:val="Normal"/>
    <w:qFormat/>
    <w:pPr>
      <w:keepNext/>
      <w:spacing w:before="240" w:after="60"/>
      <w:ind w:left="708" w:hanging="708"/>
      <w:outlineLvl w:val="0"/>
    </w:pPr>
    <w:rPr>
      <w:rFonts w:ascii="Arial" w:hAnsi="Arial"/>
      <w:sz w:val="28"/>
      <w:lang w:val="en-GB"/>
    </w:rPr>
  </w:style>
  <w:style w:type="paragraph" w:styleId="Titre2">
    <w:name w:val="heading 2"/>
    <w:basedOn w:val="Normal"/>
    <w:next w:val="Normal"/>
    <w:qFormat/>
    <w:pPr>
      <w:keepNext/>
      <w:spacing w:before="240" w:after="60"/>
      <w:ind w:left="1416" w:hanging="708"/>
      <w:outlineLvl w:val="1"/>
    </w:pPr>
    <w:rPr>
      <w:rFonts w:ascii="Arial" w:hAnsi="Arial"/>
      <w:b/>
      <w:i/>
      <w:sz w:val="24"/>
      <w:lang w:val="en-GB"/>
    </w:rPr>
  </w:style>
  <w:style w:type="paragraph" w:styleId="Titre3">
    <w:name w:val="heading 3"/>
    <w:basedOn w:val="Normal"/>
    <w:next w:val="Normal"/>
    <w:qFormat/>
    <w:pPr>
      <w:keepNext/>
      <w:spacing w:before="240" w:after="60"/>
      <w:ind w:left="2124" w:hanging="708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i/>
      <w:sz w:val="32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rFonts w:ascii="CG Times (WN)" w:hAnsi="CG Times (WN)"/>
      <w:b/>
      <w:i/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i/>
      <w:sz w:val="24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i/>
      <w:sz w:val="24"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semiHidden/>
    <w:pPr>
      <w:tabs>
        <w:tab w:val="right" w:leader="dot" w:pos="9071"/>
      </w:tabs>
      <w:spacing w:before="200" w:after="100"/>
    </w:pPr>
    <w:rPr>
      <w:rFonts w:ascii="Arial" w:hAnsi="Arial"/>
      <w:b/>
      <w:caps/>
      <w:sz w:val="24"/>
      <w:lang w:val="en-GB"/>
    </w:rPr>
  </w:style>
  <w:style w:type="paragraph" w:styleId="TM2">
    <w:name w:val="toc 2"/>
    <w:basedOn w:val="Normal"/>
    <w:next w:val="Normal"/>
    <w:semiHidden/>
    <w:pPr>
      <w:tabs>
        <w:tab w:val="right" w:leader="dot" w:pos="9071"/>
      </w:tabs>
      <w:ind w:left="198"/>
    </w:pPr>
    <w:rPr>
      <w:b/>
      <w:sz w:val="24"/>
      <w:lang w:val="en-GB"/>
    </w:rPr>
  </w:style>
  <w:style w:type="paragraph" w:styleId="TM3">
    <w:name w:val="toc 3"/>
    <w:basedOn w:val="Normal"/>
    <w:next w:val="Normal"/>
    <w:semiHidden/>
    <w:pPr>
      <w:tabs>
        <w:tab w:val="right" w:leader="dot" w:pos="9071"/>
      </w:tabs>
      <w:ind w:left="400"/>
    </w:pPr>
    <w:rPr>
      <w:lang w:val="en-GB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lang w:val="en-GB"/>
    </w:rPr>
  </w:style>
  <w:style w:type="paragraph" w:styleId="Corpsdetexte2">
    <w:name w:val="Body Text 2"/>
    <w:basedOn w:val="Normal"/>
    <w:rPr>
      <w:sz w:val="24"/>
    </w:rPr>
  </w:style>
  <w:style w:type="paragraph" w:styleId="Corpsdetexte">
    <w:name w:val="Body Text"/>
    <w:basedOn w:val="Normal"/>
    <w:pPr>
      <w:jc w:val="center"/>
    </w:pPr>
    <w:rPr>
      <w:sz w:val="24"/>
    </w:rPr>
  </w:style>
  <w:style w:type="paragraph" w:styleId="Retraitcorpsdetexte">
    <w:name w:val="Body Text Indent"/>
    <w:basedOn w:val="Normal"/>
    <w:rPr>
      <w:color w:val="FF0000"/>
      <w:sz w:val="24"/>
    </w:rPr>
  </w:style>
  <w:style w:type="paragraph" w:styleId="Commentaire">
    <w:name w:val="annotation text"/>
    <w:basedOn w:val="Normal"/>
    <w:semiHidden/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character" w:styleId="Marquedecommentaire">
    <w:name w:val="annotation reference"/>
    <w:semiHidden/>
    <w:rPr>
      <w:sz w:val="16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par1">
    <w:name w:val="par1"/>
    <w:basedOn w:val="Normal"/>
    <w:rsid w:val="008143CE"/>
    <w:pPr>
      <w:ind w:firstLine="567"/>
    </w:pPr>
    <w:rPr>
      <w:sz w:val="24"/>
    </w:rPr>
  </w:style>
  <w:style w:type="table" w:styleId="Grilledutableau">
    <w:name w:val="Table Grid"/>
    <w:basedOn w:val="TableauNormal"/>
    <w:rsid w:val="00D54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3">
    <w:name w:val="Body Text 3"/>
    <w:basedOn w:val="Normal"/>
    <w:rsid w:val="00786A18"/>
    <w:pPr>
      <w:spacing w:after="120"/>
    </w:pPr>
    <w:rPr>
      <w:sz w:val="16"/>
      <w:szCs w:val="16"/>
    </w:rPr>
  </w:style>
  <w:style w:type="character" w:styleId="Lienhypertexte">
    <w:name w:val="Hyperlink"/>
    <w:rsid w:val="001D6918"/>
    <w:rPr>
      <w:color w:val="0000FF"/>
      <w:u w:val="single"/>
    </w:rPr>
  </w:style>
  <w:style w:type="paragraph" w:customStyle="1" w:styleId="Char">
    <w:name w:val="Char"/>
    <w:basedOn w:val="Normal"/>
    <w:next w:val="Normal"/>
    <w:rsid w:val="006F57D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Char1">
    <w:name w:val="Char1"/>
    <w:basedOn w:val="Normal"/>
    <w:next w:val="Normal"/>
    <w:rsid w:val="00B23C43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Default">
    <w:name w:val="Default"/>
    <w:rsid w:val="00B23C4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hps">
    <w:name w:val="hps"/>
    <w:basedOn w:val="Policepardfaut"/>
    <w:rsid w:val="007F5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geeds\bat-emc\modeles%20rapport\report\emission\resac\geeds_emc-temp-rep_resac-001-b%20(report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geeds_emc-temp-rep_resac-001-b (report).dot</Template>
  <TotalTime>0</TotalTime>
  <Pages>1</Pages>
  <Words>4454</Words>
  <Characters>24499</Characters>
  <Application>Microsoft Office Word</Application>
  <DocSecurity>0</DocSecurity>
  <Lines>204</Lines>
  <Paragraphs>57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d’essai type</vt:lpstr>
      <vt:lpstr>Rapport d’essai type</vt:lpstr>
    </vt:vector>
  </TitlesOfParts>
  <Company>valeo electronique</Company>
  <LinksUpToDate>false</LinksUpToDate>
  <CharactersWithSpaces>28896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d’essai type</dc:title>
  <dc:subject>Suivant cdc PSA B21 7110 (2000)</dc:subject>
  <dc:creator>p-FRP-CRE2-LaboCEM</dc:creator>
  <cp:keywords/>
  <cp:lastModifiedBy>Elie Tshingombe</cp:lastModifiedBy>
  <cp:revision>3</cp:revision>
  <cp:lastPrinted>2025-09-01T16:01:00Z</cp:lastPrinted>
  <dcterms:created xsi:type="dcterms:W3CDTF">2025-09-07T23:12:00Z</dcterms:created>
  <dcterms:modified xsi:type="dcterms:W3CDTF">2025-09-07T23:12:00Z</dcterms:modified>
</cp:coreProperties>
</file>